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B9181" w14:textId="3AD9C4D2" w:rsidR="00F71AD4" w:rsidRPr="00F71AD4" w:rsidRDefault="00F439F8" w:rsidP="00E334B5">
      <w:pPr>
        <w:pStyle w:val="Ttulo2"/>
        <w:spacing w:line="276" w:lineRule="auto"/>
        <w:ind w:left="142" w:firstLine="0"/>
        <w:jc w:val="center"/>
        <w:rPr>
          <w:noProof/>
          <w:color w:val="C8002C"/>
          <w:sz w:val="52"/>
          <w:szCs w:val="52"/>
          <w:lang w:val="es-MX" w:eastAsia="es-MX"/>
        </w:rPr>
      </w:pPr>
      <w:bookmarkStart w:id="0" w:name="_Toc144799875"/>
      <w:r>
        <w:rPr>
          <w:noProof/>
          <w:color w:val="C8002C"/>
          <w:sz w:val="72"/>
          <w:szCs w:val="52"/>
          <w:lang w:val="es-MX" w:eastAsia="es-MX"/>
        </w:rPr>
        <w:t>Emprendimientos digitales</w:t>
      </w:r>
      <w:r w:rsidR="00F71AD4" w:rsidRPr="000C19C9">
        <w:rPr>
          <w:noProof/>
          <w:color w:val="C8002C"/>
          <w:sz w:val="52"/>
          <w:szCs w:val="52"/>
          <w:lang w:val="es-MX" w:eastAsia="es-MX"/>
        </w:rPr>
        <w:br/>
      </w:r>
      <w:r>
        <w:rPr>
          <w:noProof/>
          <w:color w:val="C8002C"/>
          <w:sz w:val="52"/>
          <w:szCs w:val="52"/>
          <w:lang w:val="es-MX" w:eastAsia="es-MX"/>
        </w:rPr>
        <w:t>Conociendo los principales tipos</w:t>
      </w:r>
      <w:bookmarkEnd w:id="0"/>
    </w:p>
    <w:p w14:paraId="2829E751" w14:textId="77777777" w:rsidR="00853E51" w:rsidRDefault="00853E51" w:rsidP="00CF1001">
      <w:pPr>
        <w:ind w:firstLine="0"/>
        <w:jc w:val="center"/>
        <w:rPr>
          <w:i/>
          <w:color w:val="000000"/>
        </w:rPr>
      </w:pPr>
    </w:p>
    <w:p w14:paraId="6A9BE604" w14:textId="77777777" w:rsidR="00CF1001" w:rsidRDefault="00CF1001" w:rsidP="00CF1001">
      <w:pPr>
        <w:ind w:firstLine="0"/>
        <w:jc w:val="center"/>
        <w:rPr>
          <w:color w:val="000000"/>
        </w:rPr>
      </w:pPr>
    </w:p>
    <w:p w14:paraId="79D40E40" w14:textId="77777777" w:rsidR="00F71AD4" w:rsidRDefault="00F71AD4" w:rsidP="00CF1001">
      <w:pPr>
        <w:ind w:firstLine="0"/>
        <w:jc w:val="center"/>
        <w:rPr>
          <w:color w:val="000000"/>
        </w:rPr>
      </w:pPr>
    </w:p>
    <w:p w14:paraId="5733B58B" w14:textId="77777777" w:rsidR="000C19C9" w:rsidRDefault="000C19C9" w:rsidP="00CF1001">
      <w:pPr>
        <w:ind w:firstLine="0"/>
        <w:jc w:val="center"/>
        <w:rPr>
          <w:color w:val="000000"/>
        </w:rPr>
      </w:pPr>
    </w:p>
    <w:p w14:paraId="75C87EEB" w14:textId="468D6012" w:rsidR="00CF1001" w:rsidRDefault="00CF1001" w:rsidP="00CF1001">
      <w:pPr>
        <w:ind w:firstLine="0"/>
        <w:jc w:val="center"/>
        <w:rPr>
          <w:b/>
          <w:color w:val="000000"/>
          <w:sz w:val="32"/>
          <w:szCs w:val="32"/>
        </w:rPr>
      </w:pPr>
      <w:r w:rsidRPr="0096755D">
        <w:rPr>
          <w:b/>
          <w:color w:val="000000"/>
          <w:sz w:val="32"/>
          <w:szCs w:val="32"/>
        </w:rPr>
        <w:t>Autor</w:t>
      </w:r>
      <w:r w:rsidR="00F71AD4">
        <w:rPr>
          <w:b/>
          <w:color w:val="000000"/>
          <w:sz w:val="32"/>
          <w:szCs w:val="32"/>
        </w:rPr>
        <w:t>:</w:t>
      </w:r>
    </w:p>
    <w:p w14:paraId="33FB8233" w14:textId="300F4316" w:rsidR="000C19C9" w:rsidRDefault="00F439F8" w:rsidP="00F439F8">
      <w:pPr>
        <w:spacing w:line="276" w:lineRule="auto"/>
        <w:ind w:firstLine="0"/>
        <w:jc w:val="center"/>
        <w:rPr>
          <w:b/>
          <w:color w:val="000000"/>
          <w:sz w:val="32"/>
          <w:szCs w:val="32"/>
        </w:rPr>
      </w:pPr>
      <w:r>
        <w:rPr>
          <w:b/>
          <w:color w:val="000000"/>
          <w:sz w:val="32"/>
          <w:szCs w:val="32"/>
        </w:rPr>
        <w:t xml:space="preserve">Fidel Eduardo Nava </w:t>
      </w:r>
      <w:r w:rsidR="004B337A">
        <w:rPr>
          <w:b/>
          <w:color w:val="000000"/>
          <w:sz w:val="32"/>
          <w:szCs w:val="32"/>
        </w:rPr>
        <w:t>Ruiz -</w:t>
      </w:r>
      <w:r>
        <w:rPr>
          <w:b/>
          <w:color w:val="000000"/>
          <w:sz w:val="32"/>
          <w:szCs w:val="32"/>
        </w:rPr>
        <w:t xml:space="preserve"> 20460671</w:t>
      </w:r>
    </w:p>
    <w:p w14:paraId="52BE9E71" w14:textId="77777777" w:rsidR="00F71AD4" w:rsidRDefault="00F71AD4" w:rsidP="00CF1001">
      <w:pPr>
        <w:ind w:firstLine="0"/>
        <w:jc w:val="center"/>
        <w:rPr>
          <w:b/>
          <w:color w:val="000000"/>
          <w:sz w:val="32"/>
          <w:szCs w:val="32"/>
        </w:rPr>
      </w:pPr>
    </w:p>
    <w:p w14:paraId="75D12C90" w14:textId="77777777" w:rsidR="0074641E" w:rsidRDefault="0074641E" w:rsidP="00CF1001">
      <w:pPr>
        <w:ind w:firstLine="0"/>
        <w:jc w:val="center"/>
        <w:rPr>
          <w:b/>
          <w:color w:val="000000"/>
          <w:sz w:val="32"/>
          <w:szCs w:val="32"/>
        </w:rPr>
      </w:pPr>
    </w:p>
    <w:p w14:paraId="74A79682" w14:textId="77777777" w:rsidR="00F71AD4" w:rsidRDefault="00F71AD4" w:rsidP="000C19C9">
      <w:pPr>
        <w:spacing w:before="0" w:after="0" w:line="276" w:lineRule="auto"/>
        <w:ind w:firstLine="0"/>
        <w:jc w:val="center"/>
        <w:rPr>
          <w:b/>
          <w:color w:val="000000"/>
          <w:sz w:val="32"/>
          <w:szCs w:val="32"/>
        </w:rPr>
      </w:pPr>
      <w:r>
        <w:rPr>
          <w:b/>
          <w:color w:val="000000"/>
          <w:sz w:val="32"/>
          <w:szCs w:val="32"/>
        </w:rPr>
        <w:t>Asesora:</w:t>
      </w:r>
    </w:p>
    <w:p w14:paraId="5C45DF5A" w14:textId="77777777" w:rsidR="00CF1001" w:rsidRPr="001E74CB" w:rsidRDefault="00F71AD4" w:rsidP="000C19C9">
      <w:pPr>
        <w:spacing w:before="0" w:after="0" w:line="276" w:lineRule="auto"/>
        <w:ind w:firstLine="0"/>
        <w:jc w:val="center"/>
        <w:rPr>
          <w:color w:val="000000"/>
        </w:rPr>
        <w:sectPr w:rsidR="00CF1001" w:rsidRPr="001E74CB" w:rsidSect="00E334B5">
          <w:headerReference w:type="even" r:id="rId8"/>
          <w:headerReference w:type="default" r:id="rId9"/>
          <w:footerReference w:type="even" r:id="rId10"/>
          <w:footerReference w:type="default" r:id="rId11"/>
          <w:headerReference w:type="first" r:id="rId12"/>
          <w:footerReference w:type="first" r:id="rId13"/>
          <w:pgSz w:w="12240" w:h="15840" w:code="1"/>
          <w:pgMar w:top="5529" w:right="1041" w:bottom="1417" w:left="993" w:header="708" w:footer="708" w:gutter="0"/>
          <w:cols w:space="708"/>
          <w:docGrid w:linePitch="245"/>
        </w:sectPr>
      </w:pPr>
      <w:r>
        <w:rPr>
          <w:b/>
          <w:color w:val="000000"/>
          <w:sz w:val="32"/>
          <w:szCs w:val="32"/>
        </w:rPr>
        <w:t>Rosa de Guadalupe Cano Anguiano</w:t>
      </w:r>
    </w:p>
    <w:p w14:paraId="7F966FB6" w14:textId="77777777" w:rsidR="00CF1001" w:rsidRPr="00936756" w:rsidRDefault="00936756" w:rsidP="00C56022">
      <w:pPr>
        <w:tabs>
          <w:tab w:val="left" w:pos="3936"/>
        </w:tabs>
        <w:ind w:firstLine="0"/>
        <w:jc w:val="center"/>
        <w:rPr>
          <w:b/>
          <w:sz w:val="32"/>
          <w:szCs w:val="32"/>
          <w:lang w:val="es-MX"/>
        </w:rPr>
      </w:pPr>
      <w:r w:rsidRPr="00936756">
        <w:rPr>
          <w:b/>
          <w:sz w:val="32"/>
          <w:szCs w:val="32"/>
          <w:lang w:val="es-MX"/>
        </w:rPr>
        <w:lastRenderedPageBreak/>
        <w:t>ÍNDICE</w:t>
      </w:r>
    </w:p>
    <w:sdt>
      <w:sdtPr>
        <w:rPr>
          <w:rFonts w:ascii="Verdana" w:eastAsia="Cambria" w:hAnsi="Verdana" w:cs="Times New Roman"/>
          <w:color w:val="auto"/>
          <w:sz w:val="18"/>
          <w:szCs w:val="24"/>
          <w:lang w:val="es-ES" w:eastAsia="en-US"/>
        </w:rPr>
        <w:id w:val="-1434046771"/>
        <w:docPartObj>
          <w:docPartGallery w:val="Table of Contents"/>
          <w:docPartUnique/>
        </w:docPartObj>
      </w:sdtPr>
      <w:sdtEndPr>
        <w:rPr>
          <w:b/>
          <w:bCs/>
        </w:rPr>
      </w:sdtEndPr>
      <w:sdtContent>
        <w:p w14:paraId="166A8371" w14:textId="647E8693" w:rsidR="004B337A" w:rsidRDefault="004B337A">
          <w:pPr>
            <w:pStyle w:val="TtuloTDC"/>
          </w:pPr>
          <w:r>
            <w:rPr>
              <w:lang w:val="es-ES"/>
            </w:rPr>
            <w:t>Contenido</w:t>
          </w:r>
        </w:p>
        <w:p w14:paraId="471A83A1" w14:textId="197A2EDC" w:rsidR="00431085" w:rsidRDefault="004B337A">
          <w:pPr>
            <w:pStyle w:val="TDC2"/>
            <w:tabs>
              <w:tab w:val="right" w:leader="dot" w:pos="9913"/>
            </w:tabs>
            <w:rPr>
              <w:rFonts w:asciiTheme="minorHAnsi" w:eastAsiaTheme="minorEastAsia" w:hAnsiTheme="minorHAnsi" w:cstheme="minorBidi"/>
              <w:noProof/>
              <w:kern w:val="2"/>
              <w:sz w:val="22"/>
              <w:szCs w:val="22"/>
              <w:lang w:val="es-MX" w:eastAsia="es-MX"/>
              <w14:ligatures w14:val="standardContextual"/>
            </w:rPr>
          </w:pPr>
          <w:r>
            <w:fldChar w:fldCharType="begin"/>
          </w:r>
          <w:r>
            <w:instrText xml:space="preserve"> TOC \o "1-3" \h \z \u </w:instrText>
          </w:r>
          <w:r>
            <w:fldChar w:fldCharType="separate"/>
          </w:r>
          <w:hyperlink w:anchor="_Toc144799875" w:history="1">
            <w:r w:rsidR="00431085" w:rsidRPr="00BB6363">
              <w:rPr>
                <w:rStyle w:val="Hipervnculo"/>
                <w:noProof/>
                <w:lang w:val="es-MX" w:eastAsia="es-MX"/>
              </w:rPr>
              <w:t>Emprendimientos digitales Conociendo los principales tipos</w:t>
            </w:r>
            <w:r w:rsidR="00431085">
              <w:rPr>
                <w:noProof/>
                <w:webHidden/>
              </w:rPr>
              <w:tab/>
            </w:r>
            <w:r w:rsidR="00431085">
              <w:rPr>
                <w:noProof/>
                <w:webHidden/>
              </w:rPr>
              <w:fldChar w:fldCharType="begin"/>
            </w:r>
            <w:r w:rsidR="00431085">
              <w:rPr>
                <w:noProof/>
                <w:webHidden/>
              </w:rPr>
              <w:instrText xml:space="preserve"> PAGEREF _Toc144799875 \h </w:instrText>
            </w:r>
            <w:r w:rsidR="00431085">
              <w:rPr>
                <w:noProof/>
                <w:webHidden/>
              </w:rPr>
            </w:r>
            <w:r w:rsidR="00431085">
              <w:rPr>
                <w:noProof/>
                <w:webHidden/>
              </w:rPr>
              <w:fldChar w:fldCharType="separate"/>
            </w:r>
            <w:r w:rsidR="00431085">
              <w:rPr>
                <w:noProof/>
                <w:webHidden/>
              </w:rPr>
              <w:t>1</w:t>
            </w:r>
            <w:r w:rsidR="00431085">
              <w:rPr>
                <w:noProof/>
                <w:webHidden/>
              </w:rPr>
              <w:fldChar w:fldCharType="end"/>
            </w:r>
          </w:hyperlink>
        </w:p>
        <w:p w14:paraId="5F3885B6" w14:textId="16894E2F" w:rsidR="00431085" w:rsidRDefault="00000000">
          <w:pPr>
            <w:pStyle w:val="TDC1"/>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76" w:history="1">
            <w:r w:rsidR="00431085" w:rsidRPr="00BB6363">
              <w:rPr>
                <w:rStyle w:val="Hipervnculo"/>
                <w:noProof/>
                <w:lang w:val="es-ES"/>
              </w:rPr>
              <w:t>Investigación sobre los tipos de emprendimiento digital</w:t>
            </w:r>
            <w:r w:rsidR="00431085">
              <w:rPr>
                <w:noProof/>
                <w:webHidden/>
              </w:rPr>
              <w:tab/>
            </w:r>
            <w:r w:rsidR="00431085">
              <w:rPr>
                <w:noProof/>
                <w:webHidden/>
              </w:rPr>
              <w:fldChar w:fldCharType="begin"/>
            </w:r>
            <w:r w:rsidR="00431085">
              <w:rPr>
                <w:noProof/>
                <w:webHidden/>
              </w:rPr>
              <w:instrText xml:space="preserve"> PAGEREF _Toc144799876 \h </w:instrText>
            </w:r>
            <w:r w:rsidR="00431085">
              <w:rPr>
                <w:noProof/>
                <w:webHidden/>
              </w:rPr>
            </w:r>
            <w:r w:rsidR="00431085">
              <w:rPr>
                <w:noProof/>
                <w:webHidden/>
              </w:rPr>
              <w:fldChar w:fldCharType="separate"/>
            </w:r>
            <w:r w:rsidR="00431085">
              <w:rPr>
                <w:noProof/>
                <w:webHidden/>
              </w:rPr>
              <w:t>4</w:t>
            </w:r>
            <w:r w:rsidR="00431085">
              <w:rPr>
                <w:noProof/>
                <w:webHidden/>
              </w:rPr>
              <w:fldChar w:fldCharType="end"/>
            </w:r>
          </w:hyperlink>
        </w:p>
        <w:p w14:paraId="166E893C" w14:textId="235D3E13" w:rsidR="00431085" w:rsidRDefault="00000000">
          <w:pPr>
            <w:pStyle w:val="TDC2"/>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77" w:history="1">
            <w:r w:rsidR="00431085" w:rsidRPr="00BB6363">
              <w:rPr>
                <w:rStyle w:val="Hipervnculo"/>
                <w:noProof/>
                <w:lang w:val="es-ES"/>
              </w:rPr>
              <w:t>Perfil de e-commerce</w:t>
            </w:r>
            <w:r w:rsidR="00431085">
              <w:rPr>
                <w:noProof/>
                <w:webHidden/>
              </w:rPr>
              <w:tab/>
            </w:r>
            <w:r w:rsidR="00431085">
              <w:rPr>
                <w:noProof/>
                <w:webHidden/>
              </w:rPr>
              <w:fldChar w:fldCharType="begin"/>
            </w:r>
            <w:r w:rsidR="00431085">
              <w:rPr>
                <w:noProof/>
                <w:webHidden/>
              </w:rPr>
              <w:instrText xml:space="preserve"> PAGEREF _Toc144799877 \h </w:instrText>
            </w:r>
            <w:r w:rsidR="00431085">
              <w:rPr>
                <w:noProof/>
                <w:webHidden/>
              </w:rPr>
            </w:r>
            <w:r w:rsidR="00431085">
              <w:rPr>
                <w:noProof/>
                <w:webHidden/>
              </w:rPr>
              <w:fldChar w:fldCharType="separate"/>
            </w:r>
            <w:r w:rsidR="00431085">
              <w:rPr>
                <w:noProof/>
                <w:webHidden/>
              </w:rPr>
              <w:t>4</w:t>
            </w:r>
            <w:r w:rsidR="00431085">
              <w:rPr>
                <w:noProof/>
                <w:webHidden/>
              </w:rPr>
              <w:fldChar w:fldCharType="end"/>
            </w:r>
          </w:hyperlink>
        </w:p>
        <w:p w14:paraId="29938EC7" w14:textId="3C82FE6A"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78" w:history="1">
            <w:r w:rsidR="00431085" w:rsidRPr="00BB6363">
              <w:rPr>
                <w:rStyle w:val="Hipervnculo"/>
                <w:noProof/>
                <w:lang w:val="es-ES"/>
              </w:rPr>
              <w:t>Prompts de perfil</w:t>
            </w:r>
            <w:r w:rsidR="00431085">
              <w:rPr>
                <w:noProof/>
                <w:webHidden/>
              </w:rPr>
              <w:tab/>
            </w:r>
            <w:r w:rsidR="00431085">
              <w:rPr>
                <w:noProof/>
                <w:webHidden/>
              </w:rPr>
              <w:fldChar w:fldCharType="begin"/>
            </w:r>
            <w:r w:rsidR="00431085">
              <w:rPr>
                <w:noProof/>
                <w:webHidden/>
              </w:rPr>
              <w:instrText xml:space="preserve"> PAGEREF _Toc144799878 \h </w:instrText>
            </w:r>
            <w:r w:rsidR="00431085">
              <w:rPr>
                <w:noProof/>
                <w:webHidden/>
              </w:rPr>
            </w:r>
            <w:r w:rsidR="00431085">
              <w:rPr>
                <w:noProof/>
                <w:webHidden/>
              </w:rPr>
              <w:fldChar w:fldCharType="separate"/>
            </w:r>
            <w:r w:rsidR="00431085">
              <w:rPr>
                <w:noProof/>
                <w:webHidden/>
              </w:rPr>
              <w:t>4</w:t>
            </w:r>
            <w:r w:rsidR="00431085">
              <w:rPr>
                <w:noProof/>
                <w:webHidden/>
              </w:rPr>
              <w:fldChar w:fldCharType="end"/>
            </w:r>
          </w:hyperlink>
        </w:p>
        <w:p w14:paraId="1CD922D0" w14:textId="30683493"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79" w:history="1">
            <w:r w:rsidR="00431085" w:rsidRPr="00BB6363">
              <w:rPr>
                <w:rStyle w:val="Hipervnculo"/>
                <w:noProof/>
                <w:lang w:val="es-ES"/>
              </w:rPr>
              <w:t>Resultado</w:t>
            </w:r>
            <w:r w:rsidR="00431085">
              <w:rPr>
                <w:noProof/>
                <w:webHidden/>
              </w:rPr>
              <w:tab/>
            </w:r>
            <w:r w:rsidR="00431085">
              <w:rPr>
                <w:noProof/>
                <w:webHidden/>
              </w:rPr>
              <w:fldChar w:fldCharType="begin"/>
            </w:r>
            <w:r w:rsidR="00431085">
              <w:rPr>
                <w:noProof/>
                <w:webHidden/>
              </w:rPr>
              <w:instrText xml:space="preserve"> PAGEREF _Toc144799879 \h </w:instrText>
            </w:r>
            <w:r w:rsidR="00431085">
              <w:rPr>
                <w:noProof/>
                <w:webHidden/>
              </w:rPr>
            </w:r>
            <w:r w:rsidR="00431085">
              <w:rPr>
                <w:noProof/>
                <w:webHidden/>
              </w:rPr>
              <w:fldChar w:fldCharType="separate"/>
            </w:r>
            <w:r w:rsidR="00431085">
              <w:rPr>
                <w:noProof/>
                <w:webHidden/>
              </w:rPr>
              <w:t>4</w:t>
            </w:r>
            <w:r w:rsidR="00431085">
              <w:rPr>
                <w:noProof/>
                <w:webHidden/>
              </w:rPr>
              <w:fldChar w:fldCharType="end"/>
            </w:r>
          </w:hyperlink>
        </w:p>
        <w:p w14:paraId="51195A15" w14:textId="25CFFD6C"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80" w:history="1">
            <w:r w:rsidR="00431085" w:rsidRPr="00BB6363">
              <w:rPr>
                <w:rStyle w:val="Hipervnculo"/>
                <w:noProof/>
                <w:lang w:val="es-ES"/>
              </w:rPr>
              <w:t>Prompts oportunidades de emprendimiento</w:t>
            </w:r>
            <w:r w:rsidR="00431085">
              <w:rPr>
                <w:noProof/>
                <w:webHidden/>
              </w:rPr>
              <w:tab/>
            </w:r>
            <w:r w:rsidR="00431085">
              <w:rPr>
                <w:noProof/>
                <w:webHidden/>
              </w:rPr>
              <w:fldChar w:fldCharType="begin"/>
            </w:r>
            <w:r w:rsidR="00431085">
              <w:rPr>
                <w:noProof/>
                <w:webHidden/>
              </w:rPr>
              <w:instrText xml:space="preserve"> PAGEREF _Toc144799880 \h </w:instrText>
            </w:r>
            <w:r w:rsidR="00431085">
              <w:rPr>
                <w:noProof/>
                <w:webHidden/>
              </w:rPr>
            </w:r>
            <w:r w:rsidR="00431085">
              <w:rPr>
                <w:noProof/>
                <w:webHidden/>
              </w:rPr>
              <w:fldChar w:fldCharType="separate"/>
            </w:r>
            <w:r w:rsidR="00431085">
              <w:rPr>
                <w:noProof/>
                <w:webHidden/>
              </w:rPr>
              <w:t>6</w:t>
            </w:r>
            <w:r w:rsidR="00431085">
              <w:rPr>
                <w:noProof/>
                <w:webHidden/>
              </w:rPr>
              <w:fldChar w:fldCharType="end"/>
            </w:r>
          </w:hyperlink>
        </w:p>
        <w:p w14:paraId="54A1AD45" w14:textId="2F2C181B"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81" w:history="1">
            <w:r w:rsidR="00431085" w:rsidRPr="00BB6363">
              <w:rPr>
                <w:rStyle w:val="Hipervnculo"/>
                <w:noProof/>
                <w:lang w:val="es-ES"/>
              </w:rPr>
              <w:t>Respuesta</w:t>
            </w:r>
            <w:r w:rsidR="00431085">
              <w:rPr>
                <w:noProof/>
                <w:webHidden/>
              </w:rPr>
              <w:tab/>
            </w:r>
            <w:r w:rsidR="00431085">
              <w:rPr>
                <w:noProof/>
                <w:webHidden/>
              </w:rPr>
              <w:fldChar w:fldCharType="begin"/>
            </w:r>
            <w:r w:rsidR="00431085">
              <w:rPr>
                <w:noProof/>
                <w:webHidden/>
              </w:rPr>
              <w:instrText xml:space="preserve"> PAGEREF _Toc144799881 \h </w:instrText>
            </w:r>
            <w:r w:rsidR="00431085">
              <w:rPr>
                <w:noProof/>
                <w:webHidden/>
              </w:rPr>
            </w:r>
            <w:r w:rsidR="00431085">
              <w:rPr>
                <w:noProof/>
                <w:webHidden/>
              </w:rPr>
              <w:fldChar w:fldCharType="separate"/>
            </w:r>
            <w:r w:rsidR="00431085">
              <w:rPr>
                <w:noProof/>
                <w:webHidden/>
              </w:rPr>
              <w:t>6</w:t>
            </w:r>
            <w:r w:rsidR="00431085">
              <w:rPr>
                <w:noProof/>
                <w:webHidden/>
              </w:rPr>
              <w:fldChar w:fldCharType="end"/>
            </w:r>
          </w:hyperlink>
        </w:p>
        <w:p w14:paraId="59812182" w14:textId="5B8925CA"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82" w:history="1">
            <w:r w:rsidR="00431085" w:rsidRPr="00BB6363">
              <w:rPr>
                <w:rStyle w:val="Hipervnculo"/>
                <w:noProof/>
                <w:lang w:val="es-ES"/>
              </w:rPr>
              <w:t>Prompts de ejemplos</w:t>
            </w:r>
            <w:r w:rsidR="00431085">
              <w:rPr>
                <w:noProof/>
                <w:webHidden/>
              </w:rPr>
              <w:tab/>
            </w:r>
            <w:r w:rsidR="00431085">
              <w:rPr>
                <w:noProof/>
                <w:webHidden/>
              </w:rPr>
              <w:fldChar w:fldCharType="begin"/>
            </w:r>
            <w:r w:rsidR="00431085">
              <w:rPr>
                <w:noProof/>
                <w:webHidden/>
              </w:rPr>
              <w:instrText xml:space="preserve"> PAGEREF _Toc144799882 \h </w:instrText>
            </w:r>
            <w:r w:rsidR="00431085">
              <w:rPr>
                <w:noProof/>
                <w:webHidden/>
              </w:rPr>
            </w:r>
            <w:r w:rsidR="00431085">
              <w:rPr>
                <w:noProof/>
                <w:webHidden/>
              </w:rPr>
              <w:fldChar w:fldCharType="separate"/>
            </w:r>
            <w:r w:rsidR="00431085">
              <w:rPr>
                <w:noProof/>
                <w:webHidden/>
              </w:rPr>
              <w:t>8</w:t>
            </w:r>
            <w:r w:rsidR="00431085">
              <w:rPr>
                <w:noProof/>
                <w:webHidden/>
              </w:rPr>
              <w:fldChar w:fldCharType="end"/>
            </w:r>
          </w:hyperlink>
        </w:p>
        <w:p w14:paraId="49EF5237" w14:textId="05F49D73"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83" w:history="1">
            <w:r w:rsidR="00431085" w:rsidRPr="00BB6363">
              <w:rPr>
                <w:rStyle w:val="Hipervnculo"/>
                <w:noProof/>
                <w:lang w:val="es-ES"/>
              </w:rPr>
              <w:t>Resultado</w:t>
            </w:r>
            <w:r w:rsidR="00431085">
              <w:rPr>
                <w:noProof/>
                <w:webHidden/>
              </w:rPr>
              <w:tab/>
            </w:r>
            <w:r w:rsidR="00431085">
              <w:rPr>
                <w:noProof/>
                <w:webHidden/>
              </w:rPr>
              <w:fldChar w:fldCharType="begin"/>
            </w:r>
            <w:r w:rsidR="00431085">
              <w:rPr>
                <w:noProof/>
                <w:webHidden/>
              </w:rPr>
              <w:instrText xml:space="preserve"> PAGEREF _Toc144799883 \h </w:instrText>
            </w:r>
            <w:r w:rsidR="00431085">
              <w:rPr>
                <w:noProof/>
                <w:webHidden/>
              </w:rPr>
            </w:r>
            <w:r w:rsidR="00431085">
              <w:rPr>
                <w:noProof/>
                <w:webHidden/>
              </w:rPr>
              <w:fldChar w:fldCharType="separate"/>
            </w:r>
            <w:r w:rsidR="00431085">
              <w:rPr>
                <w:noProof/>
                <w:webHidden/>
              </w:rPr>
              <w:t>8</w:t>
            </w:r>
            <w:r w:rsidR="00431085">
              <w:rPr>
                <w:noProof/>
                <w:webHidden/>
              </w:rPr>
              <w:fldChar w:fldCharType="end"/>
            </w:r>
          </w:hyperlink>
        </w:p>
        <w:p w14:paraId="7D31E796" w14:textId="39F649EA" w:rsidR="00431085" w:rsidRDefault="00000000">
          <w:pPr>
            <w:pStyle w:val="TDC2"/>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84" w:history="1">
            <w:r w:rsidR="00431085" w:rsidRPr="00BB6363">
              <w:rPr>
                <w:rStyle w:val="Hipervnculo"/>
                <w:noProof/>
                <w:lang w:val="es-ES"/>
              </w:rPr>
              <w:t>Perfil de SaaS (Software as a Service)</w:t>
            </w:r>
            <w:r w:rsidR="00431085">
              <w:rPr>
                <w:noProof/>
                <w:webHidden/>
              </w:rPr>
              <w:tab/>
            </w:r>
            <w:r w:rsidR="00431085">
              <w:rPr>
                <w:noProof/>
                <w:webHidden/>
              </w:rPr>
              <w:fldChar w:fldCharType="begin"/>
            </w:r>
            <w:r w:rsidR="00431085">
              <w:rPr>
                <w:noProof/>
                <w:webHidden/>
              </w:rPr>
              <w:instrText xml:space="preserve"> PAGEREF _Toc144799884 \h </w:instrText>
            </w:r>
            <w:r w:rsidR="00431085">
              <w:rPr>
                <w:noProof/>
                <w:webHidden/>
              </w:rPr>
            </w:r>
            <w:r w:rsidR="00431085">
              <w:rPr>
                <w:noProof/>
                <w:webHidden/>
              </w:rPr>
              <w:fldChar w:fldCharType="separate"/>
            </w:r>
            <w:r w:rsidR="00431085">
              <w:rPr>
                <w:noProof/>
                <w:webHidden/>
              </w:rPr>
              <w:t>9</w:t>
            </w:r>
            <w:r w:rsidR="00431085">
              <w:rPr>
                <w:noProof/>
                <w:webHidden/>
              </w:rPr>
              <w:fldChar w:fldCharType="end"/>
            </w:r>
          </w:hyperlink>
        </w:p>
        <w:p w14:paraId="7E8E5D00" w14:textId="1DBCF74B"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85" w:history="1">
            <w:r w:rsidR="00431085" w:rsidRPr="00BB6363">
              <w:rPr>
                <w:rStyle w:val="Hipervnculo"/>
                <w:noProof/>
                <w:lang w:val="es-ES"/>
              </w:rPr>
              <w:t>Prompts de perfil</w:t>
            </w:r>
            <w:r w:rsidR="00431085">
              <w:rPr>
                <w:noProof/>
                <w:webHidden/>
              </w:rPr>
              <w:tab/>
            </w:r>
            <w:r w:rsidR="00431085">
              <w:rPr>
                <w:noProof/>
                <w:webHidden/>
              </w:rPr>
              <w:fldChar w:fldCharType="begin"/>
            </w:r>
            <w:r w:rsidR="00431085">
              <w:rPr>
                <w:noProof/>
                <w:webHidden/>
              </w:rPr>
              <w:instrText xml:space="preserve"> PAGEREF _Toc144799885 \h </w:instrText>
            </w:r>
            <w:r w:rsidR="00431085">
              <w:rPr>
                <w:noProof/>
                <w:webHidden/>
              </w:rPr>
            </w:r>
            <w:r w:rsidR="00431085">
              <w:rPr>
                <w:noProof/>
                <w:webHidden/>
              </w:rPr>
              <w:fldChar w:fldCharType="separate"/>
            </w:r>
            <w:r w:rsidR="00431085">
              <w:rPr>
                <w:noProof/>
                <w:webHidden/>
              </w:rPr>
              <w:t>9</w:t>
            </w:r>
            <w:r w:rsidR="00431085">
              <w:rPr>
                <w:noProof/>
                <w:webHidden/>
              </w:rPr>
              <w:fldChar w:fldCharType="end"/>
            </w:r>
          </w:hyperlink>
        </w:p>
        <w:p w14:paraId="3692BE6A" w14:textId="6D5D0550"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86" w:history="1">
            <w:r w:rsidR="00431085" w:rsidRPr="00BB6363">
              <w:rPr>
                <w:rStyle w:val="Hipervnculo"/>
                <w:noProof/>
                <w:lang w:val="es-ES"/>
              </w:rPr>
              <w:t>Resultados</w:t>
            </w:r>
            <w:r w:rsidR="00431085">
              <w:rPr>
                <w:noProof/>
                <w:webHidden/>
              </w:rPr>
              <w:tab/>
            </w:r>
            <w:r w:rsidR="00431085">
              <w:rPr>
                <w:noProof/>
                <w:webHidden/>
              </w:rPr>
              <w:fldChar w:fldCharType="begin"/>
            </w:r>
            <w:r w:rsidR="00431085">
              <w:rPr>
                <w:noProof/>
                <w:webHidden/>
              </w:rPr>
              <w:instrText xml:space="preserve"> PAGEREF _Toc144799886 \h </w:instrText>
            </w:r>
            <w:r w:rsidR="00431085">
              <w:rPr>
                <w:noProof/>
                <w:webHidden/>
              </w:rPr>
            </w:r>
            <w:r w:rsidR="00431085">
              <w:rPr>
                <w:noProof/>
                <w:webHidden/>
              </w:rPr>
              <w:fldChar w:fldCharType="separate"/>
            </w:r>
            <w:r w:rsidR="00431085">
              <w:rPr>
                <w:noProof/>
                <w:webHidden/>
              </w:rPr>
              <w:t>9</w:t>
            </w:r>
            <w:r w:rsidR="00431085">
              <w:rPr>
                <w:noProof/>
                <w:webHidden/>
              </w:rPr>
              <w:fldChar w:fldCharType="end"/>
            </w:r>
          </w:hyperlink>
        </w:p>
        <w:p w14:paraId="369FB443" w14:textId="35A69295"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87" w:history="1">
            <w:r w:rsidR="00431085" w:rsidRPr="00BB6363">
              <w:rPr>
                <w:rStyle w:val="Hipervnculo"/>
                <w:noProof/>
                <w:lang w:val="es-ES"/>
              </w:rPr>
              <w:t>Prompts oportunidades de emprendimiento</w:t>
            </w:r>
            <w:r w:rsidR="00431085">
              <w:rPr>
                <w:noProof/>
                <w:webHidden/>
              </w:rPr>
              <w:tab/>
            </w:r>
            <w:r w:rsidR="00431085">
              <w:rPr>
                <w:noProof/>
                <w:webHidden/>
              </w:rPr>
              <w:fldChar w:fldCharType="begin"/>
            </w:r>
            <w:r w:rsidR="00431085">
              <w:rPr>
                <w:noProof/>
                <w:webHidden/>
              </w:rPr>
              <w:instrText xml:space="preserve"> PAGEREF _Toc144799887 \h </w:instrText>
            </w:r>
            <w:r w:rsidR="00431085">
              <w:rPr>
                <w:noProof/>
                <w:webHidden/>
              </w:rPr>
            </w:r>
            <w:r w:rsidR="00431085">
              <w:rPr>
                <w:noProof/>
                <w:webHidden/>
              </w:rPr>
              <w:fldChar w:fldCharType="separate"/>
            </w:r>
            <w:r w:rsidR="00431085">
              <w:rPr>
                <w:noProof/>
                <w:webHidden/>
              </w:rPr>
              <w:t>11</w:t>
            </w:r>
            <w:r w:rsidR="00431085">
              <w:rPr>
                <w:noProof/>
                <w:webHidden/>
              </w:rPr>
              <w:fldChar w:fldCharType="end"/>
            </w:r>
          </w:hyperlink>
        </w:p>
        <w:p w14:paraId="27D33A52" w14:textId="2DF0FCF9"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88" w:history="1">
            <w:r w:rsidR="00431085" w:rsidRPr="00BB6363">
              <w:rPr>
                <w:rStyle w:val="Hipervnculo"/>
                <w:noProof/>
                <w:lang w:val="es-ES"/>
              </w:rPr>
              <w:t>Resultado</w:t>
            </w:r>
            <w:r w:rsidR="00431085">
              <w:rPr>
                <w:noProof/>
                <w:webHidden/>
              </w:rPr>
              <w:tab/>
            </w:r>
            <w:r w:rsidR="00431085">
              <w:rPr>
                <w:noProof/>
                <w:webHidden/>
              </w:rPr>
              <w:fldChar w:fldCharType="begin"/>
            </w:r>
            <w:r w:rsidR="00431085">
              <w:rPr>
                <w:noProof/>
                <w:webHidden/>
              </w:rPr>
              <w:instrText xml:space="preserve"> PAGEREF _Toc144799888 \h </w:instrText>
            </w:r>
            <w:r w:rsidR="00431085">
              <w:rPr>
                <w:noProof/>
                <w:webHidden/>
              </w:rPr>
            </w:r>
            <w:r w:rsidR="00431085">
              <w:rPr>
                <w:noProof/>
                <w:webHidden/>
              </w:rPr>
              <w:fldChar w:fldCharType="separate"/>
            </w:r>
            <w:r w:rsidR="00431085">
              <w:rPr>
                <w:noProof/>
                <w:webHidden/>
              </w:rPr>
              <w:t>11</w:t>
            </w:r>
            <w:r w:rsidR="00431085">
              <w:rPr>
                <w:noProof/>
                <w:webHidden/>
              </w:rPr>
              <w:fldChar w:fldCharType="end"/>
            </w:r>
          </w:hyperlink>
        </w:p>
        <w:p w14:paraId="6D71164E" w14:textId="5A4AE55D"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89" w:history="1">
            <w:r w:rsidR="00431085" w:rsidRPr="00BB6363">
              <w:rPr>
                <w:rStyle w:val="Hipervnculo"/>
                <w:noProof/>
                <w:lang w:val="es-ES"/>
              </w:rPr>
              <w:t>Prompts de ejemplos</w:t>
            </w:r>
            <w:r w:rsidR="00431085">
              <w:rPr>
                <w:noProof/>
                <w:webHidden/>
              </w:rPr>
              <w:tab/>
            </w:r>
            <w:r w:rsidR="00431085">
              <w:rPr>
                <w:noProof/>
                <w:webHidden/>
              </w:rPr>
              <w:fldChar w:fldCharType="begin"/>
            </w:r>
            <w:r w:rsidR="00431085">
              <w:rPr>
                <w:noProof/>
                <w:webHidden/>
              </w:rPr>
              <w:instrText xml:space="preserve"> PAGEREF _Toc144799889 \h </w:instrText>
            </w:r>
            <w:r w:rsidR="00431085">
              <w:rPr>
                <w:noProof/>
                <w:webHidden/>
              </w:rPr>
            </w:r>
            <w:r w:rsidR="00431085">
              <w:rPr>
                <w:noProof/>
                <w:webHidden/>
              </w:rPr>
              <w:fldChar w:fldCharType="separate"/>
            </w:r>
            <w:r w:rsidR="00431085">
              <w:rPr>
                <w:noProof/>
                <w:webHidden/>
              </w:rPr>
              <w:t>13</w:t>
            </w:r>
            <w:r w:rsidR="00431085">
              <w:rPr>
                <w:noProof/>
                <w:webHidden/>
              </w:rPr>
              <w:fldChar w:fldCharType="end"/>
            </w:r>
          </w:hyperlink>
        </w:p>
        <w:p w14:paraId="2671A938" w14:textId="4CAD0962"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90" w:history="1">
            <w:r w:rsidR="00431085" w:rsidRPr="00BB6363">
              <w:rPr>
                <w:rStyle w:val="Hipervnculo"/>
                <w:noProof/>
                <w:lang w:val="es-ES"/>
              </w:rPr>
              <w:t>Resultado</w:t>
            </w:r>
            <w:r w:rsidR="00431085">
              <w:rPr>
                <w:noProof/>
                <w:webHidden/>
              </w:rPr>
              <w:tab/>
            </w:r>
            <w:r w:rsidR="00431085">
              <w:rPr>
                <w:noProof/>
                <w:webHidden/>
              </w:rPr>
              <w:fldChar w:fldCharType="begin"/>
            </w:r>
            <w:r w:rsidR="00431085">
              <w:rPr>
                <w:noProof/>
                <w:webHidden/>
              </w:rPr>
              <w:instrText xml:space="preserve"> PAGEREF _Toc144799890 \h </w:instrText>
            </w:r>
            <w:r w:rsidR="00431085">
              <w:rPr>
                <w:noProof/>
                <w:webHidden/>
              </w:rPr>
            </w:r>
            <w:r w:rsidR="00431085">
              <w:rPr>
                <w:noProof/>
                <w:webHidden/>
              </w:rPr>
              <w:fldChar w:fldCharType="separate"/>
            </w:r>
            <w:r w:rsidR="00431085">
              <w:rPr>
                <w:noProof/>
                <w:webHidden/>
              </w:rPr>
              <w:t>13</w:t>
            </w:r>
            <w:r w:rsidR="00431085">
              <w:rPr>
                <w:noProof/>
                <w:webHidden/>
              </w:rPr>
              <w:fldChar w:fldCharType="end"/>
            </w:r>
          </w:hyperlink>
        </w:p>
        <w:p w14:paraId="71759EFC" w14:textId="01B1B5D2" w:rsidR="00431085" w:rsidRDefault="00000000">
          <w:pPr>
            <w:pStyle w:val="TDC2"/>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91" w:history="1">
            <w:r w:rsidR="00431085" w:rsidRPr="00BB6363">
              <w:rPr>
                <w:rStyle w:val="Hipervnculo"/>
                <w:noProof/>
                <w:lang w:val="es-ES"/>
              </w:rPr>
              <w:t>Perfil de Marketplace</w:t>
            </w:r>
            <w:r w:rsidR="00431085">
              <w:rPr>
                <w:noProof/>
                <w:webHidden/>
              </w:rPr>
              <w:tab/>
            </w:r>
            <w:r w:rsidR="00431085">
              <w:rPr>
                <w:noProof/>
                <w:webHidden/>
              </w:rPr>
              <w:fldChar w:fldCharType="begin"/>
            </w:r>
            <w:r w:rsidR="00431085">
              <w:rPr>
                <w:noProof/>
                <w:webHidden/>
              </w:rPr>
              <w:instrText xml:space="preserve"> PAGEREF _Toc144799891 \h </w:instrText>
            </w:r>
            <w:r w:rsidR="00431085">
              <w:rPr>
                <w:noProof/>
                <w:webHidden/>
              </w:rPr>
            </w:r>
            <w:r w:rsidR="00431085">
              <w:rPr>
                <w:noProof/>
                <w:webHidden/>
              </w:rPr>
              <w:fldChar w:fldCharType="separate"/>
            </w:r>
            <w:r w:rsidR="00431085">
              <w:rPr>
                <w:noProof/>
                <w:webHidden/>
              </w:rPr>
              <w:t>14</w:t>
            </w:r>
            <w:r w:rsidR="00431085">
              <w:rPr>
                <w:noProof/>
                <w:webHidden/>
              </w:rPr>
              <w:fldChar w:fldCharType="end"/>
            </w:r>
          </w:hyperlink>
        </w:p>
        <w:p w14:paraId="48611AFD" w14:textId="14915AD3"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92" w:history="1">
            <w:r w:rsidR="00431085" w:rsidRPr="00BB6363">
              <w:rPr>
                <w:rStyle w:val="Hipervnculo"/>
                <w:noProof/>
                <w:lang w:val="es-ES"/>
              </w:rPr>
              <w:t>Prompts de perfil</w:t>
            </w:r>
            <w:r w:rsidR="00431085">
              <w:rPr>
                <w:noProof/>
                <w:webHidden/>
              </w:rPr>
              <w:tab/>
            </w:r>
            <w:r w:rsidR="00431085">
              <w:rPr>
                <w:noProof/>
                <w:webHidden/>
              </w:rPr>
              <w:fldChar w:fldCharType="begin"/>
            </w:r>
            <w:r w:rsidR="00431085">
              <w:rPr>
                <w:noProof/>
                <w:webHidden/>
              </w:rPr>
              <w:instrText xml:space="preserve"> PAGEREF _Toc144799892 \h </w:instrText>
            </w:r>
            <w:r w:rsidR="00431085">
              <w:rPr>
                <w:noProof/>
                <w:webHidden/>
              </w:rPr>
            </w:r>
            <w:r w:rsidR="00431085">
              <w:rPr>
                <w:noProof/>
                <w:webHidden/>
              </w:rPr>
              <w:fldChar w:fldCharType="separate"/>
            </w:r>
            <w:r w:rsidR="00431085">
              <w:rPr>
                <w:noProof/>
                <w:webHidden/>
              </w:rPr>
              <w:t>14</w:t>
            </w:r>
            <w:r w:rsidR="00431085">
              <w:rPr>
                <w:noProof/>
                <w:webHidden/>
              </w:rPr>
              <w:fldChar w:fldCharType="end"/>
            </w:r>
          </w:hyperlink>
        </w:p>
        <w:p w14:paraId="5055360C" w14:textId="5975C734"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93" w:history="1">
            <w:r w:rsidR="00431085" w:rsidRPr="00BB6363">
              <w:rPr>
                <w:rStyle w:val="Hipervnculo"/>
                <w:noProof/>
                <w:lang w:val="es-ES"/>
              </w:rPr>
              <w:t>Resultado</w:t>
            </w:r>
            <w:r w:rsidR="00431085">
              <w:rPr>
                <w:noProof/>
                <w:webHidden/>
              </w:rPr>
              <w:tab/>
            </w:r>
            <w:r w:rsidR="00431085">
              <w:rPr>
                <w:noProof/>
                <w:webHidden/>
              </w:rPr>
              <w:fldChar w:fldCharType="begin"/>
            </w:r>
            <w:r w:rsidR="00431085">
              <w:rPr>
                <w:noProof/>
                <w:webHidden/>
              </w:rPr>
              <w:instrText xml:space="preserve"> PAGEREF _Toc144799893 \h </w:instrText>
            </w:r>
            <w:r w:rsidR="00431085">
              <w:rPr>
                <w:noProof/>
                <w:webHidden/>
              </w:rPr>
            </w:r>
            <w:r w:rsidR="00431085">
              <w:rPr>
                <w:noProof/>
                <w:webHidden/>
              </w:rPr>
              <w:fldChar w:fldCharType="separate"/>
            </w:r>
            <w:r w:rsidR="00431085">
              <w:rPr>
                <w:noProof/>
                <w:webHidden/>
              </w:rPr>
              <w:t>14</w:t>
            </w:r>
            <w:r w:rsidR="00431085">
              <w:rPr>
                <w:noProof/>
                <w:webHidden/>
              </w:rPr>
              <w:fldChar w:fldCharType="end"/>
            </w:r>
          </w:hyperlink>
        </w:p>
        <w:p w14:paraId="700757E7" w14:textId="75429DC5"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94" w:history="1">
            <w:r w:rsidR="00431085" w:rsidRPr="00BB6363">
              <w:rPr>
                <w:rStyle w:val="Hipervnculo"/>
                <w:noProof/>
                <w:lang w:val="es-ES"/>
              </w:rPr>
              <w:t>Prompts oportunidades de emprendimiento</w:t>
            </w:r>
            <w:r w:rsidR="00431085">
              <w:rPr>
                <w:noProof/>
                <w:webHidden/>
              </w:rPr>
              <w:tab/>
            </w:r>
            <w:r w:rsidR="00431085">
              <w:rPr>
                <w:noProof/>
                <w:webHidden/>
              </w:rPr>
              <w:fldChar w:fldCharType="begin"/>
            </w:r>
            <w:r w:rsidR="00431085">
              <w:rPr>
                <w:noProof/>
                <w:webHidden/>
              </w:rPr>
              <w:instrText xml:space="preserve"> PAGEREF _Toc144799894 \h </w:instrText>
            </w:r>
            <w:r w:rsidR="00431085">
              <w:rPr>
                <w:noProof/>
                <w:webHidden/>
              </w:rPr>
            </w:r>
            <w:r w:rsidR="00431085">
              <w:rPr>
                <w:noProof/>
                <w:webHidden/>
              </w:rPr>
              <w:fldChar w:fldCharType="separate"/>
            </w:r>
            <w:r w:rsidR="00431085">
              <w:rPr>
                <w:noProof/>
                <w:webHidden/>
              </w:rPr>
              <w:t>16</w:t>
            </w:r>
            <w:r w:rsidR="00431085">
              <w:rPr>
                <w:noProof/>
                <w:webHidden/>
              </w:rPr>
              <w:fldChar w:fldCharType="end"/>
            </w:r>
          </w:hyperlink>
        </w:p>
        <w:p w14:paraId="64C4282F" w14:textId="706089CE"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95" w:history="1">
            <w:r w:rsidR="00431085" w:rsidRPr="00BB6363">
              <w:rPr>
                <w:rStyle w:val="Hipervnculo"/>
                <w:noProof/>
                <w:lang w:val="es-ES"/>
              </w:rPr>
              <w:t>Resultado</w:t>
            </w:r>
            <w:r w:rsidR="00431085">
              <w:rPr>
                <w:noProof/>
                <w:webHidden/>
              </w:rPr>
              <w:tab/>
            </w:r>
            <w:r w:rsidR="00431085">
              <w:rPr>
                <w:noProof/>
                <w:webHidden/>
              </w:rPr>
              <w:fldChar w:fldCharType="begin"/>
            </w:r>
            <w:r w:rsidR="00431085">
              <w:rPr>
                <w:noProof/>
                <w:webHidden/>
              </w:rPr>
              <w:instrText xml:space="preserve"> PAGEREF _Toc144799895 \h </w:instrText>
            </w:r>
            <w:r w:rsidR="00431085">
              <w:rPr>
                <w:noProof/>
                <w:webHidden/>
              </w:rPr>
            </w:r>
            <w:r w:rsidR="00431085">
              <w:rPr>
                <w:noProof/>
                <w:webHidden/>
              </w:rPr>
              <w:fldChar w:fldCharType="separate"/>
            </w:r>
            <w:r w:rsidR="00431085">
              <w:rPr>
                <w:noProof/>
                <w:webHidden/>
              </w:rPr>
              <w:t>16</w:t>
            </w:r>
            <w:r w:rsidR="00431085">
              <w:rPr>
                <w:noProof/>
                <w:webHidden/>
              </w:rPr>
              <w:fldChar w:fldCharType="end"/>
            </w:r>
          </w:hyperlink>
        </w:p>
        <w:p w14:paraId="5446893C" w14:textId="7EAA4DDD"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96" w:history="1">
            <w:r w:rsidR="00431085" w:rsidRPr="00BB6363">
              <w:rPr>
                <w:rStyle w:val="Hipervnculo"/>
                <w:noProof/>
                <w:lang w:val="es-ES"/>
              </w:rPr>
              <w:t>Prompts ejemplos</w:t>
            </w:r>
            <w:r w:rsidR="00431085">
              <w:rPr>
                <w:noProof/>
                <w:webHidden/>
              </w:rPr>
              <w:tab/>
            </w:r>
            <w:r w:rsidR="00431085">
              <w:rPr>
                <w:noProof/>
                <w:webHidden/>
              </w:rPr>
              <w:fldChar w:fldCharType="begin"/>
            </w:r>
            <w:r w:rsidR="00431085">
              <w:rPr>
                <w:noProof/>
                <w:webHidden/>
              </w:rPr>
              <w:instrText xml:space="preserve"> PAGEREF _Toc144799896 \h </w:instrText>
            </w:r>
            <w:r w:rsidR="00431085">
              <w:rPr>
                <w:noProof/>
                <w:webHidden/>
              </w:rPr>
            </w:r>
            <w:r w:rsidR="00431085">
              <w:rPr>
                <w:noProof/>
                <w:webHidden/>
              </w:rPr>
              <w:fldChar w:fldCharType="separate"/>
            </w:r>
            <w:r w:rsidR="00431085">
              <w:rPr>
                <w:noProof/>
                <w:webHidden/>
              </w:rPr>
              <w:t>18</w:t>
            </w:r>
            <w:r w:rsidR="00431085">
              <w:rPr>
                <w:noProof/>
                <w:webHidden/>
              </w:rPr>
              <w:fldChar w:fldCharType="end"/>
            </w:r>
          </w:hyperlink>
        </w:p>
        <w:p w14:paraId="310BADCC" w14:textId="19B32243"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97" w:history="1">
            <w:r w:rsidR="00431085" w:rsidRPr="00BB6363">
              <w:rPr>
                <w:rStyle w:val="Hipervnculo"/>
                <w:noProof/>
                <w:lang w:val="es-ES"/>
              </w:rPr>
              <w:t>Resultado</w:t>
            </w:r>
            <w:r w:rsidR="00431085">
              <w:rPr>
                <w:noProof/>
                <w:webHidden/>
              </w:rPr>
              <w:tab/>
            </w:r>
            <w:r w:rsidR="00431085">
              <w:rPr>
                <w:noProof/>
                <w:webHidden/>
              </w:rPr>
              <w:fldChar w:fldCharType="begin"/>
            </w:r>
            <w:r w:rsidR="00431085">
              <w:rPr>
                <w:noProof/>
                <w:webHidden/>
              </w:rPr>
              <w:instrText xml:space="preserve"> PAGEREF _Toc144799897 \h </w:instrText>
            </w:r>
            <w:r w:rsidR="00431085">
              <w:rPr>
                <w:noProof/>
                <w:webHidden/>
              </w:rPr>
            </w:r>
            <w:r w:rsidR="00431085">
              <w:rPr>
                <w:noProof/>
                <w:webHidden/>
              </w:rPr>
              <w:fldChar w:fldCharType="separate"/>
            </w:r>
            <w:r w:rsidR="00431085">
              <w:rPr>
                <w:noProof/>
                <w:webHidden/>
              </w:rPr>
              <w:t>18</w:t>
            </w:r>
            <w:r w:rsidR="00431085">
              <w:rPr>
                <w:noProof/>
                <w:webHidden/>
              </w:rPr>
              <w:fldChar w:fldCharType="end"/>
            </w:r>
          </w:hyperlink>
        </w:p>
        <w:p w14:paraId="28172D46" w14:textId="133BFC9C" w:rsidR="00431085" w:rsidRDefault="00000000">
          <w:pPr>
            <w:pStyle w:val="TDC2"/>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98" w:history="1">
            <w:r w:rsidR="00431085" w:rsidRPr="00BB6363">
              <w:rPr>
                <w:rStyle w:val="Hipervnculo"/>
                <w:noProof/>
                <w:lang w:val="es-ES"/>
              </w:rPr>
              <w:t>Perfil de plataformas de contenido</w:t>
            </w:r>
            <w:r w:rsidR="00431085">
              <w:rPr>
                <w:noProof/>
                <w:webHidden/>
              </w:rPr>
              <w:tab/>
            </w:r>
            <w:r w:rsidR="00431085">
              <w:rPr>
                <w:noProof/>
                <w:webHidden/>
              </w:rPr>
              <w:fldChar w:fldCharType="begin"/>
            </w:r>
            <w:r w:rsidR="00431085">
              <w:rPr>
                <w:noProof/>
                <w:webHidden/>
              </w:rPr>
              <w:instrText xml:space="preserve"> PAGEREF _Toc144799898 \h </w:instrText>
            </w:r>
            <w:r w:rsidR="00431085">
              <w:rPr>
                <w:noProof/>
                <w:webHidden/>
              </w:rPr>
            </w:r>
            <w:r w:rsidR="00431085">
              <w:rPr>
                <w:noProof/>
                <w:webHidden/>
              </w:rPr>
              <w:fldChar w:fldCharType="separate"/>
            </w:r>
            <w:r w:rsidR="00431085">
              <w:rPr>
                <w:noProof/>
                <w:webHidden/>
              </w:rPr>
              <w:t>19</w:t>
            </w:r>
            <w:r w:rsidR="00431085">
              <w:rPr>
                <w:noProof/>
                <w:webHidden/>
              </w:rPr>
              <w:fldChar w:fldCharType="end"/>
            </w:r>
          </w:hyperlink>
        </w:p>
        <w:p w14:paraId="1C3098D2" w14:textId="2838D9E0"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899" w:history="1">
            <w:r w:rsidR="00431085" w:rsidRPr="00BB6363">
              <w:rPr>
                <w:rStyle w:val="Hipervnculo"/>
                <w:noProof/>
                <w:lang w:val="es-ES"/>
              </w:rPr>
              <w:t>Prompts de perfil</w:t>
            </w:r>
            <w:r w:rsidR="00431085">
              <w:rPr>
                <w:noProof/>
                <w:webHidden/>
              </w:rPr>
              <w:tab/>
            </w:r>
            <w:r w:rsidR="00431085">
              <w:rPr>
                <w:noProof/>
                <w:webHidden/>
              </w:rPr>
              <w:fldChar w:fldCharType="begin"/>
            </w:r>
            <w:r w:rsidR="00431085">
              <w:rPr>
                <w:noProof/>
                <w:webHidden/>
              </w:rPr>
              <w:instrText xml:space="preserve"> PAGEREF _Toc144799899 \h </w:instrText>
            </w:r>
            <w:r w:rsidR="00431085">
              <w:rPr>
                <w:noProof/>
                <w:webHidden/>
              </w:rPr>
            </w:r>
            <w:r w:rsidR="00431085">
              <w:rPr>
                <w:noProof/>
                <w:webHidden/>
              </w:rPr>
              <w:fldChar w:fldCharType="separate"/>
            </w:r>
            <w:r w:rsidR="00431085">
              <w:rPr>
                <w:noProof/>
                <w:webHidden/>
              </w:rPr>
              <w:t>19</w:t>
            </w:r>
            <w:r w:rsidR="00431085">
              <w:rPr>
                <w:noProof/>
                <w:webHidden/>
              </w:rPr>
              <w:fldChar w:fldCharType="end"/>
            </w:r>
          </w:hyperlink>
        </w:p>
        <w:p w14:paraId="0F636138" w14:textId="01871B3B"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00" w:history="1">
            <w:r w:rsidR="00431085" w:rsidRPr="00BB6363">
              <w:rPr>
                <w:rStyle w:val="Hipervnculo"/>
                <w:noProof/>
                <w:lang w:val="es-ES"/>
              </w:rPr>
              <w:t>Resultado</w:t>
            </w:r>
            <w:r w:rsidR="00431085">
              <w:rPr>
                <w:noProof/>
                <w:webHidden/>
              </w:rPr>
              <w:tab/>
            </w:r>
            <w:r w:rsidR="00431085">
              <w:rPr>
                <w:noProof/>
                <w:webHidden/>
              </w:rPr>
              <w:fldChar w:fldCharType="begin"/>
            </w:r>
            <w:r w:rsidR="00431085">
              <w:rPr>
                <w:noProof/>
                <w:webHidden/>
              </w:rPr>
              <w:instrText xml:space="preserve"> PAGEREF _Toc144799900 \h </w:instrText>
            </w:r>
            <w:r w:rsidR="00431085">
              <w:rPr>
                <w:noProof/>
                <w:webHidden/>
              </w:rPr>
            </w:r>
            <w:r w:rsidR="00431085">
              <w:rPr>
                <w:noProof/>
                <w:webHidden/>
              </w:rPr>
              <w:fldChar w:fldCharType="separate"/>
            </w:r>
            <w:r w:rsidR="00431085">
              <w:rPr>
                <w:noProof/>
                <w:webHidden/>
              </w:rPr>
              <w:t>19</w:t>
            </w:r>
            <w:r w:rsidR="00431085">
              <w:rPr>
                <w:noProof/>
                <w:webHidden/>
              </w:rPr>
              <w:fldChar w:fldCharType="end"/>
            </w:r>
          </w:hyperlink>
        </w:p>
        <w:p w14:paraId="72956C45" w14:textId="022A8917"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01" w:history="1">
            <w:r w:rsidR="00431085" w:rsidRPr="00BB6363">
              <w:rPr>
                <w:rStyle w:val="Hipervnculo"/>
                <w:noProof/>
                <w:lang w:val="es-ES"/>
              </w:rPr>
              <w:t>Prompts oportunidades de emprendimiento</w:t>
            </w:r>
            <w:r w:rsidR="00431085">
              <w:rPr>
                <w:noProof/>
                <w:webHidden/>
              </w:rPr>
              <w:tab/>
            </w:r>
            <w:r w:rsidR="00431085">
              <w:rPr>
                <w:noProof/>
                <w:webHidden/>
              </w:rPr>
              <w:fldChar w:fldCharType="begin"/>
            </w:r>
            <w:r w:rsidR="00431085">
              <w:rPr>
                <w:noProof/>
                <w:webHidden/>
              </w:rPr>
              <w:instrText xml:space="preserve"> PAGEREF _Toc144799901 \h </w:instrText>
            </w:r>
            <w:r w:rsidR="00431085">
              <w:rPr>
                <w:noProof/>
                <w:webHidden/>
              </w:rPr>
            </w:r>
            <w:r w:rsidR="00431085">
              <w:rPr>
                <w:noProof/>
                <w:webHidden/>
              </w:rPr>
              <w:fldChar w:fldCharType="separate"/>
            </w:r>
            <w:r w:rsidR="00431085">
              <w:rPr>
                <w:noProof/>
                <w:webHidden/>
              </w:rPr>
              <w:t>21</w:t>
            </w:r>
            <w:r w:rsidR="00431085">
              <w:rPr>
                <w:noProof/>
                <w:webHidden/>
              </w:rPr>
              <w:fldChar w:fldCharType="end"/>
            </w:r>
          </w:hyperlink>
        </w:p>
        <w:p w14:paraId="6967857B" w14:textId="364819D8"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02" w:history="1">
            <w:r w:rsidR="00431085" w:rsidRPr="00BB6363">
              <w:rPr>
                <w:rStyle w:val="Hipervnculo"/>
                <w:noProof/>
                <w:lang w:val="es-ES"/>
              </w:rPr>
              <w:t>Resultado</w:t>
            </w:r>
            <w:r w:rsidR="00431085">
              <w:rPr>
                <w:noProof/>
                <w:webHidden/>
              </w:rPr>
              <w:tab/>
            </w:r>
            <w:r w:rsidR="00431085">
              <w:rPr>
                <w:noProof/>
                <w:webHidden/>
              </w:rPr>
              <w:fldChar w:fldCharType="begin"/>
            </w:r>
            <w:r w:rsidR="00431085">
              <w:rPr>
                <w:noProof/>
                <w:webHidden/>
              </w:rPr>
              <w:instrText xml:space="preserve"> PAGEREF _Toc144799902 \h </w:instrText>
            </w:r>
            <w:r w:rsidR="00431085">
              <w:rPr>
                <w:noProof/>
                <w:webHidden/>
              </w:rPr>
            </w:r>
            <w:r w:rsidR="00431085">
              <w:rPr>
                <w:noProof/>
                <w:webHidden/>
              </w:rPr>
              <w:fldChar w:fldCharType="separate"/>
            </w:r>
            <w:r w:rsidR="00431085">
              <w:rPr>
                <w:noProof/>
                <w:webHidden/>
              </w:rPr>
              <w:t>21</w:t>
            </w:r>
            <w:r w:rsidR="00431085">
              <w:rPr>
                <w:noProof/>
                <w:webHidden/>
              </w:rPr>
              <w:fldChar w:fldCharType="end"/>
            </w:r>
          </w:hyperlink>
        </w:p>
        <w:p w14:paraId="4378A79C" w14:textId="4286FBAD"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03" w:history="1">
            <w:r w:rsidR="00431085" w:rsidRPr="00BB6363">
              <w:rPr>
                <w:rStyle w:val="Hipervnculo"/>
                <w:noProof/>
                <w:lang w:val="es-ES"/>
              </w:rPr>
              <w:t>Prompts de ejemplos</w:t>
            </w:r>
            <w:r w:rsidR="00431085">
              <w:rPr>
                <w:noProof/>
                <w:webHidden/>
              </w:rPr>
              <w:tab/>
            </w:r>
            <w:r w:rsidR="00431085">
              <w:rPr>
                <w:noProof/>
                <w:webHidden/>
              </w:rPr>
              <w:fldChar w:fldCharType="begin"/>
            </w:r>
            <w:r w:rsidR="00431085">
              <w:rPr>
                <w:noProof/>
                <w:webHidden/>
              </w:rPr>
              <w:instrText xml:space="preserve"> PAGEREF _Toc144799903 \h </w:instrText>
            </w:r>
            <w:r w:rsidR="00431085">
              <w:rPr>
                <w:noProof/>
                <w:webHidden/>
              </w:rPr>
            </w:r>
            <w:r w:rsidR="00431085">
              <w:rPr>
                <w:noProof/>
                <w:webHidden/>
              </w:rPr>
              <w:fldChar w:fldCharType="separate"/>
            </w:r>
            <w:r w:rsidR="00431085">
              <w:rPr>
                <w:noProof/>
                <w:webHidden/>
              </w:rPr>
              <w:t>23</w:t>
            </w:r>
            <w:r w:rsidR="00431085">
              <w:rPr>
                <w:noProof/>
                <w:webHidden/>
              </w:rPr>
              <w:fldChar w:fldCharType="end"/>
            </w:r>
          </w:hyperlink>
        </w:p>
        <w:p w14:paraId="06C2E30B" w14:textId="32B9E2EB"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04" w:history="1">
            <w:r w:rsidR="00431085" w:rsidRPr="00BB6363">
              <w:rPr>
                <w:rStyle w:val="Hipervnculo"/>
                <w:noProof/>
                <w:lang w:val="es-ES"/>
              </w:rPr>
              <w:t>Resultado</w:t>
            </w:r>
            <w:r w:rsidR="00431085">
              <w:rPr>
                <w:noProof/>
                <w:webHidden/>
              </w:rPr>
              <w:tab/>
            </w:r>
            <w:r w:rsidR="00431085">
              <w:rPr>
                <w:noProof/>
                <w:webHidden/>
              </w:rPr>
              <w:fldChar w:fldCharType="begin"/>
            </w:r>
            <w:r w:rsidR="00431085">
              <w:rPr>
                <w:noProof/>
                <w:webHidden/>
              </w:rPr>
              <w:instrText xml:space="preserve"> PAGEREF _Toc144799904 \h </w:instrText>
            </w:r>
            <w:r w:rsidR="00431085">
              <w:rPr>
                <w:noProof/>
                <w:webHidden/>
              </w:rPr>
            </w:r>
            <w:r w:rsidR="00431085">
              <w:rPr>
                <w:noProof/>
                <w:webHidden/>
              </w:rPr>
              <w:fldChar w:fldCharType="separate"/>
            </w:r>
            <w:r w:rsidR="00431085">
              <w:rPr>
                <w:noProof/>
                <w:webHidden/>
              </w:rPr>
              <w:t>23</w:t>
            </w:r>
            <w:r w:rsidR="00431085">
              <w:rPr>
                <w:noProof/>
                <w:webHidden/>
              </w:rPr>
              <w:fldChar w:fldCharType="end"/>
            </w:r>
          </w:hyperlink>
        </w:p>
        <w:p w14:paraId="7D8CC887" w14:textId="5F8E7D85" w:rsidR="00431085" w:rsidRDefault="00000000">
          <w:pPr>
            <w:pStyle w:val="TDC2"/>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05" w:history="1">
            <w:r w:rsidR="00431085" w:rsidRPr="00BB6363">
              <w:rPr>
                <w:rStyle w:val="Hipervnculo"/>
                <w:noProof/>
                <w:lang w:val="es-ES"/>
              </w:rPr>
              <w:t>Perfil de aplicaciones móviles</w:t>
            </w:r>
            <w:r w:rsidR="00431085">
              <w:rPr>
                <w:noProof/>
                <w:webHidden/>
              </w:rPr>
              <w:tab/>
            </w:r>
            <w:r w:rsidR="00431085">
              <w:rPr>
                <w:noProof/>
                <w:webHidden/>
              </w:rPr>
              <w:fldChar w:fldCharType="begin"/>
            </w:r>
            <w:r w:rsidR="00431085">
              <w:rPr>
                <w:noProof/>
                <w:webHidden/>
              </w:rPr>
              <w:instrText xml:space="preserve"> PAGEREF _Toc144799905 \h </w:instrText>
            </w:r>
            <w:r w:rsidR="00431085">
              <w:rPr>
                <w:noProof/>
                <w:webHidden/>
              </w:rPr>
            </w:r>
            <w:r w:rsidR="00431085">
              <w:rPr>
                <w:noProof/>
                <w:webHidden/>
              </w:rPr>
              <w:fldChar w:fldCharType="separate"/>
            </w:r>
            <w:r w:rsidR="00431085">
              <w:rPr>
                <w:noProof/>
                <w:webHidden/>
              </w:rPr>
              <w:t>24</w:t>
            </w:r>
            <w:r w:rsidR="00431085">
              <w:rPr>
                <w:noProof/>
                <w:webHidden/>
              </w:rPr>
              <w:fldChar w:fldCharType="end"/>
            </w:r>
          </w:hyperlink>
        </w:p>
        <w:p w14:paraId="1CF5D157" w14:textId="10CE1291"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06" w:history="1">
            <w:r w:rsidR="00431085" w:rsidRPr="00BB6363">
              <w:rPr>
                <w:rStyle w:val="Hipervnculo"/>
                <w:noProof/>
                <w:lang w:val="es-ES"/>
              </w:rPr>
              <w:t>Prompts de perfil</w:t>
            </w:r>
            <w:r w:rsidR="00431085">
              <w:rPr>
                <w:noProof/>
                <w:webHidden/>
              </w:rPr>
              <w:tab/>
            </w:r>
            <w:r w:rsidR="00431085">
              <w:rPr>
                <w:noProof/>
                <w:webHidden/>
              </w:rPr>
              <w:fldChar w:fldCharType="begin"/>
            </w:r>
            <w:r w:rsidR="00431085">
              <w:rPr>
                <w:noProof/>
                <w:webHidden/>
              </w:rPr>
              <w:instrText xml:space="preserve"> PAGEREF _Toc144799906 \h </w:instrText>
            </w:r>
            <w:r w:rsidR="00431085">
              <w:rPr>
                <w:noProof/>
                <w:webHidden/>
              </w:rPr>
            </w:r>
            <w:r w:rsidR="00431085">
              <w:rPr>
                <w:noProof/>
                <w:webHidden/>
              </w:rPr>
              <w:fldChar w:fldCharType="separate"/>
            </w:r>
            <w:r w:rsidR="00431085">
              <w:rPr>
                <w:noProof/>
                <w:webHidden/>
              </w:rPr>
              <w:t>24</w:t>
            </w:r>
            <w:r w:rsidR="00431085">
              <w:rPr>
                <w:noProof/>
                <w:webHidden/>
              </w:rPr>
              <w:fldChar w:fldCharType="end"/>
            </w:r>
          </w:hyperlink>
        </w:p>
        <w:p w14:paraId="1D6CB878" w14:textId="6665BB4A"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07" w:history="1">
            <w:r w:rsidR="00431085" w:rsidRPr="00BB6363">
              <w:rPr>
                <w:rStyle w:val="Hipervnculo"/>
                <w:noProof/>
                <w:lang w:val="es-ES"/>
              </w:rPr>
              <w:t>Resultado</w:t>
            </w:r>
            <w:r w:rsidR="00431085">
              <w:rPr>
                <w:noProof/>
                <w:webHidden/>
              </w:rPr>
              <w:tab/>
            </w:r>
            <w:r w:rsidR="00431085">
              <w:rPr>
                <w:noProof/>
                <w:webHidden/>
              </w:rPr>
              <w:fldChar w:fldCharType="begin"/>
            </w:r>
            <w:r w:rsidR="00431085">
              <w:rPr>
                <w:noProof/>
                <w:webHidden/>
              </w:rPr>
              <w:instrText xml:space="preserve"> PAGEREF _Toc144799907 \h </w:instrText>
            </w:r>
            <w:r w:rsidR="00431085">
              <w:rPr>
                <w:noProof/>
                <w:webHidden/>
              </w:rPr>
            </w:r>
            <w:r w:rsidR="00431085">
              <w:rPr>
                <w:noProof/>
                <w:webHidden/>
              </w:rPr>
              <w:fldChar w:fldCharType="separate"/>
            </w:r>
            <w:r w:rsidR="00431085">
              <w:rPr>
                <w:noProof/>
                <w:webHidden/>
              </w:rPr>
              <w:t>24</w:t>
            </w:r>
            <w:r w:rsidR="00431085">
              <w:rPr>
                <w:noProof/>
                <w:webHidden/>
              </w:rPr>
              <w:fldChar w:fldCharType="end"/>
            </w:r>
          </w:hyperlink>
        </w:p>
        <w:p w14:paraId="6EEDA078" w14:textId="13C73515"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08" w:history="1">
            <w:r w:rsidR="00431085" w:rsidRPr="00BB6363">
              <w:rPr>
                <w:rStyle w:val="Hipervnculo"/>
                <w:noProof/>
              </w:rPr>
              <w:t>Prompts oportunidades de emprendimiento</w:t>
            </w:r>
            <w:r w:rsidR="00431085">
              <w:rPr>
                <w:noProof/>
                <w:webHidden/>
              </w:rPr>
              <w:tab/>
            </w:r>
            <w:r w:rsidR="00431085">
              <w:rPr>
                <w:noProof/>
                <w:webHidden/>
              </w:rPr>
              <w:fldChar w:fldCharType="begin"/>
            </w:r>
            <w:r w:rsidR="00431085">
              <w:rPr>
                <w:noProof/>
                <w:webHidden/>
              </w:rPr>
              <w:instrText xml:space="preserve"> PAGEREF _Toc144799908 \h </w:instrText>
            </w:r>
            <w:r w:rsidR="00431085">
              <w:rPr>
                <w:noProof/>
                <w:webHidden/>
              </w:rPr>
            </w:r>
            <w:r w:rsidR="00431085">
              <w:rPr>
                <w:noProof/>
                <w:webHidden/>
              </w:rPr>
              <w:fldChar w:fldCharType="separate"/>
            </w:r>
            <w:r w:rsidR="00431085">
              <w:rPr>
                <w:noProof/>
                <w:webHidden/>
              </w:rPr>
              <w:t>27</w:t>
            </w:r>
            <w:r w:rsidR="00431085">
              <w:rPr>
                <w:noProof/>
                <w:webHidden/>
              </w:rPr>
              <w:fldChar w:fldCharType="end"/>
            </w:r>
          </w:hyperlink>
        </w:p>
        <w:p w14:paraId="2D32035F" w14:textId="717E9CBA"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09" w:history="1">
            <w:r w:rsidR="00431085" w:rsidRPr="00BB6363">
              <w:rPr>
                <w:rStyle w:val="Hipervnculo"/>
                <w:noProof/>
              </w:rPr>
              <w:t>Resultado</w:t>
            </w:r>
            <w:r w:rsidR="00431085">
              <w:rPr>
                <w:noProof/>
                <w:webHidden/>
              </w:rPr>
              <w:tab/>
            </w:r>
            <w:r w:rsidR="00431085">
              <w:rPr>
                <w:noProof/>
                <w:webHidden/>
              </w:rPr>
              <w:fldChar w:fldCharType="begin"/>
            </w:r>
            <w:r w:rsidR="00431085">
              <w:rPr>
                <w:noProof/>
                <w:webHidden/>
              </w:rPr>
              <w:instrText xml:space="preserve"> PAGEREF _Toc144799909 \h </w:instrText>
            </w:r>
            <w:r w:rsidR="00431085">
              <w:rPr>
                <w:noProof/>
                <w:webHidden/>
              </w:rPr>
            </w:r>
            <w:r w:rsidR="00431085">
              <w:rPr>
                <w:noProof/>
                <w:webHidden/>
              </w:rPr>
              <w:fldChar w:fldCharType="separate"/>
            </w:r>
            <w:r w:rsidR="00431085">
              <w:rPr>
                <w:noProof/>
                <w:webHidden/>
              </w:rPr>
              <w:t>27</w:t>
            </w:r>
            <w:r w:rsidR="00431085">
              <w:rPr>
                <w:noProof/>
                <w:webHidden/>
              </w:rPr>
              <w:fldChar w:fldCharType="end"/>
            </w:r>
          </w:hyperlink>
        </w:p>
        <w:p w14:paraId="72B81D03" w14:textId="044C1822"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10" w:history="1">
            <w:r w:rsidR="00431085" w:rsidRPr="00BB6363">
              <w:rPr>
                <w:rStyle w:val="Hipervnculo"/>
                <w:noProof/>
              </w:rPr>
              <w:t>Prompts de ejemplos</w:t>
            </w:r>
            <w:r w:rsidR="00431085">
              <w:rPr>
                <w:noProof/>
                <w:webHidden/>
              </w:rPr>
              <w:tab/>
            </w:r>
            <w:r w:rsidR="00431085">
              <w:rPr>
                <w:noProof/>
                <w:webHidden/>
              </w:rPr>
              <w:fldChar w:fldCharType="begin"/>
            </w:r>
            <w:r w:rsidR="00431085">
              <w:rPr>
                <w:noProof/>
                <w:webHidden/>
              </w:rPr>
              <w:instrText xml:space="preserve"> PAGEREF _Toc144799910 \h </w:instrText>
            </w:r>
            <w:r w:rsidR="00431085">
              <w:rPr>
                <w:noProof/>
                <w:webHidden/>
              </w:rPr>
            </w:r>
            <w:r w:rsidR="00431085">
              <w:rPr>
                <w:noProof/>
                <w:webHidden/>
              </w:rPr>
              <w:fldChar w:fldCharType="separate"/>
            </w:r>
            <w:r w:rsidR="00431085">
              <w:rPr>
                <w:noProof/>
                <w:webHidden/>
              </w:rPr>
              <w:t>28</w:t>
            </w:r>
            <w:r w:rsidR="00431085">
              <w:rPr>
                <w:noProof/>
                <w:webHidden/>
              </w:rPr>
              <w:fldChar w:fldCharType="end"/>
            </w:r>
          </w:hyperlink>
        </w:p>
        <w:p w14:paraId="1C3E0390" w14:textId="1A3263EB"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11" w:history="1">
            <w:r w:rsidR="00431085" w:rsidRPr="00BB6363">
              <w:rPr>
                <w:rStyle w:val="Hipervnculo"/>
                <w:noProof/>
              </w:rPr>
              <w:t>Resultado</w:t>
            </w:r>
            <w:r w:rsidR="00431085">
              <w:rPr>
                <w:noProof/>
                <w:webHidden/>
              </w:rPr>
              <w:tab/>
            </w:r>
            <w:r w:rsidR="00431085">
              <w:rPr>
                <w:noProof/>
                <w:webHidden/>
              </w:rPr>
              <w:fldChar w:fldCharType="begin"/>
            </w:r>
            <w:r w:rsidR="00431085">
              <w:rPr>
                <w:noProof/>
                <w:webHidden/>
              </w:rPr>
              <w:instrText xml:space="preserve"> PAGEREF _Toc144799911 \h </w:instrText>
            </w:r>
            <w:r w:rsidR="00431085">
              <w:rPr>
                <w:noProof/>
                <w:webHidden/>
              </w:rPr>
            </w:r>
            <w:r w:rsidR="00431085">
              <w:rPr>
                <w:noProof/>
                <w:webHidden/>
              </w:rPr>
              <w:fldChar w:fldCharType="separate"/>
            </w:r>
            <w:r w:rsidR="00431085">
              <w:rPr>
                <w:noProof/>
                <w:webHidden/>
              </w:rPr>
              <w:t>28</w:t>
            </w:r>
            <w:r w:rsidR="00431085">
              <w:rPr>
                <w:noProof/>
                <w:webHidden/>
              </w:rPr>
              <w:fldChar w:fldCharType="end"/>
            </w:r>
          </w:hyperlink>
        </w:p>
        <w:p w14:paraId="121B6E60" w14:textId="121BFF11" w:rsidR="00431085" w:rsidRDefault="00000000">
          <w:pPr>
            <w:pStyle w:val="TDC2"/>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12" w:history="1">
            <w:r w:rsidR="00431085" w:rsidRPr="00BB6363">
              <w:rPr>
                <w:rStyle w:val="Hipervnculo"/>
                <w:noProof/>
              </w:rPr>
              <w:t>Perfil de educación en línea (EdTech)</w:t>
            </w:r>
            <w:r w:rsidR="00431085">
              <w:rPr>
                <w:noProof/>
                <w:webHidden/>
              </w:rPr>
              <w:tab/>
            </w:r>
            <w:r w:rsidR="00431085">
              <w:rPr>
                <w:noProof/>
                <w:webHidden/>
              </w:rPr>
              <w:fldChar w:fldCharType="begin"/>
            </w:r>
            <w:r w:rsidR="00431085">
              <w:rPr>
                <w:noProof/>
                <w:webHidden/>
              </w:rPr>
              <w:instrText xml:space="preserve"> PAGEREF _Toc144799912 \h </w:instrText>
            </w:r>
            <w:r w:rsidR="00431085">
              <w:rPr>
                <w:noProof/>
                <w:webHidden/>
              </w:rPr>
            </w:r>
            <w:r w:rsidR="00431085">
              <w:rPr>
                <w:noProof/>
                <w:webHidden/>
              </w:rPr>
              <w:fldChar w:fldCharType="separate"/>
            </w:r>
            <w:r w:rsidR="00431085">
              <w:rPr>
                <w:noProof/>
                <w:webHidden/>
              </w:rPr>
              <w:t>30</w:t>
            </w:r>
            <w:r w:rsidR="00431085">
              <w:rPr>
                <w:noProof/>
                <w:webHidden/>
              </w:rPr>
              <w:fldChar w:fldCharType="end"/>
            </w:r>
          </w:hyperlink>
        </w:p>
        <w:p w14:paraId="41662228" w14:textId="7C41E8ED"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13" w:history="1">
            <w:r w:rsidR="00431085" w:rsidRPr="00BB6363">
              <w:rPr>
                <w:rStyle w:val="Hipervnculo"/>
                <w:noProof/>
              </w:rPr>
              <w:t>Prompts de perfil</w:t>
            </w:r>
            <w:r w:rsidR="00431085">
              <w:rPr>
                <w:noProof/>
                <w:webHidden/>
              </w:rPr>
              <w:tab/>
            </w:r>
            <w:r w:rsidR="00431085">
              <w:rPr>
                <w:noProof/>
                <w:webHidden/>
              </w:rPr>
              <w:fldChar w:fldCharType="begin"/>
            </w:r>
            <w:r w:rsidR="00431085">
              <w:rPr>
                <w:noProof/>
                <w:webHidden/>
              </w:rPr>
              <w:instrText xml:space="preserve"> PAGEREF _Toc144799913 \h </w:instrText>
            </w:r>
            <w:r w:rsidR="00431085">
              <w:rPr>
                <w:noProof/>
                <w:webHidden/>
              </w:rPr>
            </w:r>
            <w:r w:rsidR="00431085">
              <w:rPr>
                <w:noProof/>
                <w:webHidden/>
              </w:rPr>
              <w:fldChar w:fldCharType="separate"/>
            </w:r>
            <w:r w:rsidR="00431085">
              <w:rPr>
                <w:noProof/>
                <w:webHidden/>
              </w:rPr>
              <w:t>30</w:t>
            </w:r>
            <w:r w:rsidR="00431085">
              <w:rPr>
                <w:noProof/>
                <w:webHidden/>
              </w:rPr>
              <w:fldChar w:fldCharType="end"/>
            </w:r>
          </w:hyperlink>
        </w:p>
        <w:p w14:paraId="063924BD" w14:textId="184504FB"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14" w:history="1">
            <w:r w:rsidR="00431085" w:rsidRPr="00BB6363">
              <w:rPr>
                <w:rStyle w:val="Hipervnculo"/>
                <w:noProof/>
              </w:rPr>
              <w:t>Resultado</w:t>
            </w:r>
            <w:r w:rsidR="00431085">
              <w:rPr>
                <w:noProof/>
                <w:webHidden/>
              </w:rPr>
              <w:tab/>
            </w:r>
            <w:r w:rsidR="00431085">
              <w:rPr>
                <w:noProof/>
                <w:webHidden/>
              </w:rPr>
              <w:fldChar w:fldCharType="begin"/>
            </w:r>
            <w:r w:rsidR="00431085">
              <w:rPr>
                <w:noProof/>
                <w:webHidden/>
              </w:rPr>
              <w:instrText xml:space="preserve"> PAGEREF _Toc144799914 \h </w:instrText>
            </w:r>
            <w:r w:rsidR="00431085">
              <w:rPr>
                <w:noProof/>
                <w:webHidden/>
              </w:rPr>
            </w:r>
            <w:r w:rsidR="00431085">
              <w:rPr>
                <w:noProof/>
                <w:webHidden/>
              </w:rPr>
              <w:fldChar w:fldCharType="separate"/>
            </w:r>
            <w:r w:rsidR="00431085">
              <w:rPr>
                <w:noProof/>
                <w:webHidden/>
              </w:rPr>
              <w:t>30</w:t>
            </w:r>
            <w:r w:rsidR="00431085">
              <w:rPr>
                <w:noProof/>
                <w:webHidden/>
              </w:rPr>
              <w:fldChar w:fldCharType="end"/>
            </w:r>
          </w:hyperlink>
        </w:p>
        <w:p w14:paraId="59430FB8" w14:textId="6B2222E0"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15" w:history="1">
            <w:r w:rsidR="00431085" w:rsidRPr="00BB6363">
              <w:rPr>
                <w:rStyle w:val="Hipervnculo"/>
                <w:noProof/>
              </w:rPr>
              <w:t>Prompts de oportunidades de emprendimiento</w:t>
            </w:r>
            <w:r w:rsidR="00431085">
              <w:rPr>
                <w:noProof/>
                <w:webHidden/>
              </w:rPr>
              <w:tab/>
            </w:r>
            <w:r w:rsidR="00431085">
              <w:rPr>
                <w:noProof/>
                <w:webHidden/>
              </w:rPr>
              <w:fldChar w:fldCharType="begin"/>
            </w:r>
            <w:r w:rsidR="00431085">
              <w:rPr>
                <w:noProof/>
                <w:webHidden/>
              </w:rPr>
              <w:instrText xml:space="preserve"> PAGEREF _Toc144799915 \h </w:instrText>
            </w:r>
            <w:r w:rsidR="00431085">
              <w:rPr>
                <w:noProof/>
                <w:webHidden/>
              </w:rPr>
            </w:r>
            <w:r w:rsidR="00431085">
              <w:rPr>
                <w:noProof/>
                <w:webHidden/>
              </w:rPr>
              <w:fldChar w:fldCharType="separate"/>
            </w:r>
            <w:r w:rsidR="00431085">
              <w:rPr>
                <w:noProof/>
                <w:webHidden/>
              </w:rPr>
              <w:t>31</w:t>
            </w:r>
            <w:r w:rsidR="00431085">
              <w:rPr>
                <w:noProof/>
                <w:webHidden/>
              </w:rPr>
              <w:fldChar w:fldCharType="end"/>
            </w:r>
          </w:hyperlink>
        </w:p>
        <w:p w14:paraId="7CBEF45C" w14:textId="05FABCEB"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16" w:history="1">
            <w:r w:rsidR="00431085" w:rsidRPr="00BB6363">
              <w:rPr>
                <w:rStyle w:val="Hipervnculo"/>
                <w:noProof/>
              </w:rPr>
              <w:t>Resultado</w:t>
            </w:r>
            <w:r w:rsidR="00431085">
              <w:rPr>
                <w:noProof/>
                <w:webHidden/>
              </w:rPr>
              <w:tab/>
            </w:r>
            <w:r w:rsidR="00431085">
              <w:rPr>
                <w:noProof/>
                <w:webHidden/>
              </w:rPr>
              <w:fldChar w:fldCharType="begin"/>
            </w:r>
            <w:r w:rsidR="00431085">
              <w:rPr>
                <w:noProof/>
                <w:webHidden/>
              </w:rPr>
              <w:instrText xml:space="preserve"> PAGEREF _Toc144799916 \h </w:instrText>
            </w:r>
            <w:r w:rsidR="00431085">
              <w:rPr>
                <w:noProof/>
                <w:webHidden/>
              </w:rPr>
            </w:r>
            <w:r w:rsidR="00431085">
              <w:rPr>
                <w:noProof/>
                <w:webHidden/>
              </w:rPr>
              <w:fldChar w:fldCharType="separate"/>
            </w:r>
            <w:r w:rsidR="00431085">
              <w:rPr>
                <w:noProof/>
                <w:webHidden/>
              </w:rPr>
              <w:t>32</w:t>
            </w:r>
            <w:r w:rsidR="00431085">
              <w:rPr>
                <w:noProof/>
                <w:webHidden/>
              </w:rPr>
              <w:fldChar w:fldCharType="end"/>
            </w:r>
          </w:hyperlink>
        </w:p>
        <w:p w14:paraId="44B16A8D" w14:textId="72CE2635"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17" w:history="1">
            <w:r w:rsidR="00431085" w:rsidRPr="00BB6363">
              <w:rPr>
                <w:rStyle w:val="Hipervnculo"/>
                <w:noProof/>
              </w:rPr>
              <w:t>Prompts de ejemplos</w:t>
            </w:r>
            <w:r w:rsidR="00431085">
              <w:rPr>
                <w:noProof/>
                <w:webHidden/>
              </w:rPr>
              <w:tab/>
            </w:r>
            <w:r w:rsidR="00431085">
              <w:rPr>
                <w:noProof/>
                <w:webHidden/>
              </w:rPr>
              <w:fldChar w:fldCharType="begin"/>
            </w:r>
            <w:r w:rsidR="00431085">
              <w:rPr>
                <w:noProof/>
                <w:webHidden/>
              </w:rPr>
              <w:instrText xml:space="preserve"> PAGEREF _Toc144799917 \h </w:instrText>
            </w:r>
            <w:r w:rsidR="00431085">
              <w:rPr>
                <w:noProof/>
                <w:webHidden/>
              </w:rPr>
            </w:r>
            <w:r w:rsidR="00431085">
              <w:rPr>
                <w:noProof/>
                <w:webHidden/>
              </w:rPr>
              <w:fldChar w:fldCharType="separate"/>
            </w:r>
            <w:r w:rsidR="00431085">
              <w:rPr>
                <w:noProof/>
                <w:webHidden/>
              </w:rPr>
              <w:t>33</w:t>
            </w:r>
            <w:r w:rsidR="00431085">
              <w:rPr>
                <w:noProof/>
                <w:webHidden/>
              </w:rPr>
              <w:fldChar w:fldCharType="end"/>
            </w:r>
          </w:hyperlink>
        </w:p>
        <w:p w14:paraId="65518A3F" w14:textId="67643E26"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18" w:history="1">
            <w:r w:rsidR="00431085" w:rsidRPr="00BB6363">
              <w:rPr>
                <w:rStyle w:val="Hipervnculo"/>
                <w:noProof/>
              </w:rPr>
              <w:t>Resultado</w:t>
            </w:r>
            <w:r w:rsidR="00431085">
              <w:rPr>
                <w:noProof/>
                <w:webHidden/>
              </w:rPr>
              <w:tab/>
            </w:r>
            <w:r w:rsidR="00431085">
              <w:rPr>
                <w:noProof/>
                <w:webHidden/>
              </w:rPr>
              <w:fldChar w:fldCharType="begin"/>
            </w:r>
            <w:r w:rsidR="00431085">
              <w:rPr>
                <w:noProof/>
                <w:webHidden/>
              </w:rPr>
              <w:instrText xml:space="preserve"> PAGEREF _Toc144799918 \h </w:instrText>
            </w:r>
            <w:r w:rsidR="00431085">
              <w:rPr>
                <w:noProof/>
                <w:webHidden/>
              </w:rPr>
            </w:r>
            <w:r w:rsidR="00431085">
              <w:rPr>
                <w:noProof/>
                <w:webHidden/>
              </w:rPr>
              <w:fldChar w:fldCharType="separate"/>
            </w:r>
            <w:r w:rsidR="00431085">
              <w:rPr>
                <w:noProof/>
                <w:webHidden/>
              </w:rPr>
              <w:t>33</w:t>
            </w:r>
            <w:r w:rsidR="00431085">
              <w:rPr>
                <w:noProof/>
                <w:webHidden/>
              </w:rPr>
              <w:fldChar w:fldCharType="end"/>
            </w:r>
          </w:hyperlink>
        </w:p>
        <w:p w14:paraId="043189BA" w14:textId="7D0D97C6" w:rsidR="00431085" w:rsidRDefault="00000000">
          <w:pPr>
            <w:pStyle w:val="TDC2"/>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19" w:history="1">
            <w:r w:rsidR="00431085" w:rsidRPr="00BB6363">
              <w:rPr>
                <w:rStyle w:val="Hipervnculo"/>
                <w:noProof/>
              </w:rPr>
              <w:t>Perfil de Fintech</w:t>
            </w:r>
            <w:r w:rsidR="00431085">
              <w:rPr>
                <w:noProof/>
                <w:webHidden/>
              </w:rPr>
              <w:tab/>
            </w:r>
            <w:r w:rsidR="00431085">
              <w:rPr>
                <w:noProof/>
                <w:webHidden/>
              </w:rPr>
              <w:fldChar w:fldCharType="begin"/>
            </w:r>
            <w:r w:rsidR="00431085">
              <w:rPr>
                <w:noProof/>
                <w:webHidden/>
              </w:rPr>
              <w:instrText xml:space="preserve"> PAGEREF _Toc144799919 \h </w:instrText>
            </w:r>
            <w:r w:rsidR="00431085">
              <w:rPr>
                <w:noProof/>
                <w:webHidden/>
              </w:rPr>
            </w:r>
            <w:r w:rsidR="00431085">
              <w:rPr>
                <w:noProof/>
                <w:webHidden/>
              </w:rPr>
              <w:fldChar w:fldCharType="separate"/>
            </w:r>
            <w:r w:rsidR="00431085">
              <w:rPr>
                <w:noProof/>
                <w:webHidden/>
              </w:rPr>
              <w:t>35</w:t>
            </w:r>
            <w:r w:rsidR="00431085">
              <w:rPr>
                <w:noProof/>
                <w:webHidden/>
              </w:rPr>
              <w:fldChar w:fldCharType="end"/>
            </w:r>
          </w:hyperlink>
        </w:p>
        <w:p w14:paraId="7B7D5B31" w14:textId="3512AFFD"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20" w:history="1">
            <w:r w:rsidR="00431085" w:rsidRPr="00BB6363">
              <w:rPr>
                <w:rStyle w:val="Hipervnculo"/>
                <w:noProof/>
              </w:rPr>
              <w:t>Prompts de perfil</w:t>
            </w:r>
            <w:r w:rsidR="00431085">
              <w:rPr>
                <w:noProof/>
                <w:webHidden/>
              </w:rPr>
              <w:tab/>
            </w:r>
            <w:r w:rsidR="00431085">
              <w:rPr>
                <w:noProof/>
                <w:webHidden/>
              </w:rPr>
              <w:fldChar w:fldCharType="begin"/>
            </w:r>
            <w:r w:rsidR="00431085">
              <w:rPr>
                <w:noProof/>
                <w:webHidden/>
              </w:rPr>
              <w:instrText xml:space="preserve"> PAGEREF _Toc144799920 \h </w:instrText>
            </w:r>
            <w:r w:rsidR="00431085">
              <w:rPr>
                <w:noProof/>
                <w:webHidden/>
              </w:rPr>
            </w:r>
            <w:r w:rsidR="00431085">
              <w:rPr>
                <w:noProof/>
                <w:webHidden/>
              </w:rPr>
              <w:fldChar w:fldCharType="separate"/>
            </w:r>
            <w:r w:rsidR="00431085">
              <w:rPr>
                <w:noProof/>
                <w:webHidden/>
              </w:rPr>
              <w:t>35</w:t>
            </w:r>
            <w:r w:rsidR="00431085">
              <w:rPr>
                <w:noProof/>
                <w:webHidden/>
              </w:rPr>
              <w:fldChar w:fldCharType="end"/>
            </w:r>
          </w:hyperlink>
        </w:p>
        <w:p w14:paraId="1320509A" w14:textId="48FBF2F6"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21" w:history="1">
            <w:r w:rsidR="00431085" w:rsidRPr="00BB6363">
              <w:rPr>
                <w:rStyle w:val="Hipervnculo"/>
                <w:noProof/>
              </w:rPr>
              <w:t>Resultado</w:t>
            </w:r>
            <w:r w:rsidR="00431085">
              <w:rPr>
                <w:noProof/>
                <w:webHidden/>
              </w:rPr>
              <w:tab/>
            </w:r>
            <w:r w:rsidR="00431085">
              <w:rPr>
                <w:noProof/>
                <w:webHidden/>
              </w:rPr>
              <w:fldChar w:fldCharType="begin"/>
            </w:r>
            <w:r w:rsidR="00431085">
              <w:rPr>
                <w:noProof/>
                <w:webHidden/>
              </w:rPr>
              <w:instrText xml:space="preserve"> PAGEREF _Toc144799921 \h </w:instrText>
            </w:r>
            <w:r w:rsidR="00431085">
              <w:rPr>
                <w:noProof/>
                <w:webHidden/>
              </w:rPr>
            </w:r>
            <w:r w:rsidR="00431085">
              <w:rPr>
                <w:noProof/>
                <w:webHidden/>
              </w:rPr>
              <w:fldChar w:fldCharType="separate"/>
            </w:r>
            <w:r w:rsidR="00431085">
              <w:rPr>
                <w:noProof/>
                <w:webHidden/>
              </w:rPr>
              <w:t>35</w:t>
            </w:r>
            <w:r w:rsidR="00431085">
              <w:rPr>
                <w:noProof/>
                <w:webHidden/>
              </w:rPr>
              <w:fldChar w:fldCharType="end"/>
            </w:r>
          </w:hyperlink>
        </w:p>
        <w:p w14:paraId="59C0E9B4" w14:textId="66E3622B"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22" w:history="1">
            <w:r w:rsidR="00431085" w:rsidRPr="00BB6363">
              <w:rPr>
                <w:rStyle w:val="Hipervnculo"/>
                <w:noProof/>
              </w:rPr>
              <w:t>Prompts oportunidades de emprendimiento</w:t>
            </w:r>
            <w:r w:rsidR="00431085">
              <w:rPr>
                <w:noProof/>
                <w:webHidden/>
              </w:rPr>
              <w:tab/>
            </w:r>
            <w:r w:rsidR="00431085">
              <w:rPr>
                <w:noProof/>
                <w:webHidden/>
              </w:rPr>
              <w:fldChar w:fldCharType="begin"/>
            </w:r>
            <w:r w:rsidR="00431085">
              <w:rPr>
                <w:noProof/>
                <w:webHidden/>
              </w:rPr>
              <w:instrText xml:space="preserve"> PAGEREF _Toc144799922 \h </w:instrText>
            </w:r>
            <w:r w:rsidR="00431085">
              <w:rPr>
                <w:noProof/>
                <w:webHidden/>
              </w:rPr>
            </w:r>
            <w:r w:rsidR="00431085">
              <w:rPr>
                <w:noProof/>
                <w:webHidden/>
              </w:rPr>
              <w:fldChar w:fldCharType="separate"/>
            </w:r>
            <w:r w:rsidR="00431085">
              <w:rPr>
                <w:noProof/>
                <w:webHidden/>
              </w:rPr>
              <w:t>37</w:t>
            </w:r>
            <w:r w:rsidR="00431085">
              <w:rPr>
                <w:noProof/>
                <w:webHidden/>
              </w:rPr>
              <w:fldChar w:fldCharType="end"/>
            </w:r>
          </w:hyperlink>
        </w:p>
        <w:p w14:paraId="58D27C59" w14:textId="56A3CFD7"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23" w:history="1">
            <w:r w:rsidR="00431085" w:rsidRPr="00BB6363">
              <w:rPr>
                <w:rStyle w:val="Hipervnculo"/>
                <w:noProof/>
              </w:rPr>
              <w:t>Resultado</w:t>
            </w:r>
            <w:r w:rsidR="00431085">
              <w:rPr>
                <w:noProof/>
                <w:webHidden/>
              </w:rPr>
              <w:tab/>
            </w:r>
            <w:r w:rsidR="00431085">
              <w:rPr>
                <w:noProof/>
                <w:webHidden/>
              </w:rPr>
              <w:fldChar w:fldCharType="begin"/>
            </w:r>
            <w:r w:rsidR="00431085">
              <w:rPr>
                <w:noProof/>
                <w:webHidden/>
              </w:rPr>
              <w:instrText xml:space="preserve"> PAGEREF _Toc144799923 \h </w:instrText>
            </w:r>
            <w:r w:rsidR="00431085">
              <w:rPr>
                <w:noProof/>
                <w:webHidden/>
              </w:rPr>
            </w:r>
            <w:r w:rsidR="00431085">
              <w:rPr>
                <w:noProof/>
                <w:webHidden/>
              </w:rPr>
              <w:fldChar w:fldCharType="separate"/>
            </w:r>
            <w:r w:rsidR="00431085">
              <w:rPr>
                <w:noProof/>
                <w:webHidden/>
              </w:rPr>
              <w:t>37</w:t>
            </w:r>
            <w:r w:rsidR="00431085">
              <w:rPr>
                <w:noProof/>
                <w:webHidden/>
              </w:rPr>
              <w:fldChar w:fldCharType="end"/>
            </w:r>
          </w:hyperlink>
        </w:p>
        <w:p w14:paraId="1DF959FF" w14:textId="5E025C64"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24" w:history="1">
            <w:r w:rsidR="00431085" w:rsidRPr="00BB6363">
              <w:rPr>
                <w:rStyle w:val="Hipervnculo"/>
                <w:noProof/>
              </w:rPr>
              <w:t>Prompts de ejemplos</w:t>
            </w:r>
            <w:r w:rsidR="00431085">
              <w:rPr>
                <w:noProof/>
                <w:webHidden/>
              </w:rPr>
              <w:tab/>
            </w:r>
            <w:r w:rsidR="00431085">
              <w:rPr>
                <w:noProof/>
                <w:webHidden/>
              </w:rPr>
              <w:fldChar w:fldCharType="begin"/>
            </w:r>
            <w:r w:rsidR="00431085">
              <w:rPr>
                <w:noProof/>
                <w:webHidden/>
              </w:rPr>
              <w:instrText xml:space="preserve"> PAGEREF _Toc144799924 \h </w:instrText>
            </w:r>
            <w:r w:rsidR="00431085">
              <w:rPr>
                <w:noProof/>
                <w:webHidden/>
              </w:rPr>
            </w:r>
            <w:r w:rsidR="00431085">
              <w:rPr>
                <w:noProof/>
                <w:webHidden/>
              </w:rPr>
              <w:fldChar w:fldCharType="separate"/>
            </w:r>
            <w:r w:rsidR="00431085">
              <w:rPr>
                <w:noProof/>
                <w:webHidden/>
              </w:rPr>
              <w:t>38</w:t>
            </w:r>
            <w:r w:rsidR="00431085">
              <w:rPr>
                <w:noProof/>
                <w:webHidden/>
              </w:rPr>
              <w:fldChar w:fldCharType="end"/>
            </w:r>
          </w:hyperlink>
        </w:p>
        <w:p w14:paraId="01FE4230" w14:textId="422DC42F"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25" w:history="1">
            <w:r w:rsidR="00431085" w:rsidRPr="00BB6363">
              <w:rPr>
                <w:rStyle w:val="Hipervnculo"/>
                <w:noProof/>
              </w:rPr>
              <w:t>Resultado</w:t>
            </w:r>
            <w:r w:rsidR="00431085">
              <w:rPr>
                <w:noProof/>
                <w:webHidden/>
              </w:rPr>
              <w:tab/>
            </w:r>
            <w:r w:rsidR="00431085">
              <w:rPr>
                <w:noProof/>
                <w:webHidden/>
              </w:rPr>
              <w:fldChar w:fldCharType="begin"/>
            </w:r>
            <w:r w:rsidR="00431085">
              <w:rPr>
                <w:noProof/>
                <w:webHidden/>
              </w:rPr>
              <w:instrText xml:space="preserve"> PAGEREF _Toc144799925 \h </w:instrText>
            </w:r>
            <w:r w:rsidR="00431085">
              <w:rPr>
                <w:noProof/>
                <w:webHidden/>
              </w:rPr>
            </w:r>
            <w:r w:rsidR="00431085">
              <w:rPr>
                <w:noProof/>
                <w:webHidden/>
              </w:rPr>
              <w:fldChar w:fldCharType="separate"/>
            </w:r>
            <w:r w:rsidR="00431085">
              <w:rPr>
                <w:noProof/>
                <w:webHidden/>
              </w:rPr>
              <w:t>38</w:t>
            </w:r>
            <w:r w:rsidR="00431085">
              <w:rPr>
                <w:noProof/>
                <w:webHidden/>
              </w:rPr>
              <w:fldChar w:fldCharType="end"/>
            </w:r>
          </w:hyperlink>
        </w:p>
        <w:p w14:paraId="123DE7E8" w14:textId="05FB384A" w:rsidR="00431085" w:rsidRDefault="00000000">
          <w:pPr>
            <w:pStyle w:val="TDC2"/>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26" w:history="1">
            <w:r w:rsidR="00431085" w:rsidRPr="00BB6363">
              <w:rPr>
                <w:rStyle w:val="Hipervnculo"/>
                <w:noProof/>
              </w:rPr>
              <w:t>Perfil de salud digital (HealthTech)</w:t>
            </w:r>
            <w:r w:rsidR="00431085">
              <w:rPr>
                <w:noProof/>
                <w:webHidden/>
              </w:rPr>
              <w:tab/>
            </w:r>
            <w:r w:rsidR="00431085">
              <w:rPr>
                <w:noProof/>
                <w:webHidden/>
              </w:rPr>
              <w:fldChar w:fldCharType="begin"/>
            </w:r>
            <w:r w:rsidR="00431085">
              <w:rPr>
                <w:noProof/>
                <w:webHidden/>
              </w:rPr>
              <w:instrText xml:space="preserve"> PAGEREF _Toc144799926 \h </w:instrText>
            </w:r>
            <w:r w:rsidR="00431085">
              <w:rPr>
                <w:noProof/>
                <w:webHidden/>
              </w:rPr>
            </w:r>
            <w:r w:rsidR="00431085">
              <w:rPr>
                <w:noProof/>
                <w:webHidden/>
              </w:rPr>
              <w:fldChar w:fldCharType="separate"/>
            </w:r>
            <w:r w:rsidR="00431085">
              <w:rPr>
                <w:noProof/>
                <w:webHidden/>
              </w:rPr>
              <w:t>40</w:t>
            </w:r>
            <w:r w:rsidR="00431085">
              <w:rPr>
                <w:noProof/>
                <w:webHidden/>
              </w:rPr>
              <w:fldChar w:fldCharType="end"/>
            </w:r>
          </w:hyperlink>
        </w:p>
        <w:p w14:paraId="6BF67929" w14:textId="33C48DEE"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27" w:history="1">
            <w:r w:rsidR="00431085" w:rsidRPr="00BB6363">
              <w:rPr>
                <w:rStyle w:val="Hipervnculo"/>
                <w:noProof/>
              </w:rPr>
              <w:t>Prompts de perfil</w:t>
            </w:r>
            <w:r w:rsidR="00431085">
              <w:rPr>
                <w:noProof/>
                <w:webHidden/>
              </w:rPr>
              <w:tab/>
            </w:r>
            <w:r w:rsidR="00431085">
              <w:rPr>
                <w:noProof/>
                <w:webHidden/>
              </w:rPr>
              <w:fldChar w:fldCharType="begin"/>
            </w:r>
            <w:r w:rsidR="00431085">
              <w:rPr>
                <w:noProof/>
                <w:webHidden/>
              </w:rPr>
              <w:instrText xml:space="preserve"> PAGEREF _Toc144799927 \h </w:instrText>
            </w:r>
            <w:r w:rsidR="00431085">
              <w:rPr>
                <w:noProof/>
                <w:webHidden/>
              </w:rPr>
            </w:r>
            <w:r w:rsidR="00431085">
              <w:rPr>
                <w:noProof/>
                <w:webHidden/>
              </w:rPr>
              <w:fldChar w:fldCharType="separate"/>
            </w:r>
            <w:r w:rsidR="00431085">
              <w:rPr>
                <w:noProof/>
                <w:webHidden/>
              </w:rPr>
              <w:t>40</w:t>
            </w:r>
            <w:r w:rsidR="00431085">
              <w:rPr>
                <w:noProof/>
                <w:webHidden/>
              </w:rPr>
              <w:fldChar w:fldCharType="end"/>
            </w:r>
          </w:hyperlink>
        </w:p>
        <w:p w14:paraId="69930E7B" w14:textId="466DD432"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28" w:history="1">
            <w:r w:rsidR="00431085" w:rsidRPr="00BB6363">
              <w:rPr>
                <w:rStyle w:val="Hipervnculo"/>
                <w:noProof/>
              </w:rPr>
              <w:t>Resultado</w:t>
            </w:r>
            <w:r w:rsidR="00431085">
              <w:rPr>
                <w:noProof/>
                <w:webHidden/>
              </w:rPr>
              <w:tab/>
            </w:r>
            <w:r w:rsidR="00431085">
              <w:rPr>
                <w:noProof/>
                <w:webHidden/>
              </w:rPr>
              <w:fldChar w:fldCharType="begin"/>
            </w:r>
            <w:r w:rsidR="00431085">
              <w:rPr>
                <w:noProof/>
                <w:webHidden/>
              </w:rPr>
              <w:instrText xml:space="preserve"> PAGEREF _Toc144799928 \h </w:instrText>
            </w:r>
            <w:r w:rsidR="00431085">
              <w:rPr>
                <w:noProof/>
                <w:webHidden/>
              </w:rPr>
            </w:r>
            <w:r w:rsidR="00431085">
              <w:rPr>
                <w:noProof/>
                <w:webHidden/>
              </w:rPr>
              <w:fldChar w:fldCharType="separate"/>
            </w:r>
            <w:r w:rsidR="00431085">
              <w:rPr>
                <w:noProof/>
                <w:webHidden/>
              </w:rPr>
              <w:t>40</w:t>
            </w:r>
            <w:r w:rsidR="00431085">
              <w:rPr>
                <w:noProof/>
                <w:webHidden/>
              </w:rPr>
              <w:fldChar w:fldCharType="end"/>
            </w:r>
          </w:hyperlink>
        </w:p>
        <w:p w14:paraId="499F76CD" w14:textId="7C11C210"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29" w:history="1">
            <w:r w:rsidR="00431085" w:rsidRPr="00BB6363">
              <w:rPr>
                <w:rStyle w:val="Hipervnculo"/>
                <w:noProof/>
              </w:rPr>
              <w:t>Prompts oportunidades de emprendimiento</w:t>
            </w:r>
            <w:r w:rsidR="00431085">
              <w:rPr>
                <w:noProof/>
                <w:webHidden/>
              </w:rPr>
              <w:tab/>
            </w:r>
            <w:r w:rsidR="00431085">
              <w:rPr>
                <w:noProof/>
                <w:webHidden/>
              </w:rPr>
              <w:fldChar w:fldCharType="begin"/>
            </w:r>
            <w:r w:rsidR="00431085">
              <w:rPr>
                <w:noProof/>
                <w:webHidden/>
              </w:rPr>
              <w:instrText xml:space="preserve"> PAGEREF _Toc144799929 \h </w:instrText>
            </w:r>
            <w:r w:rsidR="00431085">
              <w:rPr>
                <w:noProof/>
                <w:webHidden/>
              </w:rPr>
            </w:r>
            <w:r w:rsidR="00431085">
              <w:rPr>
                <w:noProof/>
                <w:webHidden/>
              </w:rPr>
              <w:fldChar w:fldCharType="separate"/>
            </w:r>
            <w:r w:rsidR="00431085">
              <w:rPr>
                <w:noProof/>
                <w:webHidden/>
              </w:rPr>
              <w:t>42</w:t>
            </w:r>
            <w:r w:rsidR="00431085">
              <w:rPr>
                <w:noProof/>
                <w:webHidden/>
              </w:rPr>
              <w:fldChar w:fldCharType="end"/>
            </w:r>
          </w:hyperlink>
        </w:p>
        <w:p w14:paraId="059D6274" w14:textId="7629DF2A"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30" w:history="1">
            <w:r w:rsidR="00431085" w:rsidRPr="00BB6363">
              <w:rPr>
                <w:rStyle w:val="Hipervnculo"/>
                <w:noProof/>
              </w:rPr>
              <w:t>Resultado</w:t>
            </w:r>
            <w:r w:rsidR="00431085">
              <w:rPr>
                <w:noProof/>
                <w:webHidden/>
              </w:rPr>
              <w:tab/>
            </w:r>
            <w:r w:rsidR="00431085">
              <w:rPr>
                <w:noProof/>
                <w:webHidden/>
              </w:rPr>
              <w:fldChar w:fldCharType="begin"/>
            </w:r>
            <w:r w:rsidR="00431085">
              <w:rPr>
                <w:noProof/>
                <w:webHidden/>
              </w:rPr>
              <w:instrText xml:space="preserve"> PAGEREF _Toc144799930 \h </w:instrText>
            </w:r>
            <w:r w:rsidR="00431085">
              <w:rPr>
                <w:noProof/>
                <w:webHidden/>
              </w:rPr>
            </w:r>
            <w:r w:rsidR="00431085">
              <w:rPr>
                <w:noProof/>
                <w:webHidden/>
              </w:rPr>
              <w:fldChar w:fldCharType="separate"/>
            </w:r>
            <w:r w:rsidR="00431085">
              <w:rPr>
                <w:noProof/>
                <w:webHidden/>
              </w:rPr>
              <w:t>42</w:t>
            </w:r>
            <w:r w:rsidR="00431085">
              <w:rPr>
                <w:noProof/>
                <w:webHidden/>
              </w:rPr>
              <w:fldChar w:fldCharType="end"/>
            </w:r>
          </w:hyperlink>
        </w:p>
        <w:p w14:paraId="01D6B6AA" w14:textId="3FF95D44"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31" w:history="1">
            <w:r w:rsidR="00431085" w:rsidRPr="00BB6363">
              <w:rPr>
                <w:rStyle w:val="Hipervnculo"/>
                <w:noProof/>
              </w:rPr>
              <w:t>Prompts de ejemplos</w:t>
            </w:r>
            <w:r w:rsidR="00431085">
              <w:rPr>
                <w:noProof/>
                <w:webHidden/>
              </w:rPr>
              <w:tab/>
            </w:r>
            <w:r w:rsidR="00431085">
              <w:rPr>
                <w:noProof/>
                <w:webHidden/>
              </w:rPr>
              <w:fldChar w:fldCharType="begin"/>
            </w:r>
            <w:r w:rsidR="00431085">
              <w:rPr>
                <w:noProof/>
                <w:webHidden/>
              </w:rPr>
              <w:instrText xml:space="preserve"> PAGEREF _Toc144799931 \h </w:instrText>
            </w:r>
            <w:r w:rsidR="00431085">
              <w:rPr>
                <w:noProof/>
                <w:webHidden/>
              </w:rPr>
            </w:r>
            <w:r w:rsidR="00431085">
              <w:rPr>
                <w:noProof/>
                <w:webHidden/>
              </w:rPr>
              <w:fldChar w:fldCharType="separate"/>
            </w:r>
            <w:r w:rsidR="00431085">
              <w:rPr>
                <w:noProof/>
                <w:webHidden/>
              </w:rPr>
              <w:t>43</w:t>
            </w:r>
            <w:r w:rsidR="00431085">
              <w:rPr>
                <w:noProof/>
                <w:webHidden/>
              </w:rPr>
              <w:fldChar w:fldCharType="end"/>
            </w:r>
          </w:hyperlink>
        </w:p>
        <w:p w14:paraId="252A45EA" w14:textId="6DFC4659"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32" w:history="1">
            <w:r w:rsidR="00431085" w:rsidRPr="00BB6363">
              <w:rPr>
                <w:rStyle w:val="Hipervnculo"/>
                <w:noProof/>
              </w:rPr>
              <w:t>Resultado</w:t>
            </w:r>
            <w:r w:rsidR="00431085">
              <w:rPr>
                <w:noProof/>
                <w:webHidden/>
              </w:rPr>
              <w:tab/>
            </w:r>
            <w:r w:rsidR="00431085">
              <w:rPr>
                <w:noProof/>
                <w:webHidden/>
              </w:rPr>
              <w:fldChar w:fldCharType="begin"/>
            </w:r>
            <w:r w:rsidR="00431085">
              <w:rPr>
                <w:noProof/>
                <w:webHidden/>
              </w:rPr>
              <w:instrText xml:space="preserve"> PAGEREF _Toc144799932 \h </w:instrText>
            </w:r>
            <w:r w:rsidR="00431085">
              <w:rPr>
                <w:noProof/>
                <w:webHidden/>
              </w:rPr>
            </w:r>
            <w:r w:rsidR="00431085">
              <w:rPr>
                <w:noProof/>
                <w:webHidden/>
              </w:rPr>
              <w:fldChar w:fldCharType="separate"/>
            </w:r>
            <w:r w:rsidR="00431085">
              <w:rPr>
                <w:noProof/>
                <w:webHidden/>
              </w:rPr>
              <w:t>43</w:t>
            </w:r>
            <w:r w:rsidR="00431085">
              <w:rPr>
                <w:noProof/>
                <w:webHidden/>
              </w:rPr>
              <w:fldChar w:fldCharType="end"/>
            </w:r>
          </w:hyperlink>
        </w:p>
        <w:p w14:paraId="61C8F7A7" w14:textId="17AD77DC" w:rsidR="00431085" w:rsidRDefault="00000000">
          <w:pPr>
            <w:pStyle w:val="TDC2"/>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33" w:history="1">
            <w:r w:rsidR="00431085" w:rsidRPr="00BB6363">
              <w:rPr>
                <w:rStyle w:val="Hipervnculo"/>
                <w:noProof/>
              </w:rPr>
              <w:t>Perfil de IoT (Internet de las cosas)</w:t>
            </w:r>
            <w:r w:rsidR="00431085">
              <w:rPr>
                <w:noProof/>
                <w:webHidden/>
              </w:rPr>
              <w:tab/>
            </w:r>
            <w:r w:rsidR="00431085">
              <w:rPr>
                <w:noProof/>
                <w:webHidden/>
              </w:rPr>
              <w:fldChar w:fldCharType="begin"/>
            </w:r>
            <w:r w:rsidR="00431085">
              <w:rPr>
                <w:noProof/>
                <w:webHidden/>
              </w:rPr>
              <w:instrText xml:space="preserve"> PAGEREF _Toc144799933 \h </w:instrText>
            </w:r>
            <w:r w:rsidR="00431085">
              <w:rPr>
                <w:noProof/>
                <w:webHidden/>
              </w:rPr>
            </w:r>
            <w:r w:rsidR="00431085">
              <w:rPr>
                <w:noProof/>
                <w:webHidden/>
              </w:rPr>
              <w:fldChar w:fldCharType="separate"/>
            </w:r>
            <w:r w:rsidR="00431085">
              <w:rPr>
                <w:noProof/>
                <w:webHidden/>
              </w:rPr>
              <w:t>45</w:t>
            </w:r>
            <w:r w:rsidR="00431085">
              <w:rPr>
                <w:noProof/>
                <w:webHidden/>
              </w:rPr>
              <w:fldChar w:fldCharType="end"/>
            </w:r>
          </w:hyperlink>
        </w:p>
        <w:p w14:paraId="75D1A3BF" w14:textId="3961B1D1"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34" w:history="1">
            <w:r w:rsidR="00431085" w:rsidRPr="00BB6363">
              <w:rPr>
                <w:rStyle w:val="Hipervnculo"/>
                <w:noProof/>
              </w:rPr>
              <w:t>Prompts de perfil</w:t>
            </w:r>
            <w:r w:rsidR="00431085">
              <w:rPr>
                <w:noProof/>
                <w:webHidden/>
              </w:rPr>
              <w:tab/>
            </w:r>
            <w:r w:rsidR="00431085">
              <w:rPr>
                <w:noProof/>
                <w:webHidden/>
              </w:rPr>
              <w:fldChar w:fldCharType="begin"/>
            </w:r>
            <w:r w:rsidR="00431085">
              <w:rPr>
                <w:noProof/>
                <w:webHidden/>
              </w:rPr>
              <w:instrText xml:space="preserve"> PAGEREF _Toc144799934 \h </w:instrText>
            </w:r>
            <w:r w:rsidR="00431085">
              <w:rPr>
                <w:noProof/>
                <w:webHidden/>
              </w:rPr>
            </w:r>
            <w:r w:rsidR="00431085">
              <w:rPr>
                <w:noProof/>
                <w:webHidden/>
              </w:rPr>
              <w:fldChar w:fldCharType="separate"/>
            </w:r>
            <w:r w:rsidR="00431085">
              <w:rPr>
                <w:noProof/>
                <w:webHidden/>
              </w:rPr>
              <w:t>45</w:t>
            </w:r>
            <w:r w:rsidR="00431085">
              <w:rPr>
                <w:noProof/>
                <w:webHidden/>
              </w:rPr>
              <w:fldChar w:fldCharType="end"/>
            </w:r>
          </w:hyperlink>
        </w:p>
        <w:p w14:paraId="0683CDAD" w14:textId="2B5C0171"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35" w:history="1">
            <w:r w:rsidR="00431085" w:rsidRPr="00BB6363">
              <w:rPr>
                <w:rStyle w:val="Hipervnculo"/>
                <w:noProof/>
              </w:rPr>
              <w:t>Resultados</w:t>
            </w:r>
            <w:r w:rsidR="00431085">
              <w:rPr>
                <w:noProof/>
                <w:webHidden/>
              </w:rPr>
              <w:tab/>
            </w:r>
            <w:r w:rsidR="00431085">
              <w:rPr>
                <w:noProof/>
                <w:webHidden/>
              </w:rPr>
              <w:fldChar w:fldCharType="begin"/>
            </w:r>
            <w:r w:rsidR="00431085">
              <w:rPr>
                <w:noProof/>
                <w:webHidden/>
              </w:rPr>
              <w:instrText xml:space="preserve"> PAGEREF _Toc144799935 \h </w:instrText>
            </w:r>
            <w:r w:rsidR="00431085">
              <w:rPr>
                <w:noProof/>
                <w:webHidden/>
              </w:rPr>
            </w:r>
            <w:r w:rsidR="00431085">
              <w:rPr>
                <w:noProof/>
                <w:webHidden/>
              </w:rPr>
              <w:fldChar w:fldCharType="separate"/>
            </w:r>
            <w:r w:rsidR="00431085">
              <w:rPr>
                <w:noProof/>
                <w:webHidden/>
              </w:rPr>
              <w:t>45</w:t>
            </w:r>
            <w:r w:rsidR="00431085">
              <w:rPr>
                <w:noProof/>
                <w:webHidden/>
              </w:rPr>
              <w:fldChar w:fldCharType="end"/>
            </w:r>
          </w:hyperlink>
        </w:p>
        <w:p w14:paraId="09761FEC" w14:textId="496234B6" w:rsidR="00431085" w:rsidRDefault="00000000">
          <w:pPr>
            <w:pStyle w:val="TDC2"/>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36" w:history="1">
            <w:r w:rsidR="00431085" w:rsidRPr="00BB6363">
              <w:rPr>
                <w:rStyle w:val="Hipervnculo"/>
                <w:noProof/>
              </w:rPr>
              <w:t>Perfil de Realidad aumentada (AR) y Realidad virtual (VR)</w:t>
            </w:r>
            <w:r w:rsidR="00431085">
              <w:rPr>
                <w:noProof/>
                <w:webHidden/>
              </w:rPr>
              <w:tab/>
            </w:r>
            <w:r w:rsidR="00431085">
              <w:rPr>
                <w:noProof/>
                <w:webHidden/>
              </w:rPr>
              <w:fldChar w:fldCharType="begin"/>
            </w:r>
            <w:r w:rsidR="00431085">
              <w:rPr>
                <w:noProof/>
                <w:webHidden/>
              </w:rPr>
              <w:instrText xml:space="preserve"> PAGEREF _Toc144799936 \h </w:instrText>
            </w:r>
            <w:r w:rsidR="00431085">
              <w:rPr>
                <w:noProof/>
                <w:webHidden/>
              </w:rPr>
            </w:r>
            <w:r w:rsidR="00431085">
              <w:rPr>
                <w:noProof/>
                <w:webHidden/>
              </w:rPr>
              <w:fldChar w:fldCharType="separate"/>
            </w:r>
            <w:r w:rsidR="00431085">
              <w:rPr>
                <w:noProof/>
                <w:webHidden/>
              </w:rPr>
              <w:t>49</w:t>
            </w:r>
            <w:r w:rsidR="00431085">
              <w:rPr>
                <w:noProof/>
                <w:webHidden/>
              </w:rPr>
              <w:fldChar w:fldCharType="end"/>
            </w:r>
          </w:hyperlink>
        </w:p>
        <w:p w14:paraId="13B34B72" w14:textId="2F1DDF56"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37" w:history="1">
            <w:r w:rsidR="00431085" w:rsidRPr="00BB6363">
              <w:rPr>
                <w:rStyle w:val="Hipervnculo"/>
                <w:noProof/>
              </w:rPr>
              <w:t>Prompts de perfil</w:t>
            </w:r>
            <w:r w:rsidR="00431085">
              <w:rPr>
                <w:noProof/>
                <w:webHidden/>
              </w:rPr>
              <w:tab/>
            </w:r>
            <w:r w:rsidR="00431085">
              <w:rPr>
                <w:noProof/>
                <w:webHidden/>
              </w:rPr>
              <w:fldChar w:fldCharType="begin"/>
            </w:r>
            <w:r w:rsidR="00431085">
              <w:rPr>
                <w:noProof/>
                <w:webHidden/>
              </w:rPr>
              <w:instrText xml:space="preserve"> PAGEREF _Toc144799937 \h </w:instrText>
            </w:r>
            <w:r w:rsidR="00431085">
              <w:rPr>
                <w:noProof/>
                <w:webHidden/>
              </w:rPr>
            </w:r>
            <w:r w:rsidR="00431085">
              <w:rPr>
                <w:noProof/>
                <w:webHidden/>
              </w:rPr>
              <w:fldChar w:fldCharType="separate"/>
            </w:r>
            <w:r w:rsidR="00431085">
              <w:rPr>
                <w:noProof/>
                <w:webHidden/>
              </w:rPr>
              <w:t>49</w:t>
            </w:r>
            <w:r w:rsidR="00431085">
              <w:rPr>
                <w:noProof/>
                <w:webHidden/>
              </w:rPr>
              <w:fldChar w:fldCharType="end"/>
            </w:r>
          </w:hyperlink>
        </w:p>
        <w:p w14:paraId="60621C6B" w14:textId="24E8A7C5"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38" w:history="1">
            <w:r w:rsidR="00431085" w:rsidRPr="00BB6363">
              <w:rPr>
                <w:rStyle w:val="Hipervnculo"/>
                <w:noProof/>
              </w:rPr>
              <w:t>Resultado</w:t>
            </w:r>
            <w:r w:rsidR="00431085">
              <w:rPr>
                <w:noProof/>
                <w:webHidden/>
              </w:rPr>
              <w:tab/>
            </w:r>
            <w:r w:rsidR="00431085">
              <w:rPr>
                <w:noProof/>
                <w:webHidden/>
              </w:rPr>
              <w:fldChar w:fldCharType="begin"/>
            </w:r>
            <w:r w:rsidR="00431085">
              <w:rPr>
                <w:noProof/>
                <w:webHidden/>
              </w:rPr>
              <w:instrText xml:space="preserve"> PAGEREF _Toc144799938 \h </w:instrText>
            </w:r>
            <w:r w:rsidR="00431085">
              <w:rPr>
                <w:noProof/>
                <w:webHidden/>
              </w:rPr>
            </w:r>
            <w:r w:rsidR="00431085">
              <w:rPr>
                <w:noProof/>
                <w:webHidden/>
              </w:rPr>
              <w:fldChar w:fldCharType="separate"/>
            </w:r>
            <w:r w:rsidR="00431085">
              <w:rPr>
                <w:noProof/>
                <w:webHidden/>
              </w:rPr>
              <w:t>49</w:t>
            </w:r>
            <w:r w:rsidR="00431085">
              <w:rPr>
                <w:noProof/>
                <w:webHidden/>
              </w:rPr>
              <w:fldChar w:fldCharType="end"/>
            </w:r>
          </w:hyperlink>
        </w:p>
        <w:p w14:paraId="2EE92411" w14:textId="27D67297"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39" w:history="1">
            <w:r w:rsidR="00431085" w:rsidRPr="00BB6363">
              <w:rPr>
                <w:rStyle w:val="Hipervnculo"/>
                <w:noProof/>
              </w:rPr>
              <w:t>Prompts de oportunidades de emprendimiento</w:t>
            </w:r>
            <w:r w:rsidR="00431085">
              <w:rPr>
                <w:noProof/>
                <w:webHidden/>
              </w:rPr>
              <w:tab/>
            </w:r>
            <w:r w:rsidR="00431085">
              <w:rPr>
                <w:noProof/>
                <w:webHidden/>
              </w:rPr>
              <w:fldChar w:fldCharType="begin"/>
            </w:r>
            <w:r w:rsidR="00431085">
              <w:rPr>
                <w:noProof/>
                <w:webHidden/>
              </w:rPr>
              <w:instrText xml:space="preserve"> PAGEREF _Toc144799939 \h </w:instrText>
            </w:r>
            <w:r w:rsidR="00431085">
              <w:rPr>
                <w:noProof/>
                <w:webHidden/>
              </w:rPr>
            </w:r>
            <w:r w:rsidR="00431085">
              <w:rPr>
                <w:noProof/>
                <w:webHidden/>
              </w:rPr>
              <w:fldChar w:fldCharType="separate"/>
            </w:r>
            <w:r w:rsidR="00431085">
              <w:rPr>
                <w:noProof/>
                <w:webHidden/>
              </w:rPr>
              <w:t>51</w:t>
            </w:r>
            <w:r w:rsidR="00431085">
              <w:rPr>
                <w:noProof/>
                <w:webHidden/>
              </w:rPr>
              <w:fldChar w:fldCharType="end"/>
            </w:r>
          </w:hyperlink>
        </w:p>
        <w:p w14:paraId="411968EE" w14:textId="42FEEBE5"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40" w:history="1">
            <w:r w:rsidR="00431085" w:rsidRPr="00BB6363">
              <w:rPr>
                <w:rStyle w:val="Hipervnculo"/>
                <w:noProof/>
              </w:rPr>
              <w:t>Respuesta</w:t>
            </w:r>
            <w:r w:rsidR="00431085">
              <w:rPr>
                <w:noProof/>
                <w:webHidden/>
              </w:rPr>
              <w:tab/>
            </w:r>
            <w:r w:rsidR="00431085">
              <w:rPr>
                <w:noProof/>
                <w:webHidden/>
              </w:rPr>
              <w:fldChar w:fldCharType="begin"/>
            </w:r>
            <w:r w:rsidR="00431085">
              <w:rPr>
                <w:noProof/>
                <w:webHidden/>
              </w:rPr>
              <w:instrText xml:space="preserve"> PAGEREF _Toc144799940 \h </w:instrText>
            </w:r>
            <w:r w:rsidR="00431085">
              <w:rPr>
                <w:noProof/>
                <w:webHidden/>
              </w:rPr>
            </w:r>
            <w:r w:rsidR="00431085">
              <w:rPr>
                <w:noProof/>
                <w:webHidden/>
              </w:rPr>
              <w:fldChar w:fldCharType="separate"/>
            </w:r>
            <w:r w:rsidR="00431085">
              <w:rPr>
                <w:noProof/>
                <w:webHidden/>
              </w:rPr>
              <w:t>51</w:t>
            </w:r>
            <w:r w:rsidR="00431085">
              <w:rPr>
                <w:noProof/>
                <w:webHidden/>
              </w:rPr>
              <w:fldChar w:fldCharType="end"/>
            </w:r>
          </w:hyperlink>
        </w:p>
        <w:p w14:paraId="06DB5A9D" w14:textId="5BB77A6E"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41" w:history="1">
            <w:r w:rsidR="00431085" w:rsidRPr="00BB6363">
              <w:rPr>
                <w:rStyle w:val="Hipervnculo"/>
                <w:noProof/>
              </w:rPr>
              <w:t>Prompts de ejemplos</w:t>
            </w:r>
            <w:r w:rsidR="00431085">
              <w:rPr>
                <w:noProof/>
                <w:webHidden/>
              </w:rPr>
              <w:tab/>
            </w:r>
            <w:r w:rsidR="00431085">
              <w:rPr>
                <w:noProof/>
                <w:webHidden/>
              </w:rPr>
              <w:fldChar w:fldCharType="begin"/>
            </w:r>
            <w:r w:rsidR="00431085">
              <w:rPr>
                <w:noProof/>
                <w:webHidden/>
              </w:rPr>
              <w:instrText xml:space="preserve"> PAGEREF _Toc144799941 \h </w:instrText>
            </w:r>
            <w:r w:rsidR="00431085">
              <w:rPr>
                <w:noProof/>
                <w:webHidden/>
              </w:rPr>
            </w:r>
            <w:r w:rsidR="00431085">
              <w:rPr>
                <w:noProof/>
                <w:webHidden/>
              </w:rPr>
              <w:fldChar w:fldCharType="separate"/>
            </w:r>
            <w:r w:rsidR="00431085">
              <w:rPr>
                <w:noProof/>
                <w:webHidden/>
              </w:rPr>
              <w:t>53</w:t>
            </w:r>
            <w:r w:rsidR="00431085">
              <w:rPr>
                <w:noProof/>
                <w:webHidden/>
              </w:rPr>
              <w:fldChar w:fldCharType="end"/>
            </w:r>
          </w:hyperlink>
        </w:p>
        <w:p w14:paraId="282FFEF2" w14:textId="04C85332"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42" w:history="1">
            <w:r w:rsidR="00431085" w:rsidRPr="00BB6363">
              <w:rPr>
                <w:rStyle w:val="Hipervnculo"/>
                <w:noProof/>
              </w:rPr>
              <w:t>Respuesta</w:t>
            </w:r>
            <w:r w:rsidR="00431085">
              <w:rPr>
                <w:noProof/>
                <w:webHidden/>
              </w:rPr>
              <w:tab/>
            </w:r>
            <w:r w:rsidR="00431085">
              <w:rPr>
                <w:noProof/>
                <w:webHidden/>
              </w:rPr>
              <w:fldChar w:fldCharType="begin"/>
            </w:r>
            <w:r w:rsidR="00431085">
              <w:rPr>
                <w:noProof/>
                <w:webHidden/>
              </w:rPr>
              <w:instrText xml:space="preserve"> PAGEREF _Toc144799942 \h </w:instrText>
            </w:r>
            <w:r w:rsidR="00431085">
              <w:rPr>
                <w:noProof/>
                <w:webHidden/>
              </w:rPr>
            </w:r>
            <w:r w:rsidR="00431085">
              <w:rPr>
                <w:noProof/>
                <w:webHidden/>
              </w:rPr>
              <w:fldChar w:fldCharType="separate"/>
            </w:r>
            <w:r w:rsidR="00431085">
              <w:rPr>
                <w:noProof/>
                <w:webHidden/>
              </w:rPr>
              <w:t>53</w:t>
            </w:r>
            <w:r w:rsidR="00431085">
              <w:rPr>
                <w:noProof/>
                <w:webHidden/>
              </w:rPr>
              <w:fldChar w:fldCharType="end"/>
            </w:r>
          </w:hyperlink>
        </w:p>
        <w:p w14:paraId="54544F72" w14:textId="22767F67" w:rsidR="00431085" w:rsidRDefault="00000000">
          <w:pPr>
            <w:pStyle w:val="TDC2"/>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43" w:history="1">
            <w:r w:rsidR="00431085" w:rsidRPr="00BB6363">
              <w:rPr>
                <w:rStyle w:val="Hipervnculo"/>
                <w:noProof/>
              </w:rPr>
              <w:t>Perfil de minería de datos</w:t>
            </w:r>
            <w:r w:rsidR="00431085">
              <w:rPr>
                <w:noProof/>
                <w:webHidden/>
              </w:rPr>
              <w:tab/>
            </w:r>
            <w:r w:rsidR="00431085">
              <w:rPr>
                <w:noProof/>
                <w:webHidden/>
              </w:rPr>
              <w:fldChar w:fldCharType="begin"/>
            </w:r>
            <w:r w:rsidR="00431085">
              <w:rPr>
                <w:noProof/>
                <w:webHidden/>
              </w:rPr>
              <w:instrText xml:space="preserve"> PAGEREF _Toc144799943 \h </w:instrText>
            </w:r>
            <w:r w:rsidR="00431085">
              <w:rPr>
                <w:noProof/>
                <w:webHidden/>
              </w:rPr>
            </w:r>
            <w:r w:rsidR="00431085">
              <w:rPr>
                <w:noProof/>
                <w:webHidden/>
              </w:rPr>
              <w:fldChar w:fldCharType="separate"/>
            </w:r>
            <w:r w:rsidR="00431085">
              <w:rPr>
                <w:noProof/>
                <w:webHidden/>
              </w:rPr>
              <w:t>54</w:t>
            </w:r>
            <w:r w:rsidR="00431085">
              <w:rPr>
                <w:noProof/>
                <w:webHidden/>
              </w:rPr>
              <w:fldChar w:fldCharType="end"/>
            </w:r>
          </w:hyperlink>
        </w:p>
        <w:p w14:paraId="4178B7D5" w14:textId="5ED92E61"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44" w:history="1">
            <w:r w:rsidR="00431085" w:rsidRPr="00BB6363">
              <w:rPr>
                <w:rStyle w:val="Hipervnculo"/>
                <w:noProof/>
              </w:rPr>
              <w:t>Prompts de perfil</w:t>
            </w:r>
            <w:r w:rsidR="00431085">
              <w:rPr>
                <w:noProof/>
                <w:webHidden/>
              </w:rPr>
              <w:tab/>
            </w:r>
            <w:r w:rsidR="00431085">
              <w:rPr>
                <w:noProof/>
                <w:webHidden/>
              </w:rPr>
              <w:fldChar w:fldCharType="begin"/>
            </w:r>
            <w:r w:rsidR="00431085">
              <w:rPr>
                <w:noProof/>
                <w:webHidden/>
              </w:rPr>
              <w:instrText xml:space="preserve"> PAGEREF _Toc144799944 \h </w:instrText>
            </w:r>
            <w:r w:rsidR="00431085">
              <w:rPr>
                <w:noProof/>
                <w:webHidden/>
              </w:rPr>
            </w:r>
            <w:r w:rsidR="00431085">
              <w:rPr>
                <w:noProof/>
                <w:webHidden/>
              </w:rPr>
              <w:fldChar w:fldCharType="separate"/>
            </w:r>
            <w:r w:rsidR="00431085">
              <w:rPr>
                <w:noProof/>
                <w:webHidden/>
              </w:rPr>
              <w:t>54</w:t>
            </w:r>
            <w:r w:rsidR="00431085">
              <w:rPr>
                <w:noProof/>
                <w:webHidden/>
              </w:rPr>
              <w:fldChar w:fldCharType="end"/>
            </w:r>
          </w:hyperlink>
        </w:p>
        <w:p w14:paraId="4F31440A" w14:textId="696126D3"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45" w:history="1">
            <w:r w:rsidR="00431085" w:rsidRPr="00BB6363">
              <w:rPr>
                <w:rStyle w:val="Hipervnculo"/>
                <w:noProof/>
              </w:rPr>
              <w:t>Resultados</w:t>
            </w:r>
            <w:r w:rsidR="00431085">
              <w:rPr>
                <w:noProof/>
                <w:webHidden/>
              </w:rPr>
              <w:tab/>
            </w:r>
            <w:r w:rsidR="00431085">
              <w:rPr>
                <w:noProof/>
                <w:webHidden/>
              </w:rPr>
              <w:fldChar w:fldCharType="begin"/>
            </w:r>
            <w:r w:rsidR="00431085">
              <w:rPr>
                <w:noProof/>
                <w:webHidden/>
              </w:rPr>
              <w:instrText xml:space="preserve"> PAGEREF _Toc144799945 \h </w:instrText>
            </w:r>
            <w:r w:rsidR="00431085">
              <w:rPr>
                <w:noProof/>
                <w:webHidden/>
              </w:rPr>
            </w:r>
            <w:r w:rsidR="00431085">
              <w:rPr>
                <w:noProof/>
                <w:webHidden/>
              </w:rPr>
              <w:fldChar w:fldCharType="separate"/>
            </w:r>
            <w:r w:rsidR="00431085">
              <w:rPr>
                <w:noProof/>
                <w:webHidden/>
              </w:rPr>
              <w:t>54</w:t>
            </w:r>
            <w:r w:rsidR="00431085">
              <w:rPr>
                <w:noProof/>
                <w:webHidden/>
              </w:rPr>
              <w:fldChar w:fldCharType="end"/>
            </w:r>
          </w:hyperlink>
        </w:p>
        <w:p w14:paraId="300C0F6C" w14:textId="097A5104"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46" w:history="1">
            <w:r w:rsidR="00431085" w:rsidRPr="00BB6363">
              <w:rPr>
                <w:rStyle w:val="Hipervnculo"/>
                <w:noProof/>
              </w:rPr>
              <w:t>Prompts de oportunidades de emprendimiento</w:t>
            </w:r>
            <w:r w:rsidR="00431085">
              <w:rPr>
                <w:noProof/>
                <w:webHidden/>
              </w:rPr>
              <w:tab/>
            </w:r>
            <w:r w:rsidR="00431085">
              <w:rPr>
                <w:noProof/>
                <w:webHidden/>
              </w:rPr>
              <w:fldChar w:fldCharType="begin"/>
            </w:r>
            <w:r w:rsidR="00431085">
              <w:rPr>
                <w:noProof/>
                <w:webHidden/>
              </w:rPr>
              <w:instrText xml:space="preserve"> PAGEREF _Toc144799946 \h </w:instrText>
            </w:r>
            <w:r w:rsidR="00431085">
              <w:rPr>
                <w:noProof/>
                <w:webHidden/>
              </w:rPr>
            </w:r>
            <w:r w:rsidR="00431085">
              <w:rPr>
                <w:noProof/>
                <w:webHidden/>
              </w:rPr>
              <w:fldChar w:fldCharType="separate"/>
            </w:r>
            <w:r w:rsidR="00431085">
              <w:rPr>
                <w:noProof/>
                <w:webHidden/>
              </w:rPr>
              <w:t>56</w:t>
            </w:r>
            <w:r w:rsidR="00431085">
              <w:rPr>
                <w:noProof/>
                <w:webHidden/>
              </w:rPr>
              <w:fldChar w:fldCharType="end"/>
            </w:r>
          </w:hyperlink>
        </w:p>
        <w:p w14:paraId="59B86944" w14:textId="1FC153B5"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47" w:history="1">
            <w:r w:rsidR="00431085" w:rsidRPr="00BB6363">
              <w:rPr>
                <w:rStyle w:val="Hipervnculo"/>
                <w:noProof/>
              </w:rPr>
              <w:t>Respuesta</w:t>
            </w:r>
            <w:r w:rsidR="00431085">
              <w:rPr>
                <w:noProof/>
                <w:webHidden/>
              </w:rPr>
              <w:tab/>
            </w:r>
            <w:r w:rsidR="00431085">
              <w:rPr>
                <w:noProof/>
                <w:webHidden/>
              </w:rPr>
              <w:fldChar w:fldCharType="begin"/>
            </w:r>
            <w:r w:rsidR="00431085">
              <w:rPr>
                <w:noProof/>
                <w:webHidden/>
              </w:rPr>
              <w:instrText xml:space="preserve"> PAGEREF _Toc144799947 \h </w:instrText>
            </w:r>
            <w:r w:rsidR="00431085">
              <w:rPr>
                <w:noProof/>
                <w:webHidden/>
              </w:rPr>
            </w:r>
            <w:r w:rsidR="00431085">
              <w:rPr>
                <w:noProof/>
                <w:webHidden/>
              </w:rPr>
              <w:fldChar w:fldCharType="separate"/>
            </w:r>
            <w:r w:rsidR="00431085">
              <w:rPr>
                <w:noProof/>
                <w:webHidden/>
              </w:rPr>
              <w:t>56</w:t>
            </w:r>
            <w:r w:rsidR="00431085">
              <w:rPr>
                <w:noProof/>
                <w:webHidden/>
              </w:rPr>
              <w:fldChar w:fldCharType="end"/>
            </w:r>
          </w:hyperlink>
        </w:p>
        <w:p w14:paraId="12AB370A" w14:textId="17EF7004"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48" w:history="1">
            <w:r w:rsidR="00431085" w:rsidRPr="00BB6363">
              <w:rPr>
                <w:rStyle w:val="Hipervnculo"/>
                <w:noProof/>
              </w:rPr>
              <w:t>Prompts de ejemplos</w:t>
            </w:r>
            <w:r w:rsidR="00431085">
              <w:rPr>
                <w:noProof/>
                <w:webHidden/>
              </w:rPr>
              <w:tab/>
            </w:r>
            <w:r w:rsidR="00431085">
              <w:rPr>
                <w:noProof/>
                <w:webHidden/>
              </w:rPr>
              <w:fldChar w:fldCharType="begin"/>
            </w:r>
            <w:r w:rsidR="00431085">
              <w:rPr>
                <w:noProof/>
                <w:webHidden/>
              </w:rPr>
              <w:instrText xml:space="preserve"> PAGEREF _Toc144799948 \h </w:instrText>
            </w:r>
            <w:r w:rsidR="00431085">
              <w:rPr>
                <w:noProof/>
                <w:webHidden/>
              </w:rPr>
            </w:r>
            <w:r w:rsidR="00431085">
              <w:rPr>
                <w:noProof/>
                <w:webHidden/>
              </w:rPr>
              <w:fldChar w:fldCharType="separate"/>
            </w:r>
            <w:r w:rsidR="00431085">
              <w:rPr>
                <w:noProof/>
                <w:webHidden/>
              </w:rPr>
              <w:t>57</w:t>
            </w:r>
            <w:r w:rsidR="00431085">
              <w:rPr>
                <w:noProof/>
                <w:webHidden/>
              </w:rPr>
              <w:fldChar w:fldCharType="end"/>
            </w:r>
          </w:hyperlink>
        </w:p>
        <w:p w14:paraId="4D6B2C3C" w14:textId="691EE7AE"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49" w:history="1">
            <w:r w:rsidR="00431085" w:rsidRPr="00BB6363">
              <w:rPr>
                <w:rStyle w:val="Hipervnculo"/>
                <w:noProof/>
              </w:rPr>
              <w:t>Respuesta</w:t>
            </w:r>
            <w:r w:rsidR="00431085">
              <w:rPr>
                <w:noProof/>
                <w:webHidden/>
              </w:rPr>
              <w:tab/>
            </w:r>
            <w:r w:rsidR="00431085">
              <w:rPr>
                <w:noProof/>
                <w:webHidden/>
              </w:rPr>
              <w:fldChar w:fldCharType="begin"/>
            </w:r>
            <w:r w:rsidR="00431085">
              <w:rPr>
                <w:noProof/>
                <w:webHidden/>
              </w:rPr>
              <w:instrText xml:space="preserve"> PAGEREF _Toc144799949 \h </w:instrText>
            </w:r>
            <w:r w:rsidR="00431085">
              <w:rPr>
                <w:noProof/>
                <w:webHidden/>
              </w:rPr>
            </w:r>
            <w:r w:rsidR="00431085">
              <w:rPr>
                <w:noProof/>
                <w:webHidden/>
              </w:rPr>
              <w:fldChar w:fldCharType="separate"/>
            </w:r>
            <w:r w:rsidR="00431085">
              <w:rPr>
                <w:noProof/>
                <w:webHidden/>
              </w:rPr>
              <w:t>57</w:t>
            </w:r>
            <w:r w:rsidR="00431085">
              <w:rPr>
                <w:noProof/>
                <w:webHidden/>
              </w:rPr>
              <w:fldChar w:fldCharType="end"/>
            </w:r>
          </w:hyperlink>
        </w:p>
        <w:p w14:paraId="238CDD14" w14:textId="7B10F0BB" w:rsidR="00431085" w:rsidRDefault="00000000">
          <w:pPr>
            <w:pStyle w:val="TDC2"/>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50" w:history="1">
            <w:r w:rsidR="00431085" w:rsidRPr="00BB6363">
              <w:rPr>
                <w:rStyle w:val="Hipervnculo"/>
                <w:noProof/>
              </w:rPr>
              <w:t>Perfil de Internet del Comportamiento (IoB)</w:t>
            </w:r>
            <w:r w:rsidR="00431085">
              <w:rPr>
                <w:noProof/>
                <w:webHidden/>
              </w:rPr>
              <w:tab/>
            </w:r>
            <w:r w:rsidR="00431085">
              <w:rPr>
                <w:noProof/>
                <w:webHidden/>
              </w:rPr>
              <w:fldChar w:fldCharType="begin"/>
            </w:r>
            <w:r w:rsidR="00431085">
              <w:rPr>
                <w:noProof/>
                <w:webHidden/>
              </w:rPr>
              <w:instrText xml:space="preserve"> PAGEREF _Toc144799950 \h </w:instrText>
            </w:r>
            <w:r w:rsidR="00431085">
              <w:rPr>
                <w:noProof/>
                <w:webHidden/>
              </w:rPr>
            </w:r>
            <w:r w:rsidR="00431085">
              <w:rPr>
                <w:noProof/>
                <w:webHidden/>
              </w:rPr>
              <w:fldChar w:fldCharType="separate"/>
            </w:r>
            <w:r w:rsidR="00431085">
              <w:rPr>
                <w:noProof/>
                <w:webHidden/>
              </w:rPr>
              <w:t>59</w:t>
            </w:r>
            <w:r w:rsidR="00431085">
              <w:rPr>
                <w:noProof/>
                <w:webHidden/>
              </w:rPr>
              <w:fldChar w:fldCharType="end"/>
            </w:r>
          </w:hyperlink>
        </w:p>
        <w:p w14:paraId="6E0A1597" w14:textId="036AEF29"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51" w:history="1">
            <w:r w:rsidR="00431085" w:rsidRPr="00BB6363">
              <w:rPr>
                <w:rStyle w:val="Hipervnculo"/>
                <w:noProof/>
              </w:rPr>
              <w:t>Prompts de perfil</w:t>
            </w:r>
            <w:r w:rsidR="00431085">
              <w:rPr>
                <w:noProof/>
                <w:webHidden/>
              </w:rPr>
              <w:tab/>
            </w:r>
            <w:r w:rsidR="00431085">
              <w:rPr>
                <w:noProof/>
                <w:webHidden/>
              </w:rPr>
              <w:fldChar w:fldCharType="begin"/>
            </w:r>
            <w:r w:rsidR="00431085">
              <w:rPr>
                <w:noProof/>
                <w:webHidden/>
              </w:rPr>
              <w:instrText xml:space="preserve"> PAGEREF _Toc144799951 \h </w:instrText>
            </w:r>
            <w:r w:rsidR="00431085">
              <w:rPr>
                <w:noProof/>
                <w:webHidden/>
              </w:rPr>
            </w:r>
            <w:r w:rsidR="00431085">
              <w:rPr>
                <w:noProof/>
                <w:webHidden/>
              </w:rPr>
              <w:fldChar w:fldCharType="separate"/>
            </w:r>
            <w:r w:rsidR="00431085">
              <w:rPr>
                <w:noProof/>
                <w:webHidden/>
              </w:rPr>
              <w:t>59</w:t>
            </w:r>
            <w:r w:rsidR="00431085">
              <w:rPr>
                <w:noProof/>
                <w:webHidden/>
              </w:rPr>
              <w:fldChar w:fldCharType="end"/>
            </w:r>
          </w:hyperlink>
        </w:p>
        <w:p w14:paraId="13EB2D15" w14:textId="4E67C21E"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52" w:history="1">
            <w:r w:rsidR="00431085" w:rsidRPr="00BB6363">
              <w:rPr>
                <w:rStyle w:val="Hipervnculo"/>
                <w:noProof/>
              </w:rPr>
              <w:t>Resultados</w:t>
            </w:r>
            <w:r w:rsidR="00431085">
              <w:rPr>
                <w:noProof/>
                <w:webHidden/>
              </w:rPr>
              <w:tab/>
            </w:r>
            <w:r w:rsidR="00431085">
              <w:rPr>
                <w:noProof/>
                <w:webHidden/>
              </w:rPr>
              <w:fldChar w:fldCharType="begin"/>
            </w:r>
            <w:r w:rsidR="00431085">
              <w:rPr>
                <w:noProof/>
                <w:webHidden/>
              </w:rPr>
              <w:instrText xml:space="preserve"> PAGEREF _Toc144799952 \h </w:instrText>
            </w:r>
            <w:r w:rsidR="00431085">
              <w:rPr>
                <w:noProof/>
                <w:webHidden/>
              </w:rPr>
            </w:r>
            <w:r w:rsidR="00431085">
              <w:rPr>
                <w:noProof/>
                <w:webHidden/>
              </w:rPr>
              <w:fldChar w:fldCharType="separate"/>
            </w:r>
            <w:r w:rsidR="00431085">
              <w:rPr>
                <w:noProof/>
                <w:webHidden/>
              </w:rPr>
              <w:t>59</w:t>
            </w:r>
            <w:r w:rsidR="00431085">
              <w:rPr>
                <w:noProof/>
                <w:webHidden/>
              </w:rPr>
              <w:fldChar w:fldCharType="end"/>
            </w:r>
          </w:hyperlink>
        </w:p>
        <w:p w14:paraId="402D2F68" w14:textId="2481CE98"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53" w:history="1">
            <w:r w:rsidR="00431085" w:rsidRPr="00BB6363">
              <w:rPr>
                <w:rStyle w:val="Hipervnculo"/>
                <w:noProof/>
              </w:rPr>
              <w:t>Prompts de oportunidades de emprendimiento</w:t>
            </w:r>
            <w:r w:rsidR="00431085">
              <w:rPr>
                <w:noProof/>
                <w:webHidden/>
              </w:rPr>
              <w:tab/>
            </w:r>
            <w:r w:rsidR="00431085">
              <w:rPr>
                <w:noProof/>
                <w:webHidden/>
              </w:rPr>
              <w:fldChar w:fldCharType="begin"/>
            </w:r>
            <w:r w:rsidR="00431085">
              <w:rPr>
                <w:noProof/>
                <w:webHidden/>
              </w:rPr>
              <w:instrText xml:space="preserve"> PAGEREF _Toc144799953 \h </w:instrText>
            </w:r>
            <w:r w:rsidR="00431085">
              <w:rPr>
                <w:noProof/>
                <w:webHidden/>
              </w:rPr>
            </w:r>
            <w:r w:rsidR="00431085">
              <w:rPr>
                <w:noProof/>
                <w:webHidden/>
              </w:rPr>
              <w:fldChar w:fldCharType="separate"/>
            </w:r>
            <w:r w:rsidR="00431085">
              <w:rPr>
                <w:noProof/>
                <w:webHidden/>
              </w:rPr>
              <w:t>60</w:t>
            </w:r>
            <w:r w:rsidR="00431085">
              <w:rPr>
                <w:noProof/>
                <w:webHidden/>
              </w:rPr>
              <w:fldChar w:fldCharType="end"/>
            </w:r>
          </w:hyperlink>
        </w:p>
        <w:p w14:paraId="20808C23" w14:textId="23000A7B"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54" w:history="1">
            <w:r w:rsidR="00431085" w:rsidRPr="00BB6363">
              <w:rPr>
                <w:rStyle w:val="Hipervnculo"/>
                <w:noProof/>
              </w:rPr>
              <w:t>Respuesta</w:t>
            </w:r>
            <w:r w:rsidR="00431085">
              <w:rPr>
                <w:noProof/>
                <w:webHidden/>
              </w:rPr>
              <w:tab/>
            </w:r>
            <w:r w:rsidR="00431085">
              <w:rPr>
                <w:noProof/>
                <w:webHidden/>
              </w:rPr>
              <w:fldChar w:fldCharType="begin"/>
            </w:r>
            <w:r w:rsidR="00431085">
              <w:rPr>
                <w:noProof/>
                <w:webHidden/>
              </w:rPr>
              <w:instrText xml:space="preserve"> PAGEREF _Toc144799954 \h </w:instrText>
            </w:r>
            <w:r w:rsidR="00431085">
              <w:rPr>
                <w:noProof/>
                <w:webHidden/>
              </w:rPr>
            </w:r>
            <w:r w:rsidR="00431085">
              <w:rPr>
                <w:noProof/>
                <w:webHidden/>
              </w:rPr>
              <w:fldChar w:fldCharType="separate"/>
            </w:r>
            <w:r w:rsidR="00431085">
              <w:rPr>
                <w:noProof/>
                <w:webHidden/>
              </w:rPr>
              <w:t>61</w:t>
            </w:r>
            <w:r w:rsidR="00431085">
              <w:rPr>
                <w:noProof/>
                <w:webHidden/>
              </w:rPr>
              <w:fldChar w:fldCharType="end"/>
            </w:r>
          </w:hyperlink>
        </w:p>
        <w:p w14:paraId="7E8CEF01" w14:textId="5DCCBA21"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55" w:history="1">
            <w:r w:rsidR="00431085" w:rsidRPr="00BB6363">
              <w:rPr>
                <w:rStyle w:val="Hipervnculo"/>
                <w:noProof/>
              </w:rPr>
              <w:t>Prompts de ejemplos</w:t>
            </w:r>
            <w:r w:rsidR="00431085">
              <w:rPr>
                <w:noProof/>
                <w:webHidden/>
              </w:rPr>
              <w:tab/>
            </w:r>
            <w:r w:rsidR="00431085">
              <w:rPr>
                <w:noProof/>
                <w:webHidden/>
              </w:rPr>
              <w:fldChar w:fldCharType="begin"/>
            </w:r>
            <w:r w:rsidR="00431085">
              <w:rPr>
                <w:noProof/>
                <w:webHidden/>
              </w:rPr>
              <w:instrText xml:space="preserve"> PAGEREF _Toc144799955 \h </w:instrText>
            </w:r>
            <w:r w:rsidR="00431085">
              <w:rPr>
                <w:noProof/>
                <w:webHidden/>
              </w:rPr>
            </w:r>
            <w:r w:rsidR="00431085">
              <w:rPr>
                <w:noProof/>
                <w:webHidden/>
              </w:rPr>
              <w:fldChar w:fldCharType="separate"/>
            </w:r>
            <w:r w:rsidR="00431085">
              <w:rPr>
                <w:noProof/>
                <w:webHidden/>
              </w:rPr>
              <w:t>62</w:t>
            </w:r>
            <w:r w:rsidR="00431085">
              <w:rPr>
                <w:noProof/>
                <w:webHidden/>
              </w:rPr>
              <w:fldChar w:fldCharType="end"/>
            </w:r>
          </w:hyperlink>
        </w:p>
        <w:p w14:paraId="7FBA06D3" w14:textId="4AA51398" w:rsidR="00431085" w:rsidRDefault="00000000">
          <w:pPr>
            <w:pStyle w:val="TDC3"/>
            <w:tabs>
              <w:tab w:val="right" w:leader="dot" w:pos="9913"/>
            </w:tabs>
            <w:rPr>
              <w:rFonts w:asciiTheme="minorHAnsi" w:eastAsiaTheme="minorEastAsia" w:hAnsiTheme="minorHAnsi" w:cstheme="minorBidi"/>
              <w:noProof/>
              <w:kern w:val="2"/>
              <w:sz w:val="22"/>
              <w:szCs w:val="22"/>
              <w:lang w:val="es-MX" w:eastAsia="es-MX"/>
              <w14:ligatures w14:val="standardContextual"/>
            </w:rPr>
          </w:pPr>
          <w:hyperlink w:anchor="_Toc144799956" w:history="1">
            <w:r w:rsidR="00431085" w:rsidRPr="00BB6363">
              <w:rPr>
                <w:rStyle w:val="Hipervnculo"/>
                <w:noProof/>
              </w:rPr>
              <w:t>Respuesta</w:t>
            </w:r>
            <w:r w:rsidR="00431085">
              <w:rPr>
                <w:noProof/>
                <w:webHidden/>
              </w:rPr>
              <w:tab/>
            </w:r>
            <w:r w:rsidR="00431085">
              <w:rPr>
                <w:noProof/>
                <w:webHidden/>
              </w:rPr>
              <w:fldChar w:fldCharType="begin"/>
            </w:r>
            <w:r w:rsidR="00431085">
              <w:rPr>
                <w:noProof/>
                <w:webHidden/>
              </w:rPr>
              <w:instrText xml:space="preserve"> PAGEREF _Toc144799956 \h </w:instrText>
            </w:r>
            <w:r w:rsidR="00431085">
              <w:rPr>
                <w:noProof/>
                <w:webHidden/>
              </w:rPr>
            </w:r>
            <w:r w:rsidR="00431085">
              <w:rPr>
                <w:noProof/>
                <w:webHidden/>
              </w:rPr>
              <w:fldChar w:fldCharType="separate"/>
            </w:r>
            <w:r w:rsidR="00431085">
              <w:rPr>
                <w:noProof/>
                <w:webHidden/>
              </w:rPr>
              <w:t>62</w:t>
            </w:r>
            <w:r w:rsidR="00431085">
              <w:rPr>
                <w:noProof/>
                <w:webHidden/>
              </w:rPr>
              <w:fldChar w:fldCharType="end"/>
            </w:r>
          </w:hyperlink>
        </w:p>
        <w:p w14:paraId="0F41376F" w14:textId="1EA4CA76" w:rsidR="004B337A" w:rsidRDefault="004B337A">
          <w:r>
            <w:rPr>
              <w:b/>
              <w:bCs/>
              <w:lang w:val="es-ES"/>
            </w:rPr>
            <w:fldChar w:fldCharType="end"/>
          </w:r>
        </w:p>
      </w:sdtContent>
    </w:sdt>
    <w:p w14:paraId="49488829" w14:textId="77777777" w:rsidR="00CF1001" w:rsidRPr="00F71AD4" w:rsidRDefault="00CF1001" w:rsidP="00B32205">
      <w:pPr>
        <w:ind w:firstLine="0"/>
        <w:rPr>
          <w:lang w:val="es-MX"/>
        </w:rPr>
      </w:pPr>
    </w:p>
    <w:p w14:paraId="7E9C6E39" w14:textId="77777777" w:rsidR="00CF1001" w:rsidRPr="00F71AD4" w:rsidRDefault="00CF1001" w:rsidP="00B32205">
      <w:pPr>
        <w:ind w:firstLine="0"/>
        <w:rPr>
          <w:lang w:val="es-MX"/>
        </w:rPr>
      </w:pPr>
    </w:p>
    <w:p w14:paraId="523D7F09" w14:textId="77777777" w:rsidR="00CF1001" w:rsidRPr="00F71AD4" w:rsidRDefault="00CF1001" w:rsidP="00B32205">
      <w:pPr>
        <w:ind w:firstLine="0"/>
        <w:rPr>
          <w:lang w:val="es-MX"/>
        </w:rPr>
      </w:pPr>
    </w:p>
    <w:p w14:paraId="1C3F5FB4" w14:textId="77777777" w:rsidR="00CF1001" w:rsidRPr="00F71AD4" w:rsidRDefault="00CF1001" w:rsidP="00B32205">
      <w:pPr>
        <w:ind w:firstLine="0"/>
        <w:rPr>
          <w:lang w:val="es-MX"/>
        </w:rPr>
      </w:pPr>
    </w:p>
    <w:p w14:paraId="5E9365F0" w14:textId="77777777" w:rsidR="00CF1001" w:rsidRPr="00F71AD4" w:rsidRDefault="00CF1001" w:rsidP="00B32205">
      <w:pPr>
        <w:ind w:firstLine="0"/>
        <w:rPr>
          <w:lang w:val="es-MX"/>
        </w:rPr>
      </w:pPr>
    </w:p>
    <w:p w14:paraId="66A8BC93" w14:textId="77777777" w:rsidR="004B337A" w:rsidRPr="002B0034" w:rsidRDefault="004B337A" w:rsidP="004B337A">
      <w:pPr>
        <w:pStyle w:val="Ttulo1"/>
        <w:rPr>
          <w:sz w:val="36"/>
          <w:szCs w:val="36"/>
          <w:lang w:val="es-ES"/>
        </w:rPr>
      </w:pPr>
      <w:bookmarkStart w:id="1" w:name="_Toc144799876"/>
      <w:r w:rsidRPr="002B0034">
        <w:rPr>
          <w:sz w:val="36"/>
          <w:szCs w:val="36"/>
          <w:lang w:val="es-ES"/>
        </w:rPr>
        <w:t>Investigación sobre los tipos de emprendimiento digital</w:t>
      </w:r>
      <w:bookmarkEnd w:id="1"/>
    </w:p>
    <w:p w14:paraId="72573136" w14:textId="77777777" w:rsidR="004B337A" w:rsidRPr="002B0034" w:rsidRDefault="004B337A" w:rsidP="004B337A">
      <w:pPr>
        <w:pStyle w:val="Ttulo2"/>
        <w:rPr>
          <w:sz w:val="32"/>
          <w:szCs w:val="32"/>
          <w:lang w:val="es-ES"/>
        </w:rPr>
      </w:pPr>
      <w:bookmarkStart w:id="2" w:name="_Toc144799877"/>
      <w:r w:rsidRPr="002B0034">
        <w:rPr>
          <w:sz w:val="32"/>
          <w:szCs w:val="32"/>
          <w:lang w:val="es-ES"/>
        </w:rPr>
        <w:t>Perfil de e-commerce</w:t>
      </w:r>
      <w:bookmarkEnd w:id="2"/>
    </w:p>
    <w:p w14:paraId="1607CE58" w14:textId="77777777" w:rsidR="004B337A" w:rsidRPr="002B0034" w:rsidRDefault="004B337A" w:rsidP="004B337A">
      <w:pPr>
        <w:pStyle w:val="Ttulo3"/>
        <w:rPr>
          <w:sz w:val="28"/>
          <w:szCs w:val="28"/>
          <w:lang w:val="es-ES"/>
        </w:rPr>
      </w:pPr>
      <w:bookmarkStart w:id="3" w:name="_Toc144799878"/>
      <w:r w:rsidRPr="002B0034">
        <w:rPr>
          <w:sz w:val="28"/>
          <w:szCs w:val="28"/>
          <w:lang w:val="es-ES"/>
        </w:rPr>
        <w:t>Prompts</w:t>
      </w:r>
      <w:r>
        <w:rPr>
          <w:sz w:val="28"/>
          <w:szCs w:val="28"/>
          <w:lang w:val="es-ES"/>
        </w:rPr>
        <w:t xml:space="preserve"> de perfil</w:t>
      </w:r>
      <w:bookmarkEnd w:id="3"/>
    </w:p>
    <w:p w14:paraId="4483C4D5" w14:textId="77777777" w:rsidR="004B337A" w:rsidRPr="005917E2" w:rsidRDefault="004B337A" w:rsidP="004B337A">
      <w:pPr>
        <w:rPr>
          <w:rFonts w:ascii="Arial" w:hAnsi="Arial" w:cs="Arial"/>
          <w:sz w:val="24"/>
          <w:lang w:val="es-ES"/>
        </w:rPr>
      </w:pPr>
      <w:r>
        <w:rPr>
          <w:rFonts w:ascii="Arial" w:hAnsi="Arial" w:cs="Arial"/>
          <w:sz w:val="24"/>
          <w:lang w:val="es-ES"/>
        </w:rPr>
        <w:t>G</w:t>
      </w:r>
      <w:r w:rsidRPr="005917E2">
        <w:rPr>
          <w:rFonts w:ascii="Arial" w:hAnsi="Arial" w:cs="Arial"/>
          <w:sz w:val="24"/>
          <w:lang w:val="es-ES"/>
        </w:rPr>
        <w:t>enérame el perfil de un profesional creativo, innovador, inteligente y hábil con muchos años de experiencia experto en el comercio electrónico o e-commerce sobre temas de educación</w:t>
      </w:r>
    </w:p>
    <w:p w14:paraId="0E23086F" w14:textId="77777777" w:rsidR="004B337A" w:rsidRPr="002B0034" w:rsidRDefault="004B337A" w:rsidP="004B337A">
      <w:pPr>
        <w:pStyle w:val="Ttulo3"/>
        <w:rPr>
          <w:sz w:val="28"/>
          <w:szCs w:val="28"/>
          <w:lang w:val="es-ES"/>
        </w:rPr>
      </w:pPr>
      <w:bookmarkStart w:id="4" w:name="_Toc144799879"/>
      <w:r w:rsidRPr="002B0034">
        <w:rPr>
          <w:sz w:val="28"/>
          <w:szCs w:val="28"/>
          <w:lang w:val="es-ES"/>
        </w:rPr>
        <w:t>Resultado</w:t>
      </w:r>
      <w:bookmarkEnd w:id="4"/>
    </w:p>
    <w:p w14:paraId="710730C3" w14:textId="77777777" w:rsidR="004B337A" w:rsidRPr="005917E2" w:rsidRDefault="004B337A" w:rsidP="004B337A">
      <w:pPr>
        <w:rPr>
          <w:rFonts w:ascii="Arial" w:hAnsi="Arial" w:cs="Arial"/>
          <w:sz w:val="24"/>
          <w:lang w:val="es-ES"/>
        </w:rPr>
      </w:pPr>
      <w:r w:rsidRPr="005917E2">
        <w:rPr>
          <w:rFonts w:ascii="Arial" w:hAnsi="Arial" w:cs="Arial"/>
          <w:sz w:val="24"/>
          <w:lang w:val="es-ES"/>
        </w:rPr>
        <w:t>Nombre: María García</w:t>
      </w:r>
    </w:p>
    <w:p w14:paraId="3BE689A6" w14:textId="77777777" w:rsidR="004B337A" w:rsidRPr="005917E2" w:rsidRDefault="004B337A" w:rsidP="004B337A">
      <w:pPr>
        <w:rPr>
          <w:rFonts w:ascii="Arial" w:hAnsi="Arial" w:cs="Arial"/>
          <w:sz w:val="24"/>
          <w:lang w:val="es-ES"/>
        </w:rPr>
      </w:pPr>
      <w:r w:rsidRPr="005917E2">
        <w:rPr>
          <w:rFonts w:ascii="Arial" w:hAnsi="Arial" w:cs="Arial"/>
          <w:sz w:val="24"/>
          <w:lang w:val="es-ES"/>
        </w:rPr>
        <w:t>Edad: 40 años</w:t>
      </w:r>
    </w:p>
    <w:p w14:paraId="163B72DC" w14:textId="77777777" w:rsidR="004B337A" w:rsidRPr="005917E2" w:rsidRDefault="004B337A" w:rsidP="004B337A">
      <w:pPr>
        <w:rPr>
          <w:rFonts w:ascii="Arial" w:hAnsi="Arial" w:cs="Arial"/>
          <w:sz w:val="24"/>
          <w:lang w:val="es-ES"/>
        </w:rPr>
      </w:pPr>
      <w:r w:rsidRPr="005917E2">
        <w:rPr>
          <w:rFonts w:ascii="Arial" w:hAnsi="Arial" w:cs="Arial"/>
          <w:sz w:val="24"/>
          <w:lang w:val="es-ES"/>
        </w:rPr>
        <w:lastRenderedPageBreak/>
        <w:t>Educación:</w:t>
      </w:r>
    </w:p>
    <w:p w14:paraId="01B21554" w14:textId="77777777" w:rsidR="004B337A" w:rsidRPr="005917E2" w:rsidRDefault="004B337A" w:rsidP="004B337A">
      <w:pPr>
        <w:rPr>
          <w:rFonts w:ascii="Arial" w:hAnsi="Arial" w:cs="Arial"/>
          <w:sz w:val="24"/>
          <w:lang w:val="es-ES"/>
        </w:rPr>
      </w:pPr>
      <w:r w:rsidRPr="005917E2">
        <w:rPr>
          <w:rFonts w:ascii="Arial" w:hAnsi="Arial" w:cs="Arial"/>
          <w:sz w:val="24"/>
          <w:lang w:val="es-ES"/>
        </w:rPr>
        <w:t>* Maestría en Administración de Empresas, Universidad de Stanford, 2012</w:t>
      </w:r>
    </w:p>
    <w:p w14:paraId="27E8DBDC" w14:textId="77777777" w:rsidR="004B337A" w:rsidRPr="005917E2" w:rsidRDefault="004B337A" w:rsidP="004B337A">
      <w:pPr>
        <w:rPr>
          <w:rFonts w:ascii="Arial" w:hAnsi="Arial" w:cs="Arial"/>
          <w:sz w:val="24"/>
          <w:lang w:val="es-ES"/>
        </w:rPr>
      </w:pPr>
      <w:r w:rsidRPr="005917E2">
        <w:rPr>
          <w:rFonts w:ascii="Arial" w:hAnsi="Arial" w:cs="Arial"/>
          <w:sz w:val="24"/>
          <w:lang w:val="es-ES"/>
        </w:rPr>
        <w:t>* Licenciatura en Marketing, Universidad de California, Berkeley, 2010</w:t>
      </w:r>
    </w:p>
    <w:p w14:paraId="2B473E13" w14:textId="77777777" w:rsidR="004B337A" w:rsidRPr="005917E2" w:rsidRDefault="004B337A" w:rsidP="004B337A">
      <w:pPr>
        <w:rPr>
          <w:rFonts w:ascii="Arial" w:hAnsi="Arial" w:cs="Arial"/>
          <w:sz w:val="24"/>
          <w:lang w:val="es-ES"/>
        </w:rPr>
      </w:pPr>
      <w:r w:rsidRPr="005917E2">
        <w:rPr>
          <w:rFonts w:ascii="Arial" w:hAnsi="Arial" w:cs="Arial"/>
          <w:sz w:val="24"/>
          <w:lang w:val="es-ES"/>
        </w:rPr>
        <w:t>Experiencia:</w:t>
      </w:r>
    </w:p>
    <w:p w14:paraId="67251D64" w14:textId="77777777" w:rsidR="004B337A" w:rsidRPr="005917E2" w:rsidRDefault="004B337A" w:rsidP="004B337A">
      <w:pPr>
        <w:rPr>
          <w:rFonts w:ascii="Arial" w:hAnsi="Arial" w:cs="Arial"/>
          <w:sz w:val="24"/>
          <w:lang w:val="es-ES"/>
        </w:rPr>
      </w:pPr>
      <w:r w:rsidRPr="005917E2">
        <w:rPr>
          <w:rFonts w:ascii="Arial" w:hAnsi="Arial" w:cs="Arial"/>
          <w:sz w:val="24"/>
          <w:lang w:val="es-ES"/>
        </w:rPr>
        <w:t xml:space="preserve">* </w:t>
      </w:r>
      <w:proofErr w:type="gramStart"/>
      <w:r w:rsidRPr="005917E2">
        <w:rPr>
          <w:rFonts w:ascii="Arial" w:hAnsi="Arial" w:cs="Arial"/>
          <w:sz w:val="24"/>
          <w:lang w:val="es-ES"/>
        </w:rPr>
        <w:t>Directora</w:t>
      </w:r>
      <w:proofErr w:type="gramEnd"/>
      <w:r w:rsidRPr="005917E2">
        <w:rPr>
          <w:rFonts w:ascii="Arial" w:hAnsi="Arial" w:cs="Arial"/>
          <w:sz w:val="24"/>
          <w:lang w:val="es-ES"/>
        </w:rPr>
        <w:t xml:space="preserve"> de Comercio Electrónico Educativo, [Nombre de la empresa], 2020 - Presente</w:t>
      </w:r>
    </w:p>
    <w:p w14:paraId="15E571E7" w14:textId="77777777" w:rsidR="004B337A" w:rsidRPr="005917E2" w:rsidRDefault="004B337A" w:rsidP="004B337A">
      <w:pPr>
        <w:rPr>
          <w:rFonts w:ascii="Arial" w:hAnsi="Arial" w:cs="Arial"/>
          <w:sz w:val="24"/>
          <w:lang w:val="es-ES"/>
        </w:rPr>
      </w:pPr>
      <w:r w:rsidRPr="005917E2">
        <w:rPr>
          <w:rFonts w:ascii="Arial" w:hAnsi="Arial" w:cs="Arial"/>
          <w:sz w:val="24"/>
          <w:lang w:val="es-ES"/>
        </w:rPr>
        <w:t>* Desarrollo y gestión de tiendas online sobre temas de educación</w:t>
      </w:r>
    </w:p>
    <w:p w14:paraId="1E4F65F7" w14:textId="77777777" w:rsidR="004B337A" w:rsidRPr="005917E2" w:rsidRDefault="004B337A" w:rsidP="004B337A">
      <w:pPr>
        <w:rPr>
          <w:rFonts w:ascii="Arial" w:hAnsi="Arial" w:cs="Arial"/>
          <w:sz w:val="24"/>
          <w:lang w:val="es-ES"/>
        </w:rPr>
      </w:pPr>
      <w:r w:rsidRPr="005917E2">
        <w:rPr>
          <w:rFonts w:ascii="Arial" w:hAnsi="Arial" w:cs="Arial"/>
          <w:sz w:val="24"/>
          <w:lang w:val="es-ES"/>
        </w:rPr>
        <w:t>* Liderazgo de equipos de marketing y desarrollo</w:t>
      </w:r>
    </w:p>
    <w:p w14:paraId="67076D4D" w14:textId="77777777" w:rsidR="004B337A" w:rsidRPr="005917E2" w:rsidRDefault="004B337A" w:rsidP="004B337A">
      <w:pPr>
        <w:rPr>
          <w:rFonts w:ascii="Arial" w:hAnsi="Arial" w:cs="Arial"/>
          <w:sz w:val="24"/>
          <w:lang w:val="es-ES"/>
        </w:rPr>
      </w:pPr>
      <w:r w:rsidRPr="005917E2">
        <w:rPr>
          <w:rFonts w:ascii="Arial" w:hAnsi="Arial" w:cs="Arial"/>
          <w:sz w:val="24"/>
          <w:lang w:val="es-ES"/>
        </w:rPr>
        <w:t>* Lanzamiento de nuevos productos y servicios</w:t>
      </w:r>
    </w:p>
    <w:p w14:paraId="22F90222" w14:textId="77777777" w:rsidR="004B337A" w:rsidRPr="005917E2" w:rsidRDefault="004B337A" w:rsidP="004B337A">
      <w:pPr>
        <w:rPr>
          <w:rFonts w:ascii="Arial" w:hAnsi="Arial" w:cs="Arial"/>
          <w:sz w:val="24"/>
          <w:lang w:val="es-ES"/>
        </w:rPr>
      </w:pPr>
    </w:p>
    <w:p w14:paraId="45D3A00D" w14:textId="77777777" w:rsidR="004B337A" w:rsidRPr="005917E2" w:rsidRDefault="004B337A" w:rsidP="004B337A">
      <w:pPr>
        <w:rPr>
          <w:rFonts w:ascii="Arial" w:hAnsi="Arial" w:cs="Arial"/>
          <w:sz w:val="24"/>
          <w:lang w:val="es-ES"/>
        </w:rPr>
      </w:pPr>
      <w:r w:rsidRPr="005917E2">
        <w:rPr>
          <w:rFonts w:ascii="Arial" w:hAnsi="Arial" w:cs="Arial"/>
          <w:sz w:val="24"/>
          <w:lang w:val="es-ES"/>
        </w:rPr>
        <w:t>Directora de Marketing Digital Educativo, [Nombre de la empresa], 2018 - 2020</w:t>
      </w:r>
    </w:p>
    <w:p w14:paraId="62AFFA6C" w14:textId="77777777" w:rsidR="004B337A" w:rsidRPr="005917E2" w:rsidRDefault="004B337A" w:rsidP="004B337A">
      <w:pPr>
        <w:rPr>
          <w:rFonts w:ascii="Arial" w:hAnsi="Arial" w:cs="Arial"/>
          <w:sz w:val="24"/>
          <w:lang w:val="es-ES"/>
        </w:rPr>
      </w:pPr>
      <w:r w:rsidRPr="005917E2">
        <w:rPr>
          <w:rFonts w:ascii="Arial" w:hAnsi="Arial" w:cs="Arial"/>
          <w:sz w:val="24"/>
          <w:lang w:val="es-ES"/>
        </w:rPr>
        <w:t>Creación y ejecución de campañas de marketing digital sobre temas de educación</w:t>
      </w:r>
    </w:p>
    <w:p w14:paraId="1426EA10" w14:textId="77777777" w:rsidR="004B337A" w:rsidRPr="005917E2" w:rsidRDefault="004B337A" w:rsidP="004B337A">
      <w:pPr>
        <w:rPr>
          <w:rFonts w:ascii="Arial" w:hAnsi="Arial" w:cs="Arial"/>
          <w:sz w:val="24"/>
          <w:lang w:val="es-ES"/>
        </w:rPr>
      </w:pPr>
      <w:r w:rsidRPr="005917E2">
        <w:rPr>
          <w:rFonts w:ascii="Arial" w:hAnsi="Arial" w:cs="Arial"/>
          <w:sz w:val="24"/>
          <w:lang w:val="es-ES"/>
        </w:rPr>
        <w:t>Análisis de datos y tendencias</w:t>
      </w:r>
    </w:p>
    <w:p w14:paraId="33EE1FB6" w14:textId="77777777" w:rsidR="004B337A" w:rsidRPr="005917E2" w:rsidRDefault="004B337A" w:rsidP="004B337A">
      <w:pPr>
        <w:rPr>
          <w:rFonts w:ascii="Arial" w:hAnsi="Arial" w:cs="Arial"/>
          <w:sz w:val="24"/>
          <w:lang w:val="es-ES"/>
        </w:rPr>
      </w:pPr>
      <w:r w:rsidRPr="005917E2">
        <w:rPr>
          <w:rFonts w:ascii="Arial" w:hAnsi="Arial" w:cs="Arial"/>
          <w:sz w:val="24"/>
          <w:lang w:val="es-ES"/>
        </w:rPr>
        <w:t>Directora de Desarrollo de Negocios Educativos, [Nombre de la empresa], 2016 - 2018</w:t>
      </w:r>
    </w:p>
    <w:p w14:paraId="51434FEC" w14:textId="77777777" w:rsidR="004B337A" w:rsidRPr="005917E2" w:rsidRDefault="004B337A" w:rsidP="004B337A">
      <w:pPr>
        <w:rPr>
          <w:rFonts w:ascii="Arial" w:hAnsi="Arial" w:cs="Arial"/>
          <w:sz w:val="24"/>
          <w:lang w:val="es-ES"/>
        </w:rPr>
      </w:pPr>
      <w:r w:rsidRPr="005917E2">
        <w:rPr>
          <w:rFonts w:ascii="Arial" w:hAnsi="Arial" w:cs="Arial"/>
          <w:sz w:val="24"/>
          <w:lang w:val="es-ES"/>
        </w:rPr>
        <w:t>Desarrollo de nuevos productos y servicios educativos</w:t>
      </w:r>
    </w:p>
    <w:p w14:paraId="1E5E0387" w14:textId="77777777" w:rsidR="004B337A" w:rsidRPr="005917E2" w:rsidRDefault="004B337A" w:rsidP="004B337A">
      <w:pPr>
        <w:rPr>
          <w:rFonts w:ascii="Arial" w:hAnsi="Arial" w:cs="Arial"/>
          <w:sz w:val="24"/>
          <w:lang w:val="es-ES"/>
        </w:rPr>
      </w:pPr>
      <w:r w:rsidRPr="005917E2">
        <w:rPr>
          <w:rFonts w:ascii="Arial" w:hAnsi="Arial" w:cs="Arial"/>
          <w:sz w:val="24"/>
          <w:lang w:val="es-ES"/>
        </w:rPr>
        <w:t>Lanzamiento de nuevos mercados Habilidades y competencias:</w:t>
      </w:r>
    </w:p>
    <w:p w14:paraId="17BA1003" w14:textId="77777777" w:rsidR="004B337A" w:rsidRPr="005917E2" w:rsidRDefault="004B337A" w:rsidP="004B337A">
      <w:pPr>
        <w:rPr>
          <w:rFonts w:ascii="Arial" w:hAnsi="Arial" w:cs="Arial"/>
          <w:sz w:val="24"/>
          <w:lang w:val="es-ES"/>
        </w:rPr>
      </w:pPr>
      <w:r w:rsidRPr="005917E2">
        <w:rPr>
          <w:rFonts w:ascii="Arial" w:hAnsi="Arial" w:cs="Arial"/>
          <w:sz w:val="24"/>
          <w:lang w:val="es-ES"/>
        </w:rPr>
        <w:t>Habilidades analíticas</w:t>
      </w:r>
    </w:p>
    <w:p w14:paraId="5804FEE2" w14:textId="77777777" w:rsidR="004B337A" w:rsidRPr="005917E2" w:rsidRDefault="004B337A" w:rsidP="004B337A">
      <w:pPr>
        <w:rPr>
          <w:rFonts w:ascii="Arial" w:hAnsi="Arial" w:cs="Arial"/>
          <w:sz w:val="24"/>
          <w:lang w:val="es-ES"/>
        </w:rPr>
      </w:pPr>
      <w:r w:rsidRPr="005917E2">
        <w:rPr>
          <w:rFonts w:ascii="Arial" w:hAnsi="Arial" w:cs="Arial"/>
          <w:sz w:val="24"/>
          <w:lang w:val="es-ES"/>
        </w:rPr>
        <w:t>Habilidades de marketing</w:t>
      </w:r>
    </w:p>
    <w:p w14:paraId="52B2FBFE" w14:textId="77777777" w:rsidR="004B337A" w:rsidRPr="005917E2" w:rsidRDefault="004B337A" w:rsidP="004B337A">
      <w:pPr>
        <w:rPr>
          <w:rFonts w:ascii="Arial" w:hAnsi="Arial" w:cs="Arial"/>
          <w:sz w:val="24"/>
          <w:lang w:val="es-ES"/>
        </w:rPr>
      </w:pPr>
      <w:r w:rsidRPr="005917E2">
        <w:rPr>
          <w:rFonts w:ascii="Arial" w:hAnsi="Arial" w:cs="Arial"/>
          <w:sz w:val="24"/>
          <w:lang w:val="es-ES"/>
        </w:rPr>
        <w:t>Habilidades de gestión</w:t>
      </w:r>
    </w:p>
    <w:p w14:paraId="377A1B96" w14:textId="77777777" w:rsidR="004B337A" w:rsidRPr="005917E2" w:rsidRDefault="004B337A" w:rsidP="004B337A">
      <w:pPr>
        <w:rPr>
          <w:rFonts w:ascii="Arial" w:hAnsi="Arial" w:cs="Arial"/>
          <w:sz w:val="24"/>
          <w:lang w:val="es-ES"/>
        </w:rPr>
      </w:pPr>
      <w:r w:rsidRPr="005917E2">
        <w:rPr>
          <w:rFonts w:ascii="Arial" w:hAnsi="Arial" w:cs="Arial"/>
          <w:sz w:val="24"/>
          <w:lang w:val="es-ES"/>
        </w:rPr>
        <w:t>Habilidades de comunicación</w:t>
      </w:r>
    </w:p>
    <w:p w14:paraId="62811AF0" w14:textId="77777777" w:rsidR="004B337A" w:rsidRPr="005917E2" w:rsidRDefault="004B337A" w:rsidP="004B337A">
      <w:pPr>
        <w:rPr>
          <w:rFonts w:ascii="Arial" w:hAnsi="Arial" w:cs="Arial"/>
          <w:sz w:val="24"/>
          <w:lang w:val="es-ES"/>
        </w:rPr>
      </w:pPr>
      <w:r w:rsidRPr="005917E2">
        <w:rPr>
          <w:rFonts w:ascii="Arial" w:hAnsi="Arial" w:cs="Arial"/>
          <w:sz w:val="24"/>
          <w:lang w:val="es-ES"/>
        </w:rPr>
        <w:t>Habilidades de trabajo en equipo</w:t>
      </w:r>
    </w:p>
    <w:p w14:paraId="0DF3540A" w14:textId="77777777" w:rsidR="004B337A" w:rsidRPr="005917E2" w:rsidRDefault="004B337A" w:rsidP="004B337A">
      <w:pPr>
        <w:rPr>
          <w:rFonts w:ascii="Arial" w:hAnsi="Arial" w:cs="Arial"/>
          <w:sz w:val="24"/>
          <w:lang w:val="es-ES"/>
        </w:rPr>
      </w:pPr>
      <w:r w:rsidRPr="005917E2">
        <w:rPr>
          <w:rFonts w:ascii="Arial" w:hAnsi="Arial" w:cs="Arial"/>
          <w:sz w:val="24"/>
          <w:lang w:val="es-ES"/>
        </w:rPr>
        <w:t>Conocimiento de la industria educativa Reconocimientos y premios:</w:t>
      </w:r>
    </w:p>
    <w:p w14:paraId="4AEBB7DC" w14:textId="77777777" w:rsidR="004B337A" w:rsidRPr="005917E2" w:rsidRDefault="004B337A" w:rsidP="004B337A">
      <w:pPr>
        <w:rPr>
          <w:rFonts w:ascii="Arial" w:hAnsi="Arial" w:cs="Arial"/>
          <w:sz w:val="24"/>
          <w:lang w:val="es-ES"/>
        </w:rPr>
      </w:pPr>
      <w:r w:rsidRPr="005917E2">
        <w:rPr>
          <w:rFonts w:ascii="Arial" w:hAnsi="Arial" w:cs="Arial"/>
          <w:sz w:val="24"/>
          <w:lang w:val="es-ES"/>
        </w:rPr>
        <w:lastRenderedPageBreak/>
        <w:t xml:space="preserve">Premio a la </w:t>
      </w:r>
      <w:proofErr w:type="gramStart"/>
      <w:r w:rsidRPr="005917E2">
        <w:rPr>
          <w:rFonts w:ascii="Arial" w:hAnsi="Arial" w:cs="Arial"/>
          <w:sz w:val="24"/>
          <w:lang w:val="es-ES"/>
        </w:rPr>
        <w:t>Directora</w:t>
      </w:r>
      <w:proofErr w:type="gramEnd"/>
      <w:r w:rsidRPr="005917E2">
        <w:rPr>
          <w:rFonts w:ascii="Arial" w:hAnsi="Arial" w:cs="Arial"/>
          <w:sz w:val="24"/>
          <w:lang w:val="es-ES"/>
        </w:rPr>
        <w:t xml:space="preserve"> de Comercio Electrónico Educativo del Año, 2022</w:t>
      </w:r>
    </w:p>
    <w:p w14:paraId="4FF93D8D" w14:textId="77777777" w:rsidR="004B337A" w:rsidRDefault="004B337A" w:rsidP="004B337A">
      <w:pPr>
        <w:rPr>
          <w:rFonts w:ascii="Arial" w:hAnsi="Arial" w:cs="Arial"/>
          <w:sz w:val="24"/>
          <w:lang w:val="es-ES"/>
        </w:rPr>
      </w:pPr>
      <w:r w:rsidRPr="005917E2">
        <w:rPr>
          <w:rFonts w:ascii="Arial" w:hAnsi="Arial" w:cs="Arial"/>
          <w:sz w:val="24"/>
          <w:lang w:val="es-ES"/>
        </w:rPr>
        <w:t xml:space="preserve">Premio a la </w:t>
      </w:r>
      <w:proofErr w:type="gramStart"/>
      <w:r w:rsidRPr="005917E2">
        <w:rPr>
          <w:rFonts w:ascii="Arial" w:hAnsi="Arial" w:cs="Arial"/>
          <w:sz w:val="24"/>
          <w:lang w:val="es-ES"/>
        </w:rPr>
        <w:t>Directora</w:t>
      </w:r>
      <w:proofErr w:type="gramEnd"/>
      <w:r w:rsidRPr="005917E2">
        <w:rPr>
          <w:rFonts w:ascii="Arial" w:hAnsi="Arial" w:cs="Arial"/>
          <w:sz w:val="24"/>
          <w:lang w:val="es-ES"/>
        </w:rPr>
        <w:t xml:space="preserve"> de Marketing Digital Educativo del Año, 2020</w:t>
      </w:r>
    </w:p>
    <w:p w14:paraId="27BB20C4" w14:textId="77777777" w:rsidR="004B337A" w:rsidRDefault="004B337A" w:rsidP="004B337A">
      <w:pPr>
        <w:rPr>
          <w:rFonts w:ascii="Arial" w:hAnsi="Arial" w:cs="Arial"/>
          <w:sz w:val="24"/>
          <w:lang w:val="es-ES"/>
        </w:rPr>
      </w:pPr>
      <w:r>
        <w:rPr>
          <w:rFonts w:ascii="Arial" w:hAnsi="Arial" w:cs="Arial"/>
          <w:sz w:val="24"/>
          <w:lang w:val="es-ES"/>
        </w:rPr>
        <w:t>Logros</w:t>
      </w:r>
    </w:p>
    <w:p w14:paraId="50E4D12D" w14:textId="77777777" w:rsidR="004B337A" w:rsidRPr="005917E2" w:rsidRDefault="004B337A" w:rsidP="004B337A">
      <w:pPr>
        <w:rPr>
          <w:rFonts w:ascii="Arial" w:hAnsi="Arial" w:cs="Arial"/>
          <w:sz w:val="24"/>
          <w:lang w:val="es-ES"/>
        </w:rPr>
      </w:pPr>
      <w:r w:rsidRPr="005917E2">
        <w:rPr>
          <w:rFonts w:ascii="Arial" w:hAnsi="Arial" w:cs="Arial"/>
          <w:sz w:val="24"/>
          <w:lang w:val="es-ES"/>
        </w:rPr>
        <w:t>Lideró el lanzamiento de una nueva tienda online sobre temas de educación que generó $100 millones en ventas en su primer año.</w:t>
      </w:r>
    </w:p>
    <w:p w14:paraId="75397A3F" w14:textId="77777777" w:rsidR="004B337A" w:rsidRPr="005917E2" w:rsidRDefault="004B337A" w:rsidP="004B337A">
      <w:pPr>
        <w:rPr>
          <w:rFonts w:ascii="Arial" w:hAnsi="Arial" w:cs="Arial"/>
          <w:sz w:val="24"/>
          <w:lang w:val="es-ES"/>
        </w:rPr>
      </w:pPr>
      <w:r w:rsidRPr="005917E2">
        <w:rPr>
          <w:rFonts w:ascii="Arial" w:hAnsi="Arial" w:cs="Arial"/>
          <w:sz w:val="24"/>
          <w:lang w:val="es-ES"/>
        </w:rPr>
        <w:t>Creó una campaña de marketing digital sobre temas de educación que generó un aumento del 20% en las ventas.</w:t>
      </w:r>
    </w:p>
    <w:p w14:paraId="3913A6FE" w14:textId="77777777" w:rsidR="004B337A" w:rsidRDefault="004B337A" w:rsidP="004B337A">
      <w:pPr>
        <w:rPr>
          <w:rFonts w:ascii="Arial" w:hAnsi="Arial" w:cs="Arial"/>
          <w:sz w:val="24"/>
          <w:lang w:val="es-ES"/>
        </w:rPr>
      </w:pPr>
      <w:r w:rsidRPr="005917E2">
        <w:rPr>
          <w:rFonts w:ascii="Arial" w:hAnsi="Arial" w:cs="Arial"/>
          <w:sz w:val="24"/>
          <w:lang w:val="es-ES"/>
        </w:rPr>
        <w:t>Introdujo un nuevo producto educativo que se convirtió en un éxito de ventas.</w:t>
      </w:r>
    </w:p>
    <w:p w14:paraId="41FA2B86" w14:textId="77777777" w:rsidR="004B337A" w:rsidRDefault="004B337A" w:rsidP="004B337A">
      <w:pPr>
        <w:rPr>
          <w:rFonts w:ascii="Arial" w:hAnsi="Arial" w:cs="Arial"/>
          <w:sz w:val="24"/>
          <w:lang w:val="es-ES"/>
        </w:rPr>
      </w:pPr>
      <w:r>
        <w:rPr>
          <w:rFonts w:ascii="Arial" w:hAnsi="Arial" w:cs="Arial"/>
          <w:sz w:val="24"/>
          <w:lang w:val="es-ES"/>
        </w:rPr>
        <w:t>Pasatiempos</w:t>
      </w:r>
    </w:p>
    <w:p w14:paraId="356497EF" w14:textId="77777777" w:rsidR="004B337A" w:rsidRPr="005917E2" w:rsidRDefault="004B337A" w:rsidP="004B337A">
      <w:pPr>
        <w:rPr>
          <w:rFonts w:ascii="Arial" w:hAnsi="Arial" w:cs="Arial"/>
          <w:sz w:val="24"/>
          <w:lang w:val="es-ES"/>
        </w:rPr>
      </w:pPr>
      <w:r w:rsidRPr="005917E2">
        <w:rPr>
          <w:rFonts w:ascii="Arial" w:hAnsi="Arial" w:cs="Arial"/>
          <w:sz w:val="24"/>
          <w:lang w:val="es-ES"/>
        </w:rPr>
        <w:t>Lectura: Esto le ayudaría a mantenerse al día con las últimas tendencias en la industria educativa.</w:t>
      </w:r>
    </w:p>
    <w:p w14:paraId="6F258702" w14:textId="77777777" w:rsidR="004B337A" w:rsidRPr="005917E2" w:rsidRDefault="004B337A" w:rsidP="004B337A">
      <w:pPr>
        <w:rPr>
          <w:rFonts w:ascii="Arial" w:hAnsi="Arial" w:cs="Arial"/>
          <w:sz w:val="24"/>
          <w:lang w:val="es-ES"/>
        </w:rPr>
      </w:pPr>
      <w:r w:rsidRPr="005917E2">
        <w:rPr>
          <w:rFonts w:ascii="Arial" w:hAnsi="Arial" w:cs="Arial"/>
          <w:sz w:val="24"/>
          <w:lang w:val="es-ES"/>
        </w:rPr>
        <w:t>Participación en eventos educativos: Esto le ayudaría a conectarse con otros profesionales de la educación y aprender sobre sus experiencias.</w:t>
      </w:r>
    </w:p>
    <w:p w14:paraId="0DB95A1B" w14:textId="381D5113" w:rsidR="004B337A" w:rsidRDefault="004B337A" w:rsidP="004B337A">
      <w:pPr>
        <w:rPr>
          <w:rFonts w:ascii="Arial" w:hAnsi="Arial" w:cs="Arial"/>
          <w:sz w:val="24"/>
          <w:lang w:val="es-ES"/>
        </w:rPr>
      </w:pPr>
      <w:r w:rsidRPr="005917E2">
        <w:rPr>
          <w:rFonts w:ascii="Arial" w:hAnsi="Arial" w:cs="Arial"/>
          <w:sz w:val="24"/>
          <w:lang w:val="es-ES"/>
        </w:rPr>
        <w:t>Voluntariado en organizaciones educativas: Esto le ayudaría a retribuir a la comunidad educativa</w:t>
      </w:r>
      <w:r w:rsidR="001E1F22">
        <w:rPr>
          <w:rFonts w:ascii="Arial" w:hAnsi="Arial" w:cs="Arial"/>
          <w:sz w:val="24"/>
          <w:lang w:val="es-ES"/>
        </w:rPr>
        <w:t xml:space="preserve"> </w:t>
      </w:r>
      <w:r w:rsidR="001E1F22" w:rsidRPr="00C57177">
        <w:rPr>
          <w:rFonts w:ascii="Arial" w:hAnsi="Arial" w:cs="Arial"/>
          <w:sz w:val="24"/>
        </w:rPr>
        <w:t>[2]</w:t>
      </w:r>
      <w:r w:rsidRPr="005917E2">
        <w:rPr>
          <w:rFonts w:ascii="Arial" w:hAnsi="Arial" w:cs="Arial"/>
          <w:sz w:val="24"/>
          <w:lang w:val="es-ES"/>
        </w:rPr>
        <w:t>.</w:t>
      </w:r>
    </w:p>
    <w:p w14:paraId="1AC27363" w14:textId="77777777" w:rsidR="004B337A" w:rsidRPr="002B0034" w:rsidRDefault="004B337A" w:rsidP="004B337A">
      <w:pPr>
        <w:pStyle w:val="Ttulo3"/>
        <w:rPr>
          <w:sz w:val="28"/>
          <w:szCs w:val="28"/>
          <w:lang w:val="es-ES"/>
        </w:rPr>
      </w:pPr>
      <w:bookmarkStart w:id="5" w:name="_Toc144799880"/>
      <w:r w:rsidRPr="002B0034">
        <w:rPr>
          <w:sz w:val="28"/>
          <w:szCs w:val="28"/>
          <w:lang w:val="es-ES"/>
        </w:rPr>
        <w:t>Prompts oportunidades de emprendimiento</w:t>
      </w:r>
      <w:bookmarkEnd w:id="5"/>
    </w:p>
    <w:p w14:paraId="30D14B92" w14:textId="77777777" w:rsidR="004B337A" w:rsidRDefault="004B337A" w:rsidP="004B337A">
      <w:pPr>
        <w:rPr>
          <w:rFonts w:ascii="Arial" w:hAnsi="Arial" w:cs="Arial"/>
          <w:sz w:val="24"/>
          <w:lang w:val="es-ES"/>
        </w:rPr>
      </w:pPr>
      <w:r w:rsidRPr="002B0034">
        <w:rPr>
          <w:rFonts w:ascii="Arial" w:hAnsi="Arial" w:cs="Arial"/>
          <w:sz w:val="24"/>
          <w:lang w:val="es-ES"/>
        </w:rPr>
        <w:t>tu como experta en e-commerce, necesito que me des 3 ejemplos de emprendimientos que podria hacer yo</w:t>
      </w:r>
      <w:r>
        <w:rPr>
          <w:rFonts w:ascii="Arial" w:hAnsi="Arial" w:cs="Arial"/>
          <w:sz w:val="24"/>
          <w:lang w:val="es-ES"/>
        </w:rPr>
        <w:t>.</w:t>
      </w:r>
    </w:p>
    <w:p w14:paraId="684CF920" w14:textId="77777777" w:rsidR="004B337A" w:rsidRPr="002B0034" w:rsidRDefault="004B337A" w:rsidP="004B337A">
      <w:pPr>
        <w:pStyle w:val="Ttulo3"/>
        <w:rPr>
          <w:sz w:val="28"/>
          <w:szCs w:val="28"/>
          <w:lang w:val="es-ES"/>
        </w:rPr>
      </w:pPr>
      <w:bookmarkStart w:id="6" w:name="_Toc144799881"/>
      <w:r w:rsidRPr="002B0034">
        <w:rPr>
          <w:sz w:val="28"/>
          <w:szCs w:val="28"/>
          <w:lang w:val="es-ES"/>
        </w:rPr>
        <w:t>Respuesta</w:t>
      </w:r>
      <w:bookmarkEnd w:id="6"/>
    </w:p>
    <w:p w14:paraId="6BFE3FB3" w14:textId="77777777" w:rsidR="004B337A" w:rsidRPr="002B0034" w:rsidRDefault="004B337A" w:rsidP="004B337A">
      <w:pPr>
        <w:rPr>
          <w:rFonts w:ascii="Arial" w:hAnsi="Arial" w:cs="Arial"/>
          <w:sz w:val="24"/>
          <w:lang w:val="es-ES"/>
        </w:rPr>
      </w:pPr>
      <w:r w:rsidRPr="002B0034">
        <w:rPr>
          <w:rFonts w:ascii="Arial" w:hAnsi="Arial" w:cs="Arial"/>
          <w:sz w:val="24"/>
          <w:lang w:val="es-ES"/>
        </w:rPr>
        <w:t>Claro, aquí tienes tres ejemplos de emprendimientos en el campo del e-commerce que podrías considerar:</w:t>
      </w:r>
    </w:p>
    <w:p w14:paraId="13DEB8A1" w14:textId="77777777" w:rsidR="004B337A" w:rsidRPr="002B0034" w:rsidRDefault="004B337A" w:rsidP="004B337A">
      <w:pPr>
        <w:rPr>
          <w:rFonts w:ascii="Arial" w:hAnsi="Arial" w:cs="Arial"/>
          <w:sz w:val="24"/>
          <w:lang w:val="es-ES"/>
        </w:rPr>
      </w:pPr>
    </w:p>
    <w:p w14:paraId="625DC30A" w14:textId="77777777" w:rsidR="004B337A" w:rsidRPr="002B0034" w:rsidRDefault="004B337A" w:rsidP="004B337A">
      <w:pPr>
        <w:rPr>
          <w:rFonts w:ascii="Arial" w:hAnsi="Arial" w:cs="Arial"/>
          <w:sz w:val="24"/>
          <w:lang w:val="es-ES"/>
        </w:rPr>
      </w:pPr>
      <w:r w:rsidRPr="002B0034">
        <w:rPr>
          <w:rFonts w:ascii="Arial" w:hAnsi="Arial" w:cs="Arial"/>
          <w:sz w:val="24"/>
          <w:lang w:val="es-ES"/>
        </w:rPr>
        <w:t>Tienda en línea de productos artesanales o personalizados:</w:t>
      </w:r>
    </w:p>
    <w:p w14:paraId="42104C92" w14:textId="77777777" w:rsidR="004B337A" w:rsidRPr="002B0034" w:rsidRDefault="004B337A" w:rsidP="004B337A">
      <w:pPr>
        <w:rPr>
          <w:rFonts w:ascii="Arial" w:hAnsi="Arial" w:cs="Arial"/>
          <w:sz w:val="24"/>
          <w:lang w:val="es-ES"/>
        </w:rPr>
      </w:pPr>
    </w:p>
    <w:p w14:paraId="06565323" w14:textId="77777777" w:rsidR="004B337A" w:rsidRPr="002B0034" w:rsidRDefault="004B337A" w:rsidP="004B337A">
      <w:pPr>
        <w:rPr>
          <w:rFonts w:ascii="Arial" w:hAnsi="Arial" w:cs="Arial"/>
          <w:sz w:val="24"/>
          <w:lang w:val="es-ES"/>
        </w:rPr>
      </w:pPr>
      <w:r w:rsidRPr="002B0034">
        <w:rPr>
          <w:rFonts w:ascii="Arial" w:hAnsi="Arial" w:cs="Arial"/>
          <w:sz w:val="24"/>
          <w:lang w:val="es-ES"/>
        </w:rPr>
        <w:t>Cada vez hay más demanda de productos únicos y personalizados. Podrías crear una tienda en línea que ofrezca productos hechos a mano, artículos personalizados o productos únicos de diseñadores locales. Esto podría incluir joyería artesanal, ropa personalizada, muebles hechos a medida, obras de arte únicas, entre otros. Para tener éxito, podrías enfocarte en contar la historia detrás de cada producto y destacar la calidad artesanal.</w:t>
      </w:r>
    </w:p>
    <w:p w14:paraId="38C00DE1" w14:textId="77777777" w:rsidR="004B337A" w:rsidRPr="002B0034" w:rsidRDefault="004B337A" w:rsidP="004B337A">
      <w:pPr>
        <w:rPr>
          <w:rFonts w:ascii="Arial" w:hAnsi="Arial" w:cs="Arial"/>
          <w:sz w:val="24"/>
          <w:lang w:val="es-ES"/>
        </w:rPr>
      </w:pPr>
      <w:r w:rsidRPr="002B0034">
        <w:rPr>
          <w:rFonts w:ascii="Arial" w:hAnsi="Arial" w:cs="Arial"/>
          <w:sz w:val="24"/>
          <w:lang w:val="es-ES"/>
        </w:rPr>
        <w:t>Plataforma de membresía para clases en línea o tutoriales:</w:t>
      </w:r>
    </w:p>
    <w:p w14:paraId="3AE13200" w14:textId="77777777" w:rsidR="004B337A" w:rsidRPr="002B0034" w:rsidRDefault="004B337A" w:rsidP="004B337A">
      <w:pPr>
        <w:rPr>
          <w:rFonts w:ascii="Arial" w:hAnsi="Arial" w:cs="Arial"/>
          <w:sz w:val="24"/>
          <w:lang w:val="es-ES"/>
        </w:rPr>
      </w:pPr>
    </w:p>
    <w:p w14:paraId="6C480BDB" w14:textId="77777777" w:rsidR="004B337A" w:rsidRPr="002B0034" w:rsidRDefault="004B337A" w:rsidP="004B337A">
      <w:pPr>
        <w:rPr>
          <w:rFonts w:ascii="Arial" w:hAnsi="Arial" w:cs="Arial"/>
          <w:sz w:val="24"/>
          <w:lang w:val="es-ES"/>
        </w:rPr>
      </w:pPr>
      <w:r w:rsidRPr="002B0034">
        <w:rPr>
          <w:rFonts w:ascii="Arial" w:hAnsi="Arial" w:cs="Arial"/>
          <w:sz w:val="24"/>
          <w:lang w:val="es-ES"/>
        </w:rPr>
        <w:t>Con el aumento de la educación en línea, podrías crear una plataforma de membresía que ofrezca acceso a clases, tutoriales o contenido educativo especializado. Por ejemplo, podrías centrarte en la enseñanza de habilidades específicas como programación, diseño gráfico, cocina gourmet o yoga. Los suscriptores pagarían una tarifa mensual o anual para acceder a contenido exclusivo y aprender nuevas habilidades.</w:t>
      </w:r>
    </w:p>
    <w:p w14:paraId="22FBB2F1" w14:textId="77777777" w:rsidR="004B337A" w:rsidRPr="002B0034" w:rsidRDefault="004B337A" w:rsidP="004B337A">
      <w:pPr>
        <w:rPr>
          <w:rFonts w:ascii="Arial" w:hAnsi="Arial" w:cs="Arial"/>
          <w:sz w:val="24"/>
          <w:lang w:val="es-ES"/>
        </w:rPr>
      </w:pPr>
      <w:r w:rsidRPr="002B0034">
        <w:rPr>
          <w:rFonts w:ascii="Arial" w:hAnsi="Arial" w:cs="Arial"/>
          <w:sz w:val="24"/>
          <w:lang w:val="es-ES"/>
        </w:rPr>
        <w:t>Tienda en línea de productos sostenibles y ecológicos:</w:t>
      </w:r>
    </w:p>
    <w:p w14:paraId="2D0C8E0F" w14:textId="77777777" w:rsidR="004B337A" w:rsidRPr="002B0034" w:rsidRDefault="004B337A" w:rsidP="004B337A">
      <w:pPr>
        <w:rPr>
          <w:rFonts w:ascii="Arial" w:hAnsi="Arial" w:cs="Arial"/>
          <w:sz w:val="24"/>
          <w:lang w:val="es-ES"/>
        </w:rPr>
      </w:pPr>
    </w:p>
    <w:p w14:paraId="55B2AC5D" w14:textId="77777777" w:rsidR="004B337A" w:rsidRPr="002B0034" w:rsidRDefault="004B337A" w:rsidP="004B337A">
      <w:pPr>
        <w:rPr>
          <w:rFonts w:ascii="Arial" w:hAnsi="Arial" w:cs="Arial"/>
          <w:sz w:val="24"/>
          <w:lang w:val="es-ES"/>
        </w:rPr>
      </w:pPr>
      <w:r w:rsidRPr="002B0034">
        <w:rPr>
          <w:rFonts w:ascii="Arial" w:hAnsi="Arial" w:cs="Arial"/>
          <w:sz w:val="24"/>
          <w:lang w:val="es-ES"/>
        </w:rPr>
        <w:t>La conciencia sobre la sostenibilidad y la protección del medio ambiente está en aumento. Puedes crear una tienda en línea que se especialice en la venta de productos ecológicos y sostenibles, como productos de belleza naturales, ropa orgánica, productos de limpieza ecológicos, utensilios reutilizables, etc. Promover la sostenibilidad y la responsabilidad ambiental puede ser un punto fuerte en tu estrategia de marketing.</w:t>
      </w:r>
    </w:p>
    <w:p w14:paraId="428B6099" w14:textId="56B9DF6E" w:rsidR="004B337A" w:rsidRDefault="004B337A" w:rsidP="004B337A">
      <w:pPr>
        <w:rPr>
          <w:rFonts w:ascii="Arial" w:hAnsi="Arial" w:cs="Arial"/>
          <w:sz w:val="24"/>
          <w:lang w:val="es-ES"/>
        </w:rPr>
      </w:pPr>
      <w:r w:rsidRPr="002B0034">
        <w:rPr>
          <w:rFonts w:ascii="Arial" w:hAnsi="Arial" w:cs="Arial"/>
          <w:sz w:val="24"/>
          <w:lang w:val="es-ES"/>
        </w:rPr>
        <w:t>Recuerda que, independientemente del tipo de emprendimiento que elijas, es importante realizar una investigación de mercado exhaustiva para comprender a tu audiencia, la competencia y las oportunidades en tu nicho específico. También debes considerar aspectos como la logística, el marketing y la gestión de la tienda en línea para asegurarte de que tu negocio tenga éxito en el competitivo mundo del e-commerce</w:t>
      </w:r>
      <w:r w:rsidR="001E1F22">
        <w:rPr>
          <w:rFonts w:ascii="Arial" w:hAnsi="Arial" w:cs="Arial"/>
          <w:sz w:val="24"/>
          <w:lang w:val="es-ES"/>
        </w:rPr>
        <w:t xml:space="preserve"> </w:t>
      </w:r>
      <w:r w:rsidR="001E1F22" w:rsidRPr="005B2BCF">
        <w:rPr>
          <w:rFonts w:ascii="Arial" w:hAnsi="Arial" w:cs="Arial"/>
          <w:sz w:val="24"/>
        </w:rPr>
        <w:t>[1]</w:t>
      </w:r>
      <w:r w:rsidRPr="002B0034">
        <w:rPr>
          <w:rFonts w:ascii="Arial" w:hAnsi="Arial" w:cs="Arial"/>
          <w:sz w:val="24"/>
          <w:lang w:val="es-ES"/>
        </w:rPr>
        <w:t>.</w:t>
      </w:r>
    </w:p>
    <w:p w14:paraId="7805AE3D" w14:textId="77777777" w:rsidR="004B337A" w:rsidRDefault="004B337A" w:rsidP="004B337A">
      <w:pPr>
        <w:pStyle w:val="Ttulo3"/>
        <w:rPr>
          <w:sz w:val="28"/>
          <w:szCs w:val="28"/>
          <w:lang w:val="es-ES"/>
        </w:rPr>
      </w:pPr>
      <w:bookmarkStart w:id="7" w:name="_Toc144799882"/>
      <w:r w:rsidRPr="002B0034">
        <w:rPr>
          <w:sz w:val="28"/>
          <w:szCs w:val="28"/>
          <w:lang w:val="es-ES"/>
        </w:rPr>
        <w:lastRenderedPageBreak/>
        <w:t>Prompts de ejemplos</w:t>
      </w:r>
      <w:bookmarkEnd w:id="7"/>
    </w:p>
    <w:p w14:paraId="0CFA4024" w14:textId="77777777" w:rsidR="004B337A" w:rsidRPr="002B0034" w:rsidRDefault="004B337A" w:rsidP="004B337A">
      <w:pPr>
        <w:rPr>
          <w:rFonts w:ascii="Arial" w:hAnsi="Arial" w:cs="Arial"/>
          <w:sz w:val="24"/>
          <w:lang w:val="es-ES"/>
        </w:rPr>
      </w:pPr>
      <w:r w:rsidRPr="002B0034">
        <w:rPr>
          <w:rFonts w:ascii="Arial" w:hAnsi="Arial" w:cs="Arial"/>
          <w:sz w:val="24"/>
          <w:lang w:val="es-ES"/>
        </w:rPr>
        <w:t>Para cada uno de esos ejemplos quiero que me des un ejemplo especifico, por favor</w:t>
      </w:r>
    </w:p>
    <w:p w14:paraId="777B60CB" w14:textId="77777777" w:rsidR="004B337A" w:rsidRPr="002B0034" w:rsidRDefault="004B337A" w:rsidP="004B337A">
      <w:pPr>
        <w:pStyle w:val="Ttulo3"/>
        <w:rPr>
          <w:sz w:val="28"/>
          <w:szCs w:val="28"/>
          <w:lang w:val="es-ES"/>
        </w:rPr>
      </w:pPr>
      <w:bookmarkStart w:id="8" w:name="_Toc144799883"/>
      <w:r w:rsidRPr="002B0034">
        <w:rPr>
          <w:sz w:val="28"/>
          <w:szCs w:val="28"/>
          <w:lang w:val="es-ES"/>
        </w:rPr>
        <w:t>Resultado</w:t>
      </w:r>
      <w:bookmarkEnd w:id="8"/>
    </w:p>
    <w:p w14:paraId="533D4308" w14:textId="77777777" w:rsidR="004B337A" w:rsidRPr="002B0034" w:rsidRDefault="004B337A" w:rsidP="004B337A">
      <w:pPr>
        <w:rPr>
          <w:rFonts w:ascii="Arial" w:hAnsi="Arial" w:cs="Arial"/>
          <w:sz w:val="24"/>
          <w:lang w:val="es-ES"/>
        </w:rPr>
      </w:pPr>
      <w:r w:rsidRPr="002B0034">
        <w:rPr>
          <w:rFonts w:ascii="Arial" w:hAnsi="Arial" w:cs="Arial"/>
          <w:sz w:val="24"/>
          <w:lang w:val="es-ES"/>
        </w:rPr>
        <w:t>Claro, aquí tienes ejemplos más específicos para cada uno de los emprendimientos en el campo del e-commerce:</w:t>
      </w:r>
    </w:p>
    <w:p w14:paraId="70416A56" w14:textId="77777777" w:rsidR="004B337A" w:rsidRPr="002B0034" w:rsidRDefault="004B337A" w:rsidP="004B337A">
      <w:pPr>
        <w:rPr>
          <w:rFonts w:ascii="Arial" w:hAnsi="Arial" w:cs="Arial"/>
          <w:sz w:val="24"/>
          <w:lang w:val="es-ES"/>
        </w:rPr>
      </w:pPr>
    </w:p>
    <w:p w14:paraId="18995CAE" w14:textId="77777777" w:rsidR="004B337A" w:rsidRPr="002B0034" w:rsidRDefault="004B337A" w:rsidP="004B337A">
      <w:pPr>
        <w:rPr>
          <w:rFonts w:ascii="Arial" w:hAnsi="Arial" w:cs="Arial"/>
          <w:sz w:val="24"/>
          <w:lang w:val="es-ES"/>
        </w:rPr>
      </w:pPr>
      <w:r w:rsidRPr="002B0034">
        <w:rPr>
          <w:rFonts w:ascii="Arial" w:hAnsi="Arial" w:cs="Arial"/>
          <w:sz w:val="24"/>
          <w:lang w:val="es-ES"/>
        </w:rPr>
        <w:t>Tienda en línea de productos artesanales o personalizados:</w:t>
      </w:r>
    </w:p>
    <w:p w14:paraId="4E85475E" w14:textId="77777777" w:rsidR="004B337A" w:rsidRPr="002B0034" w:rsidRDefault="004B337A" w:rsidP="004B337A">
      <w:pPr>
        <w:rPr>
          <w:rFonts w:ascii="Arial" w:hAnsi="Arial" w:cs="Arial"/>
          <w:sz w:val="24"/>
          <w:lang w:val="es-ES"/>
        </w:rPr>
      </w:pPr>
    </w:p>
    <w:p w14:paraId="6A0FB7EA" w14:textId="77777777" w:rsidR="004B337A" w:rsidRPr="002B0034" w:rsidRDefault="004B337A" w:rsidP="004B337A">
      <w:pPr>
        <w:rPr>
          <w:rFonts w:ascii="Arial" w:hAnsi="Arial" w:cs="Arial"/>
          <w:sz w:val="24"/>
          <w:lang w:val="es-ES"/>
        </w:rPr>
      </w:pPr>
      <w:r w:rsidRPr="002B0034">
        <w:rPr>
          <w:rFonts w:ascii="Arial" w:hAnsi="Arial" w:cs="Arial"/>
          <w:sz w:val="24"/>
          <w:lang w:val="es-ES"/>
        </w:rPr>
        <w:t>Ejemplo Específico: Imagina que eres un amante de la cerámica y tienes habilidades para crear cerámica personalizada. Puedes establecer una tienda en línea llamada "Cerámica Personalizada de María". Ofrecerías una variedad de productos, como tazas, platos, jarras y otros artículos de cerámica, todos hechos a mano y personalizables. Los clientes pueden elegir colores, diseños y grabados personalizados. Tu enfoque podría ser destacar la calidad artesanal y la singularidad de cada pieza.</w:t>
      </w:r>
    </w:p>
    <w:p w14:paraId="780F72E2" w14:textId="77777777" w:rsidR="004B337A" w:rsidRPr="002B0034" w:rsidRDefault="004B337A" w:rsidP="004B337A">
      <w:pPr>
        <w:rPr>
          <w:rFonts w:ascii="Arial" w:hAnsi="Arial" w:cs="Arial"/>
          <w:sz w:val="24"/>
          <w:lang w:val="es-ES"/>
        </w:rPr>
      </w:pPr>
      <w:r w:rsidRPr="002B0034">
        <w:rPr>
          <w:rFonts w:ascii="Arial" w:hAnsi="Arial" w:cs="Arial"/>
          <w:sz w:val="24"/>
          <w:lang w:val="es-ES"/>
        </w:rPr>
        <w:t>Plataforma de membresía para clases en línea o tutoriales:</w:t>
      </w:r>
    </w:p>
    <w:p w14:paraId="03B73101" w14:textId="77777777" w:rsidR="004B337A" w:rsidRPr="002B0034" w:rsidRDefault="004B337A" w:rsidP="004B337A">
      <w:pPr>
        <w:rPr>
          <w:rFonts w:ascii="Arial" w:hAnsi="Arial" w:cs="Arial"/>
          <w:sz w:val="24"/>
          <w:lang w:val="es-ES"/>
        </w:rPr>
      </w:pPr>
    </w:p>
    <w:p w14:paraId="25DFB23B" w14:textId="77777777" w:rsidR="004B337A" w:rsidRPr="002B0034" w:rsidRDefault="004B337A" w:rsidP="004B337A">
      <w:pPr>
        <w:rPr>
          <w:rFonts w:ascii="Arial" w:hAnsi="Arial" w:cs="Arial"/>
          <w:sz w:val="24"/>
          <w:lang w:val="es-ES"/>
        </w:rPr>
      </w:pPr>
      <w:r w:rsidRPr="002B0034">
        <w:rPr>
          <w:rFonts w:ascii="Arial" w:hAnsi="Arial" w:cs="Arial"/>
          <w:sz w:val="24"/>
          <w:lang w:val="es-ES"/>
        </w:rPr>
        <w:t>Ejemplo Específico: Supongamos que eres un experto en cocina gourmet. Podrías crear una plataforma de membresía llamada "MasterChef en Casa". Ofrecerías clases en línea de cocina gourmet a través de videos, recetas detalladas y consejos culinarios exclusivos. Los suscriptores mensuales tendrían acceso a una variedad de lecciones, desde platos sencillos hasta recetas de alta cocina. Podrías promocionar la plataforma destacando tu experiencia y la oportunidad de aprender a cocinar como un chef profesional desde casa.</w:t>
      </w:r>
    </w:p>
    <w:p w14:paraId="11C5441F" w14:textId="77777777" w:rsidR="004B337A" w:rsidRPr="002B0034" w:rsidRDefault="004B337A" w:rsidP="004B337A">
      <w:pPr>
        <w:rPr>
          <w:rFonts w:ascii="Arial" w:hAnsi="Arial" w:cs="Arial"/>
          <w:sz w:val="24"/>
          <w:lang w:val="es-ES"/>
        </w:rPr>
      </w:pPr>
      <w:r w:rsidRPr="002B0034">
        <w:rPr>
          <w:rFonts w:ascii="Arial" w:hAnsi="Arial" w:cs="Arial"/>
          <w:sz w:val="24"/>
          <w:lang w:val="es-ES"/>
        </w:rPr>
        <w:t>Tienda en línea de productos sostenibles y ecológicos:</w:t>
      </w:r>
    </w:p>
    <w:p w14:paraId="57D32610" w14:textId="77777777" w:rsidR="004B337A" w:rsidRPr="002B0034" w:rsidRDefault="004B337A" w:rsidP="004B337A">
      <w:pPr>
        <w:rPr>
          <w:rFonts w:ascii="Arial" w:hAnsi="Arial" w:cs="Arial"/>
          <w:sz w:val="24"/>
          <w:lang w:val="es-ES"/>
        </w:rPr>
      </w:pPr>
    </w:p>
    <w:p w14:paraId="5A68149E" w14:textId="77777777" w:rsidR="004B337A" w:rsidRPr="002B0034" w:rsidRDefault="004B337A" w:rsidP="004B337A">
      <w:pPr>
        <w:rPr>
          <w:rFonts w:ascii="Arial" w:hAnsi="Arial" w:cs="Arial"/>
          <w:sz w:val="24"/>
          <w:lang w:val="es-ES"/>
        </w:rPr>
      </w:pPr>
      <w:r w:rsidRPr="002B0034">
        <w:rPr>
          <w:rFonts w:ascii="Arial" w:hAnsi="Arial" w:cs="Arial"/>
          <w:sz w:val="24"/>
          <w:lang w:val="es-ES"/>
        </w:rPr>
        <w:lastRenderedPageBreak/>
        <w:t>Ejemplo Específico: Supongamos que te apasiona la moda sostenible. Podrías lanzar una tienda en línea llamada "EcoModa Boutique". En esta tienda, venderías ropa y accesorios de moda hechos con materiales sostenibles y procesos ecológicos. Tu enfoque podría ser promover la moda ética y sostenible, resaltando la procedencia de los materiales y los impactos positivos en el medio ambiente. Podrías incluso ofrecer información detallada sobre cada producto, como su huella de carbono.</w:t>
      </w:r>
    </w:p>
    <w:p w14:paraId="65EBE54F" w14:textId="2E1483C6" w:rsidR="004B337A" w:rsidRPr="002B0034" w:rsidRDefault="004B337A" w:rsidP="004B337A">
      <w:pPr>
        <w:rPr>
          <w:rFonts w:ascii="Arial" w:hAnsi="Arial" w:cs="Arial"/>
          <w:sz w:val="24"/>
          <w:lang w:val="es-ES"/>
        </w:rPr>
      </w:pPr>
      <w:r w:rsidRPr="002B0034">
        <w:rPr>
          <w:rFonts w:ascii="Arial" w:hAnsi="Arial" w:cs="Arial"/>
          <w:sz w:val="24"/>
          <w:lang w:val="es-ES"/>
        </w:rPr>
        <w:t>Estos ejemplos específicos te ayudan a visualizar cómo podrías desarrollar un negocio de e-commerce en cada uno de los nichos mencionados. Recuerda que la clave para el éxito en el e-commerce es la investigación, la planificación y la promoción efectiva de tu tienda en línea para atraer a tu público objetivo</w:t>
      </w:r>
      <w:r w:rsidR="001E1F22">
        <w:rPr>
          <w:rFonts w:ascii="Arial" w:hAnsi="Arial" w:cs="Arial"/>
          <w:sz w:val="24"/>
          <w:lang w:val="es-ES"/>
        </w:rPr>
        <w:t xml:space="preserve"> </w:t>
      </w:r>
      <w:r w:rsidR="001E1F22" w:rsidRPr="005B2BCF">
        <w:rPr>
          <w:rFonts w:ascii="Arial" w:hAnsi="Arial" w:cs="Arial"/>
          <w:sz w:val="24"/>
        </w:rPr>
        <w:t>[1]</w:t>
      </w:r>
      <w:r w:rsidRPr="002B0034">
        <w:rPr>
          <w:rFonts w:ascii="Arial" w:hAnsi="Arial" w:cs="Arial"/>
          <w:sz w:val="24"/>
          <w:lang w:val="es-ES"/>
        </w:rPr>
        <w:t>.</w:t>
      </w:r>
    </w:p>
    <w:p w14:paraId="25C907D4" w14:textId="77777777" w:rsidR="004B337A" w:rsidRPr="00310856" w:rsidRDefault="004B337A" w:rsidP="004B337A">
      <w:pPr>
        <w:pStyle w:val="Ttulo2"/>
        <w:rPr>
          <w:sz w:val="32"/>
          <w:szCs w:val="32"/>
          <w:lang w:val="es-ES"/>
        </w:rPr>
      </w:pPr>
      <w:bookmarkStart w:id="9" w:name="_Toc144799884"/>
      <w:r w:rsidRPr="00310856">
        <w:rPr>
          <w:sz w:val="32"/>
          <w:szCs w:val="32"/>
          <w:lang w:val="es-ES"/>
        </w:rPr>
        <w:t>Perfil de SaaS (Software as a Service)</w:t>
      </w:r>
      <w:bookmarkEnd w:id="9"/>
    </w:p>
    <w:p w14:paraId="2C3E1AB8" w14:textId="77777777" w:rsidR="004B337A" w:rsidRPr="00310856" w:rsidRDefault="004B337A" w:rsidP="004B337A">
      <w:pPr>
        <w:pStyle w:val="Ttulo3"/>
        <w:rPr>
          <w:sz w:val="28"/>
          <w:szCs w:val="28"/>
          <w:lang w:val="es-ES"/>
        </w:rPr>
      </w:pPr>
      <w:bookmarkStart w:id="10" w:name="_Toc144799885"/>
      <w:r w:rsidRPr="00310856">
        <w:rPr>
          <w:sz w:val="28"/>
          <w:szCs w:val="28"/>
          <w:lang w:val="es-ES"/>
        </w:rPr>
        <w:t>Prompts</w:t>
      </w:r>
      <w:r>
        <w:rPr>
          <w:sz w:val="28"/>
          <w:szCs w:val="28"/>
          <w:lang w:val="es-ES"/>
        </w:rPr>
        <w:t xml:space="preserve"> de perfil</w:t>
      </w:r>
      <w:bookmarkEnd w:id="10"/>
    </w:p>
    <w:p w14:paraId="6593E25A" w14:textId="77777777" w:rsidR="004B337A" w:rsidRDefault="004B337A" w:rsidP="004B337A">
      <w:pPr>
        <w:rPr>
          <w:rFonts w:ascii="Arial" w:hAnsi="Arial" w:cs="Arial"/>
          <w:sz w:val="24"/>
          <w:lang w:val="es-ES"/>
        </w:rPr>
      </w:pPr>
      <w:r>
        <w:rPr>
          <w:rFonts w:ascii="Arial" w:hAnsi="Arial" w:cs="Arial"/>
          <w:sz w:val="24"/>
          <w:lang w:val="es-ES"/>
        </w:rPr>
        <w:t>G</w:t>
      </w:r>
      <w:r w:rsidRPr="00A40AFB">
        <w:rPr>
          <w:rFonts w:ascii="Arial" w:hAnsi="Arial" w:cs="Arial"/>
          <w:sz w:val="24"/>
          <w:lang w:val="es-ES"/>
        </w:rPr>
        <w:t>enérame el perfil de un profesional creativo, innovador, inteligente y habil con muchos años de experiencia experto en el SaaS o Software as a Service sobre temas de educación</w:t>
      </w:r>
    </w:p>
    <w:p w14:paraId="755F8AE8" w14:textId="77777777" w:rsidR="004B337A" w:rsidRPr="00310856" w:rsidRDefault="004B337A" w:rsidP="004B337A">
      <w:pPr>
        <w:pStyle w:val="Ttulo3"/>
        <w:rPr>
          <w:sz w:val="28"/>
          <w:szCs w:val="28"/>
          <w:lang w:val="es-ES"/>
        </w:rPr>
      </w:pPr>
      <w:bookmarkStart w:id="11" w:name="_Toc144799886"/>
      <w:r w:rsidRPr="00310856">
        <w:rPr>
          <w:sz w:val="28"/>
          <w:szCs w:val="28"/>
          <w:lang w:val="es-ES"/>
        </w:rPr>
        <w:t>Resultados</w:t>
      </w:r>
      <w:bookmarkEnd w:id="11"/>
    </w:p>
    <w:p w14:paraId="6D60DBEB" w14:textId="77777777" w:rsidR="004B337A" w:rsidRPr="00A40AFB" w:rsidRDefault="004B337A" w:rsidP="004B337A">
      <w:pPr>
        <w:rPr>
          <w:rFonts w:ascii="Arial" w:hAnsi="Arial" w:cs="Arial"/>
          <w:sz w:val="24"/>
          <w:lang w:val="es-ES"/>
        </w:rPr>
      </w:pPr>
      <w:r w:rsidRPr="00A40AFB">
        <w:rPr>
          <w:rFonts w:ascii="Arial" w:hAnsi="Arial" w:cs="Arial"/>
          <w:sz w:val="24"/>
          <w:lang w:val="es-ES"/>
        </w:rPr>
        <w:t>Nombre: Juan Pérez</w:t>
      </w:r>
    </w:p>
    <w:p w14:paraId="37E1A71B" w14:textId="77777777" w:rsidR="004B337A" w:rsidRPr="00A40AFB" w:rsidRDefault="004B337A" w:rsidP="004B337A">
      <w:pPr>
        <w:rPr>
          <w:rFonts w:ascii="Arial" w:hAnsi="Arial" w:cs="Arial"/>
          <w:sz w:val="24"/>
          <w:lang w:val="es-ES"/>
        </w:rPr>
      </w:pPr>
      <w:r w:rsidRPr="00A40AFB">
        <w:rPr>
          <w:rFonts w:ascii="Arial" w:hAnsi="Arial" w:cs="Arial"/>
          <w:sz w:val="24"/>
          <w:lang w:val="es-ES"/>
        </w:rPr>
        <w:t>Edad: 45 años</w:t>
      </w:r>
    </w:p>
    <w:p w14:paraId="66D47D77" w14:textId="77777777" w:rsidR="004B337A" w:rsidRPr="00A40AFB" w:rsidRDefault="004B337A" w:rsidP="004B337A">
      <w:pPr>
        <w:rPr>
          <w:rFonts w:ascii="Arial" w:hAnsi="Arial" w:cs="Arial"/>
          <w:sz w:val="24"/>
          <w:lang w:val="es-ES"/>
        </w:rPr>
      </w:pPr>
      <w:r w:rsidRPr="00A40AFB">
        <w:rPr>
          <w:rFonts w:ascii="Arial" w:hAnsi="Arial" w:cs="Arial"/>
          <w:sz w:val="24"/>
          <w:lang w:val="es-ES"/>
        </w:rPr>
        <w:t>Educación:</w:t>
      </w:r>
    </w:p>
    <w:p w14:paraId="00DE2317" w14:textId="77777777" w:rsidR="004B337A" w:rsidRPr="00A40AFB" w:rsidRDefault="004B337A" w:rsidP="004B337A">
      <w:pPr>
        <w:rPr>
          <w:rFonts w:ascii="Arial" w:hAnsi="Arial" w:cs="Arial"/>
          <w:sz w:val="24"/>
          <w:lang w:val="es-ES"/>
        </w:rPr>
      </w:pPr>
      <w:r w:rsidRPr="00A40AFB">
        <w:rPr>
          <w:rFonts w:ascii="Arial" w:hAnsi="Arial" w:cs="Arial"/>
          <w:sz w:val="24"/>
          <w:lang w:val="es-ES"/>
        </w:rPr>
        <w:t>* Maestría en Ciencias de la Computación, Universidad de Stanford, 2015</w:t>
      </w:r>
    </w:p>
    <w:p w14:paraId="64F4C933" w14:textId="77777777" w:rsidR="004B337A" w:rsidRPr="00A40AFB" w:rsidRDefault="004B337A" w:rsidP="004B337A">
      <w:pPr>
        <w:rPr>
          <w:rFonts w:ascii="Arial" w:hAnsi="Arial" w:cs="Arial"/>
          <w:sz w:val="24"/>
          <w:lang w:val="es-ES"/>
        </w:rPr>
      </w:pPr>
      <w:r w:rsidRPr="00A40AFB">
        <w:rPr>
          <w:rFonts w:ascii="Arial" w:hAnsi="Arial" w:cs="Arial"/>
          <w:sz w:val="24"/>
          <w:lang w:val="es-ES"/>
        </w:rPr>
        <w:t>* Licenciatura en Ingeniería Informática, Universidad de California, Berkeley, 2013</w:t>
      </w:r>
    </w:p>
    <w:p w14:paraId="1DD78AF0" w14:textId="77777777" w:rsidR="004B337A" w:rsidRPr="00A40AFB" w:rsidRDefault="004B337A" w:rsidP="004B337A">
      <w:pPr>
        <w:rPr>
          <w:rFonts w:ascii="Arial" w:hAnsi="Arial" w:cs="Arial"/>
          <w:sz w:val="24"/>
          <w:lang w:val="es-ES"/>
        </w:rPr>
      </w:pPr>
      <w:r w:rsidRPr="00A40AFB">
        <w:rPr>
          <w:rFonts w:ascii="Arial" w:hAnsi="Arial" w:cs="Arial"/>
          <w:sz w:val="24"/>
          <w:lang w:val="es-ES"/>
        </w:rPr>
        <w:t>Experiencia:</w:t>
      </w:r>
    </w:p>
    <w:p w14:paraId="70F9DD38" w14:textId="77777777" w:rsidR="004B337A" w:rsidRPr="00A40AFB" w:rsidRDefault="004B337A" w:rsidP="004B337A">
      <w:pPr>
        <w:rPr>
          <w:rFonts w:ascii="Arial" w:hAnsi="Arial" w:cs="Arial"/>
          <w:sz w:val="24"/>
          <w:lang w:val="es-ES"/>
        </w:rPr>
      </w:pPr>
      <w:r w:rsidRPr="00A40AFB">
        <w:rPr>
          <w:rFonts w:ascii="Arial" w:hAnsi="Arial" w:cs="Arial"/>
          <w:sz w:val="24"/>
          <w:lang w:val="es-ES"/>
        </w:rPr>
        <w:t xml:space="preserve">* </w:t>
      </w:r>
      <w:proofErr w:type="gramStart"/>
      <w:r w:rsidRPr="00A40AFB">
        <w:rPr>
          <w:rFonts w:ascii="Arial" w:hAnsi="Arial" w:cs="Arial"/>
          <w:sz w:val="24"/>
          <w:lang w:val="es-ES"/>
        </w:rPr>
        <w:t>Director</w:t>
      </w:r>
      <w:proofErr w:type="gramEnd"/>
      <w:r w:rsidRPr="00A40AFB">
        <w:rPr>
          <w:rFonts w:ascii="Arial" w:hAnsi="Arial" w:cs="Arial"/>
          <w:sz w:val="24"/>
          <w:lang w:val="es-ES"/>
        </w:rPr>
        <w:t xml:space="preserve"> de Desarrollo de Software SaaS Educativo, [Nombre de la empresa], 2020 - Presente</w:t>
      </w:r>
    </w:p>
    <w:p w14:paraId="3CA8AAD9" w14:textId="77777777" w:rsidR="004B337A" w:rsidRPr="00A40AFB" w:rsidRDefault="004B337A" w:rsidP="004B337A">
      <w:pPr>
        <w:rPr>
          <w:rFonts w:ascii="Arial" w:hAnsi="Arial" w:cs="Arial"/>
          <w:sz w:val="24"/>
          <w:lang w:val="es-ES"/>
        </w:rPr>
      </w:pPr>
      <w:r w:rsidRPr="00A40AFB">
        <w:rPr>
          <w:rFonts w:ascii="Arial" w:hAnsi="Arial" w:cs="Arial"/>
          <w:sz w:val="24"/>
          <w:lang w:val="es-ES"/>
        </w:rPr>
        <w:lastRenderedPageBreak/>
        <w:t>* Desarrollo de software SaaS sobre temas de educación</w:t>
      </w:r>
    </w:p>
    <w:p w14:paraId="2DAF2A43" w14:textId="77777777" w:rsidR="004B337A" w:rsidRPr="00A40AFB" w:rsidRDefault="004B337A" w:rsidP="004B337A">
      <w:pPr>
        <w:rPr>
          <w:rFonts w:ascii="Arial" w:hAnsi="Arial" w:cs="Arial"/>
          <w:sz w:val="24"/>
          <w:lang w:val="es-ES"/>
        </w:rPr>
      </w:pPr>
      <w:r w:rsidRPr="00A40AFB">
        <w:rPr>
          <w:rFonts w:ascii="Arial" w:hAnsi="Arial" w:cs="Arial"/>
          <w:sz w:val="24"/>
          <w:lang w:val="es-ES"/>
        </w:rPr>
        <w:t>* Liderazgo de equipos de desarrollo</w:t>
      </w:r>
    </w:p>
    <w:p w14:paraId="33F5279B" w14:textId="77777777" w:rsidR="004B337A" w:rsidRPr="00A40AFB" w:rsidRDefault="004B337A" w:rsidP="004B337A">
      <w:pPr>
        <w:rPr>
          <w:rFonts w:ascii="Arial" w:hAnsi="Arial" w:cs="Arial"/>
          <w:sz w:val="24"/>
          <w:lang w:val="es-ES"/>
        </w:rPr>
      </w:pPr>
      <w:r w:rsidRPr="00A40AFB">
        <w:rPr>
          <w:rFonts w:ascii="Arial" w:hAnsi="Arial" w:cs="Arial"/>
          <w:sz w:val="24"/>
          <w:lang w:val="es-ES"/>
        </w:rPr>
        <w:t>* Lanzamiento de nuevos productos y servicios</w:t>
      </w:r>
    </w:p>
    <w:p w14:paraId="5EFD21ED" w14:textId="77777777" w:rsidR="004B337A" w:rsidRPr="00A40AFB" w:rsidRDefault="004B337A" w:rsidP="004B337A">
      <w:pPr>
        <w:rPr>
          <w:rFonts w:ascii="Arial" w:hAnsi="Arial" w:cs="Arial"/>
          <w:sz w:val="24"/>
          <w:lang w:val="es-ES"/>
        </w:rPr>
      </w:pPr>
    </w:p>
    <w:p w14:paraId="300B58EA" w14:textId="77777777" w:rsidR="004B337A" w:rsidRPr="00A40AFB" w:rsidRDefault="004B337A" w:rsidP="004B337A">
      <w:pPr>
        <w:rPr>
          <w:rFonts w:ascii="Arial" w:hAnsi="Arial" w:cs="Arial"/>
          <w:sz w:val="24"/>
          <w:lang w:val="es-ES"/>
        </w:rPr>
      </w:pPr>
      <w:r w:rsidRPr="00A40AFB">
        <w:rPr>
          <w:rFonts w:ascii="Arial" w:hAnsi="Arial" w:cs="Arial"/>
          <w:sz w:val="24"/>
          <w:lang w:val="es-ES"/>
        </w:rPr>
        <w:t>Director de Ingeniería de Software Educativo, [Nombre de la empresa], 2018 - 2020</w:t>
      </w:r>
    </w:p>
    <w:p w14:paraId="3E5EDE5A" w14:textId="77777777" w:rsidR="004B337A" w:rsidRPr="00A40AFB" w:rsidRDefault="004B337A" w:rsidP="004B337A">
      <w:pPr>
        <w:rPr>
          <w:rFonts w:ascii="Arial" w:hAnsi="Arial" w:cs="Arial"/>
          <w:sz w:val="24"/>
          <w:lang w:val="es-ES"/>
        </w:rPr>
      </w:pPr>
      <w:r w:rsidRPr="00A40AFB">
        <w:rPr>
          <w:rFonts w:ascii="Arial" w:hAnsi="Arial" w:cs="Arial"/>
          <w:sz w:val="24"/>
          <w:lang w:val="es-ES"/>
        </w:rPr>
        <w:t>Desarrollo de software educativo</w:t>
      </w:r>
    </w:p>
    <w:p w14:paraId="5884F843" w14:textId="77777777" w:rsidR="004B337A" w:rsidRPr="00A40AFB" w:rsidRDefault="004B337A" w:rsidP="004B337A">
      <w:pPr>
        <w:rPr>
          <w:rFonts w:ascii="Arial" w:hAnsi="Arial" w:cs="Arial"/>
          <w:sz w:val="24"/>
          <w:lang w:val="es-ES"/>
        </w:rPr>
      </w:pPr>
      <w:r w:rsidRPr="00A40AFB">
        <w:rPr>
          <w:rFonts w:ascii="Arial" w:hAnsi="Arial" w:cs="Arial"/>
          <w:sz w:val="24"/>
          <w:lang w:val="es-ES"/>
        </w:rPr>
        <w:t>Liderazgo de equipos de ingeniería</w:t>
      </w:r>
    </w:p>
    <w:p w14:paraId="00350CD1" w14:textId="77777777" w:rsidR="004B337A" w:rsidRPr="00A40AFB" w:rsidRDefault="004B337A" w:rsidP="004B337A">
      <w:pPr>
        <w:rPr>
          <w:rFonts w:ascii="Arial" w:hAnsi="Arial" w:cs="Arial"/>
          <w:sz w:val="24"/>
          <w:lang w:val="es-ES"/>
        </w:rPr>
      </w:pPr>
      <w:r w:rsidRPr="00A40AFB">
        <w:rPr>
          <w:rFonts w:ascii="Arial" w:hAnsi="Arial" w:cs="Arial"/>
          <w:sz w:val="24"/>
          <w:lang w:val="es-ES"/>
        </w:rPr>
        <w:t>Arquitecto de Software Educativo, [Nombre de la empresa], 2016 - 2018</w:t>
      </w:r>
    </w:p>
    <w:p w14:paraId="0E3965AD" w14:textId="77777777" w:rsidR="004B337A" w:rsidRPr="00A40AFB" w:rsidRDefault="004B337A" w:rsidP="004B337A">
      <w:pPr>
        <w:rPr>
          <w:rFonts w:ascii="Arial" w:hAnsi="Arial" w:cs="Arial"/>
          <w:sz w:val="24"/>
          <w:lang w:val="es-ES"/>
        </w:rPr>
      </w:pPr>
      <w:r w:rsidRPr="00A40AFB">
        <w:rPr>
          <w:rFonts w:ascii="Arial" w:hAnsi="Arial" w:cs="Arial"/>
          <w:sz w:val="24"/>
          <w:lang w:val="es-ES"/>
        </w:rPr>
        <w:t>Diseño de arquitecturas de software educativo</w:t>
      </w:r>
    </w:p>
    <w:p w14:paraId="4AFE56B8" w14:textId="77777777" w:rsidR="004B337A" w:rsidRPr="00A40AFB" w:rsidRDefault="004B337A" w:rsidP="004B337A">
      <w:pPr>
        <w:rPr>
          <w:rFonts w:ascii="Arial" w:hAnsi="Arial" w:cs="Arial"/>
          <w:sz w:val="24"/>
          <w:lang w:val="es-ES"/>
        </w:rPr>
      </w:pPr>
      <w:r w:rsidRPr="00A40AFB">
        <w:rPr>
          <w:rFonts w:ascii="Arial" w:hAnsi="Arial" w:cs="Arial"/>
          <w:sz w:val="24"/>
          <w:lang w:val="es-ES"/>
        </w:rPr>
        <w:t>Desarrollo de prototipos de software educativo Habilidades y competencias:</w:t>
      </w:r>
    </w:p>
    <w:p w14:paraId="1A51B3E2" w14:textId="77777777" w:rsidR="004B337A" w:rsidRPr="00A40AFB" w:rsidRDefault="004B337A" w:rsidP="004B337A">
      <w:pPr>
        <w:rPr>
          <w:rFonts w:ascii="Arial" w:hAnsi="Arial" w:cs="Arial"/>
          <w:sz w:val="24"/>
          <w:lang w:val="es-ES"/>
        </w:rPr>
      </w:pPr>
      <w:r w:rsidRPr="00A40AFB">
        <w:rPr>
          <w:rFonts w:ascii="Arial" w:hAnsi="Arial" w:cs="Arial"/>
          <w:sz w:val="24"/>
          <w:lang w:val="es-ES"/>
        </w:rPr>
        <w:t>Habilidades de desarrollo de software</w:t>
      </w:r>
    </w:p>
    <w:p w14:paraId="4B6EA564" w14:textId="77777777" w:rsidR="004B337A" w:rsidRPr="00A40AFB" w:rsidRDefault="004B337A" w:rsidP="004B337A">
      <w:pPr>
        <w:rPr>
          <w:rFonts w:ascii="Arial" w:hAnsi="Arial" w:cs="Arial"/>
          <w:sz w:val="24"/>
          <w:lang w:val="es-ES"/>
        </w:rPr>
      </w:pPr>
      <w:r w:rsidRPr="00A40AFB">
        <w:rPr>
          <w:rFonts w:ascii="Arial" w:hAnsi="Arial" w:cs="Arial"/>
          <w:sz w:val="24"/>
          <w:lang w:val="es-ES"/>
        </w:rPr>
        <w:t>Habilidades de gestión de proyectos</w:t>
      </w:r>
    </w:p>
    <w:p w14:paraId="6ECBC152" w14:textId="77777777" w:rsidR="004B337A" w:rsidRPr="00A40AFB" w:rsidRDefault="004B337A" w:rsidP="004B337A">
      <w:pPr>
        <w:rPr>
          <w:rFonts w:ascii="Arial" w:hAnsi="Arial" w:cs="Arial"/>
          <w:sz w:val="24"/>
          <w:lang w:val="es-ES"/>
        </w:rPr>
      </w:pPr>
      <w:r w:rsidRPr="00A40AFB">
        <w:rPr>
          <w:rFonts w:ascii="Arial" w:hAnsi="Arial" w:cs="Arial"/>
          <w:sz w:val="24"/>
          <w:lang w:val="es-ES"/>
        </w:rPr>
        <w:t>Habilidades de liderazgo</w:t>
      </w:r>
    </w:p>
    <w:p w14:paraId="19C45862" w14:textId="77777777" w:rsidR="004B337A" w:rsidRPr="00A40AFB" w:rsidRDefault="004B337A" w:rsidP="004B337A">
      <w:pPr>
        <w:rPr>
          <w:rFonts w:ascii="Arial" w:hAnsi="Arial" w:cs="Arial"/>
          <w:sz w:val="24"/>
          <w:lang w:val="es-ES"/>
        </w:rPr>
      </w:pPr>
      <w:r w:rsidRPr="00A40AFB">
        <w:rPr>
          <w:rFonts w:ascii="Arial" w:hAnsi="Arial" w:cs="Arial"/>
          <w:sz w:val="24"/>
          <w:lang w:val="es-ES"/>
        </w:rPr>
        <w:t>Habilidades de comunicación</w:t>
      </w:r>
    </w:p>
    <w:p w14:paraId="1C7F692B" w14:textId="77777777" w:rsidR="004B337A" w:rsidRPr="00A40AFB" w:rsidRDefault="004B337A" w:rsidP="004B337A">
      <w:pPr>
        <w:rPr>
          <w:rFonts w:ascii="Arial" w:hAnsi="Arial" w:cs="Arial"/>
          <w:sz w:val="24"/>
          <w:lang w:val="es-ES"/>
        </w:rPr>
      </w:pPr>
      <w:r w:rsidRPr="00A40AFB">
        <w:rPr>
          <w:rFonts w:ascii="Arial" w:hAnsi="Arial" w:cs="Arial"/>
          <w:sz w:val="24"/>
          <w:lang w:val="es-ES"/>
        </w:rPr>
        <w:t>Habilidades de trabajo en equipo</w:t>
      </w:r>
    </w:p>
    <w:p w14:paraId="5EF2479F" w14:textId="77777777" w:rsidR="004B337A" w:rsidRPr="00A40AFB" w:rsidRDefault="004B337A" w:rsidP="004B337A">
      <w:pPr>
        <w:rPr>
          <w:rFonts w:ascii="Arial" w:hAnsi="Arial" w:cs="Arial"/>
          <w:sz w:val="24"/>
          <w:lang w:val="es-ES"/>
        </w:rPr>
      </w:pPr>
      <w:r w:rsidRPr="00A40AFB">
        <w:rPr>
          <w:rFonts w:ascii="Arial" w:hAnsi="Arial" w:cs="Arial"/>
          <w:sz w:val="24"/>
          <w:lang w:val="es-ES"/>
        </w:rPr>
        <w:t>Conocimiento de la industria educativa Reconocimientos y premios:</w:t>
      </w:r>
    </w:p>
    <w:p w14:paraId="0FB29706" w14:textId="77777777" w:rsidR="004B337A" w:rsidRPr="00A40AFB" w:rsidRDefault="004B337A" w:rsidP="004B337A">
      <w:pPr>
        <w:rPr>
          <w:rFonts w:ascii="Arial" w:hAnsi="Arial" w:cs="Arial"/>
          <w:sz w:val="24"/>
          <w:lang w:val="es-ES"/>
        </w:rPr>
      </w:pPr>
      <w:r w:rsidRPr="00A40AFB">
        <w:rPr>
          <w:rFonts w:ascii="Arial" w:hAnsi="Arial" w:cs="Arial"/>
          <w:sz w:val="24"/>
          <w:lang w:val="es-ES"/>
        </w:rPr>
        <w:t xml:space="preserve">Premio al </w:t>
      </w:r>
      <w:proofErr w:type="gramStart"/>
      <w:r w:rsidRPr="00A40AFB">
        <w:rPr>
          <w:rFonts w:ascii="Arial" w:hAnsi="Arial" w:cs="Arial"/>
          <w:sz w:val="24"/>
          <w:lang w:val="es-ES"/>
        </w:rPr>
        <w:t>Director</w:t>
      </w:r>
      <w:proofErr w:type="gramEnd"/>
      <w:r w:rsidRPr="00A40AFB">
        <w:rPr>
          <w:rFonts w:ascii="Arial" w:hAnsi="Arial" w:cs="Arial"/>
          <w:sz w:val="24"/>
          <w:lang w:val="es-ES"/>
        </w:rPr>
        <w:t xml:space="preserve"> de Desarrollo de Software SaaS Educativo del Año, 2022</w:t>
      </w:r>
    </w:p>
    <w:p w14:paraId="5158891C" w14:textId="77777777" w:rsidR="004B337A" w:rsidRDefault="004B337A" w:rsidP="004B337A">
      <w:pPr>
        <w:rPr>
          <w:rFonts w:ascii="Arial" w:hAnsi="Arial" w:cs="Arial"/>
          <w:sz w:val="24"/>
          <w:lang w:val="es-ES"/>
        </w:rPr>
      </w:pPr>
      <w:r w:rsidRPr="00A40AFB">
        <w:rPr>
          <w:rFonts w:ascii="Arial" w:hAnsi="Arial" w:cs="Arial"/>
          <w:sz w:val="24"/>
          <w:lang w:val="es-ES"/>
        </w:rPr>
        <w:t xml:space="preserve">Premio al </w:t>
      </w:r>
      <w:proofErr w:type="gramStart"/>
      <w:r w:rsidRPr="00A40AFB">
        <w:rPr>
          <w:rFonts w:ascii="Arial" w:hAnsi="Arial" w:cs="Arial"/>
          <w:sz w:val="24"/>
          <w:lang w:val="es-ES"/>
        </w:rPr>
        <w:t>Director</w:t>
      </w:r>
      <w:proofErr w:type="gramEnd"/>
      <w:r w:rsidRPr="00A40AFB">
        <w:rPr>
          <w:rFonts w:ascii="Arial" w:hAnsi="Arial" w:cs="Arial"/>
          <w:sz w:val="24"/>
          <w:lang w:val="es-ES"/>
        </w:rPr>
        <w:t xml:space="preserve"> de Ingeniería de Software Educativo del Año, 2020</w:t>
      </w:r>
    </w:p>
    <w:p w14:paraId="4C90DF66" w14:textId="77777777" w:rsidR="004B337A" w:rsidRDefault="004B337A" w:rsidP="004B337A">
      <w:pPr>
        <w:rPr>
          <w:rFonts w:ascii="Arial" w:hAnsi="Arial" w:cs="Arial"/>
          <w:sz w:val="24"/>
          <w:lang w:val="es-ES"/>
        </w:rPr>
      </w:pPr>
      <w:r>
        <w:rPr>
          <w:rFonts w:ascii="Arial" w:hAnsi="Arial" w:cs="Arial"/>
          <w:sz w:val="24"/>
          <w:lang w:val="es-ES"/>
        </w:rPr>
        <w:t>Logros:</w:t>
      </w:r>
    </w:p>
    <w:p w14:paraId="6CD718EE" w14:textId="77777777" w:rsidR="004B337A" w:rsidRPr="00A40AFB" w:rsidRDefault="004B337A" w:rsidP="004B337A">
      <w:pPr>
        <w:rPr>
          <w:rFonts w:ascii="Arial" w:hAnsi="Arial" w:cs="Arial"/>
          <w:sz w:val="24"/>
          <w:lang w:val="es-ES"/>
        </w:rPr>
      </w:pPr>
      <w:r w:rsidRPr="00A40AFB">
        <w:rPr>
          <w:rFonts w:ascii="Arial" w:hAnsi="Arial" w:cs="Arial"/>
          <w:sz w:val="24"/>
          <w:lang w:val="es-ES"/>
        </w:rPr>
        <w:t>Lideró el desarrollo de un nuevo software SaaS educativo que fue adoptado por más de 1 millón de usuarios.</w:t>
      </w:r>
    </w:p>
    <w:p w14:paraId="12E44A3D" w14:textId="77777777" w:rsidR="004B337A" w:rsidRPr="00A40AFB" w:rsidRDefault="004B337A" w:rsidP="004B337A">
      <w:pPr>
        <w:rPr>
          <w:rFonts w:ascii="Arial" w:hAnsi="Arial" w:cs="Arial"/>
          <w:sz w:val="24"/>
          <w:lang w:val="es-ES"/>
        </w:rPr>
      </w:pPr>
      <w:r w:rsidRPr="00A40AFB">
        <w:rPr>
          <w:rFonts w:ascii="Arial" w:hAnsi="Arial" w:cs="Arial"/>
          <w:sz w:val="24"/>
          <w:lang w:val="es-ES"/>
        </w:rPr>
        <w:lastRenderedPageBreak/>
        <w:t>Lideró el equipo de ingeniería que desarrolló una nueva arquitectura de software SaaS educativo que redujo los costos de desarrollo en un 50%.</w:t>
      </w:r>
    </w:p>
    <w:p w14:paraId="5B00CFAA" w14:textId="77777777" w:rsidR="004B337A" w:rsidRDefault="004B337A" w:rsidP="004B337A">
      <w:pPr>
        <w:rPr>
          <w:rFonts w:ascii="Arial" w:hAnsi="Arial" w:cs="Arial"/>
          <w:sz w:val="24"/>
          <w:lang w:val="es-ES"/>
        </w:rPr>
      </w:pPr>
      <w:r w:rsidRPr="00A40AFB">
        <w:rPr>
          <w:rFonts w:ascii="Arial" w:hAnsi="Arial" w:cs="Arial"/>
          <w:sz w:val="24"/>
          <w:lang w:val="es-ES"/>
        </w:rPr>
        <w:t>Diseñó un nuevo prototipo de software SaaS educativo que fue galardonado con un premio internacional.</w:t>
      </w:r>
    </w:p>
    <w:p w14:paraId="492B8DDD" w14:textId="77777777" w:rsidR="004B337A" w:rsidRDefault="004B337A" w:rsidP="004B337A">
      <w:pPr>
        <w:rPr>
          <w:rFonts w:ascii="Arial" w:hAnsi="Arial" w:cs="Arial"/>
          <w:sz w:val="24"/>
          <w:lang w:val="es-ES"/>
        </w:rPr>
      </w:pPr>
      <w:r>
        <w:rPr>
          <w:rFonts w:ascii="Arial" w:hAnsi="Arial" w:cs="Arial"/>
          <w:sz w:val="24"/>
          <w:lang w:val="es-ES"/>
        </w:rPr>
        <w:t>Pasatiempos:</w:t>
      </w:r>
    </w:p>
    <w:p w14:paraId="26EE40B6" w14:textId="77777777" w:rsidR="004B337A" w:rsidRPr="00A40AFB" w:rsidRDefault="004B337A" w:rsidP="004B337A">
      <w:pPr>
        <w:rPr>
          <w:rFonts w:ascii="Arial" w:hAnsi="Arial" w:cs="Arial"/>
          <w:sz w:val="24"/>
          <w:lang w:val="es-ES"/>
        </w:rPr>
      </w:pPr>
      <w:r w:rsidRPr="00A40AFB">
        <w:rPr>
          <w:rFonts w:ascii="Arial" w:hAnsi="Arial" w:cs="Arial"/>
          <w:sz w:val="24"/>
          <w:lang w:val="es-ES"/>
        </w:rPr>
        <w:t>Programación: Esto le ayudaría a mantenerse al día con las últimas tendencias en el desarrollo de software.</w:t>
      </w:r>
    </w:p>
    <w:p w14:paraId="1D354F66" w14:textId="77777777" w:rsidR="004B337A" w:rsidRPr="00A40AFB" w:rsidRDefault="004B337A" w:rsidP="004B337A">
      <w:pPr>
        <w:rPr>
          <w:rFonts w:ascii="Arial" w:hAnsi="Arial" w:cs="Arial"/>
          <w:sz w:val="24"/>
          <w:lang w:val="es-ES"/>
        </w:rPr>
      </w:pPr>
      <w:r w:rsidRPr="00A40AFB">
        <w:rPr>
          <w:rFonts w:ascii="Arial" w:hAnsi="Arial" w:cs="Arial"/>
          <w:sz w:val="24"/>
          <w:lang w:val="es-ES"/>
        </w:rPr>
        <w:t>Participación en eventos educativos: Esto le ayudaría a conectarse con otros profesionales de la educación y aprender sobre sus experiencias.</w:t>
      </w:r>
    </w:p>
    <w:p w14:paraId="2133C842" w14:textId="1C46C59A" w:rsidR="004B337A" w:rsidRDefault="004B337A" w:rsidP="004B337A">
      <w:pPr>
        <w:rPr>
          <w:rFonts w:ascii="Arial" w:hAnsi="Arial" w:cs="Arial"/>
          <w:sz w:val="24"/>
          <w:lang w:val="es-ES"/>
        </w:rPr>
      </w:pPr>
      <w:r w:rsidRPr="00A40AFB">
        <w:rPr>
          <w:rFonts w:ascii="Arial" w:hAnsi="Arial" w:cs="Arial"/>
          <w:sz w:val="24"/>
          <w:lang w:val="es-ES"/>
        </w:rPr>
        <w:t>Voluntariado en organizaciones educativas: Esto le ayudaría a retribuir a la comunidad educativa</w:t>
      </w:r>
      <w:r w:rsidR="001E1F22">
        <w:rPr>
          <w:rFonts w:ascii="Arial" w:hAnsi="Arial" w:cs="Arial"/>
          <w:sz w:val="24"/>
          <w:lang w:val="es-ES"/>
        </w:rPr>
        <w:t xml:space="preserve"> </w:t>
      </w:r>
      <w:r w:rsidR="001E1F22" w:rsidRPr="00C57177">
        <w:rPr>
          <w:rFonts w:ascii="Arial" w:hAnsi="Arial" w:cs="Arial"/>
          <w:sz w:val="24"/>
        </w:rPr>
        <w:t>[2]</w:t>
      </w:r>
      <w:r w:rsidRPr="00A40AFB">
        <w:rPr>
          <w:rFonts w:ascii="Arial" w:hAnsi="Arial" w:cs="Arial"/>
          <w:sz w:val="24"/>
          <w:lang w:val="es-ES"/>
        </w:rPr>
        <w:t>.</w:t>
      </w:r>
    </w:p>
    <w:p w14:paraId="5A965B66" w14:textId="77777777" w:rsidR="004B337A" w:rsidRDefault="004B337A" w:rsidP="004B337A">
      <w:pPr>
        <w:pStyle w:val="Ttulo3"/>
        <w:rPr>
          <w:sz w:val="28"/>
          <w:szCs w:val="28"/>
          <w:lang w:val="es-ES"/>
        </w:rPr>
      </w:pPr>
      <w:bookmarkStart w:id="12" w:name="_Toc144799887"/>
      <w:r w:rsidRPr="00310856">
        <w:rPr>
          <w:sz w:val="28"/>
          <w:szCs w:val="28"/>
          <w:lang w:val="es-ES"/>
        </w:rPr>
        <w:t>Prompts oportunidades de emprendimiento</w:t>
      </w:r>
      <w:bookmarkEnd w:id="12"/>
    </w:p>
    <w:p w14:paraId="553D4693" w14:textId="77777777" w:rsidR="004B337A" w:rsidRPr="00310856" w:rsidRDefault="004B337A" w:rsidP="004B337A">
      <w:pPr>
        <w:rPr>
          <w:rFonts w:ascii="Arial" w:hAnsi="Arial" w:cs="Arial"/>
          <w:sz w:val="24"/>
          <w:lang w:val="es-ES"/>
        </w:rPr>
      </w:pPr>
      <w:r w:rsidRPr="00310856">
        <w:rPr>
          <w:rFonts w:ascii="Arial" w:hAnsi="Arial" w:cs="Arial"/>
          <w:sz w:val="24"/>
          <w:lang w:val="es-ES"/>
        </w:rPr>
        <w:t>como experto en SaaS enfocado en temas de educacion, dime 3 oportunidades de emprendimiento</w:t>
      </w:r>
    </w:p>
    <w:p w14:paraId="2AC94C2C" w14:textId="77777777" w:rsidR="004B337A" w:rsidRDefault="004B337A" w:rsidP="004B337A">
      <w:pPr>
        <w:pStyle w:val="Ttulo3"/>
        <w:rPr>
          <w:sz w:val="28"/>
          <w:szCs w:val="28"/>
          <w:lang w:val="es-ES"/>
        </w:rPr>
      </w:pPr>
      <w:bookmarkStart w:id="13" w:name="_Toc144799888"/>
      <w:r w:rsidRPr="00310856">
        <w:rPr>
          <w:sz w:val="28"/>
          <w:szCs w:val="28"/>
          <w:lang w:val="es-ES"/>
        </w:rPr>
        <w:t>Resultado</w:t>
      </w:r>
      <w:bookmarkEnd w:id="13"/>
    </w:p>
    <w:p w14:paraId="077BF480" w14:textId="77777777" w:rsidR="004B337A" w:rsidRPr="00310856" w:rsidRDefault="004B337A" w:rsidP="004B337A">
      <w:pPr>
        <w:rPr>
          <w:rFonts w:ascii="Arial" w:hAnsi="Arial" w:cs="Arial"/>
          <w:sz w:val="24"/>
          <w:lang w:val="es-ES"/>
        </w:rPr>
      </w:pPr>
      <w:r w:rsidRPr="00310856">
        <w:rPr>
          <w:rFonts w:ascii="Arial" w:hAnsi="Arial" w:cs="Arial"/>
          <w:sz w:val="24"/>
          <w:lang w:val="es-ES"/>
        </w:rPr>
        <w:t>Como experto en SaaS (Software as a Service) enfocado en temas de educación, aquí te presento tres oportunidades de emprendimiento que podrían ser prometedoras en este campo:</w:t>
      </w:r>
    </w:p>
    <w:p w14:paraId="395F9509" w14:textId="77777777" w:rsidR="004B337A" w:rsidRPr="00310856" w:rsidRDefault="004B337A" w:rsidP="004B337A">
      <w:pPr>
        <w:rPr>
          <w:rFonts w:ascii="Arial" w:hAnsi="Arial" w:cs="Arial"/>
          <w:sz w:val="24"/>
          <w:lang w:val="es-ES"/>
        </w:rPr>
      </w:pPr>
    </w:p>
    <w:p w14:paraId="22E55F80" w14:textId="77777777" w:rsidR="004B337A" w:rsidRPr="00310856" w:rsidRDefault="004B337A" w:rsidP="004B337A">
      <w:pPr>
        <w:rPr>
          <w:rFonts w:ascii="Arial" w:hAnsi="Arial" w:cs="Arial"/>
          <w:sz w:val="24"/>
          <w:lang w:val="es-ES"/>
        </w:rPr>
      </w:pPr>
      <w:r w:rsidRPr="00310856">
        <w:rPr>
          <w:rFonts w:ascii="Arial" w:hAnsi="Arial" w:cs="Arial"/>
          <w:sz w:val="24"/>
          <w:lang w:val="es-ES"/>
        </w:rPr>
        <w:t>Plataforma de Gestión Escolar Integral:</w:t>
      </w:r>
    </w:p>
    <w:p w14:paraId="548D742F" w14:textId="77777777" w:rsidR="004B337A" w:rsidRPr="00310856" w:rsidRDefault="004B337A" w:rsidP="004B337A">
      <w:pPr>
        <w:rPr>
          <w:rFonts w:ascii="Arial" w:hAnsi="Arial" w:cs="Arial"/>
          <w:sz w:val="24"/>
          <w:lang w:val="es-ES"/>
        </w:rPr>
      </w:pPr>
    </w:p>
    <w:p w14:paraId="51AF223D" w14:textId="77777777" w:rsidR="004B337A" w:rsidRPr="00310856" w:rsidRDefault="004B337A" w:rsidP="004B337A">
      <w:pPr>
        <w:rPr>
          <w:rFonts w:ascii="Arial" w:hAnsi="Arial" w:cs="Arial"/>
          <w:sz w:val="24"/>
          <w:lang w:val="es-ES"/>
        </w:rPr>
      </w:pPr>
      <w:r w:rsidRPr="00310856">
        <w:rPr>
          <w:rFonts w:ascii="Arial" w:hAnsi="Arial" w:cs="Arial"/>
          <w:sz w:val="24"/>
          <w:lang w:val="es-ES"/>
        </w:rPr>
        <w:t xml:space="preserve">Desarrolla una plataforma SaaS que ofrezca a escuelas, colegios y universidades una solución completa de gestión académica y administrativa. Esto podría incluir seguimiento de </w:t>
      </w:r>
      <w:r w:rsidRPr="00310856">
        <w:rPr>
          <w:rFonts w:ascii="Arial" w:hAnsi="Arial" w:cs="Arial"/>
          <w:sz w:val="24"/>
          <w:lang w:val="es-ES"/>
        </w:rPr>
        <w:lastRenderedPageBreak/>
        <w:t>calificaciones, asistencia, horarios de clases, gestión de recursos, comunicación con padres y estudiantes, y herramientas para la creación y entrega de contenido educativo en línea. Una plataforma integral que ahorre tiempo y mejore la eficiencia de las instituciones educativas sería muy valorada.</w:t>
      </w:r>
    </w:p>
    <w:p w14:paraId="46C15EF8" w14:textId="77777777" w:rsidR="004B337A" w:rsidRPr="00310856" w:rsidRDefault="004B337A" w:rsidP="004B337A">
      <w:pPr>
        <w:rPr>
          <w:rFonts w:ascii="Arial" w:hAnsi="Arial" w:cs="Arial"/>
          <w:sz w:val="24"/>
          <w:lang w:val="es-ES"/>
        </w:rPr>
      </w:pPr>
      <w:r w:rsidRPr="00310856">
        <w:rPr>
          <w:rFonts w:ascii="Arial" w:hAnsi="Arial" w:cs="Arial"/>
          <w:sz w:val="24"/>
          <w:lang w:val="es-ES"/>
        </w:rPr>
        <w:t>Herramienta de Evaluación y Retroalimentación Estudiantil:</w:t>
      </w:r>
    </w:p>
    <w:p w14:paraId="03651DA6" w14:textId="77777777" w:rsidR="004B337A" w:rsidRPr="00310856" w:rsidRDefault="004B337A" w:rsidP="004B337A">
      <w:pPr>
        <w:rPr>
          <w:rFonts w:ascii="Arial" w:hAnsi="Arial" w:cs="Arial"/>
          <w:sz w:val="24"/>
          <w:lang w:val="es-ES"/>
        </w:rPr>
      </w:pPr>
    </w:p>
    <w:p w14:paraId="592F1CB4" w14:textId="77777777" w:rsidR="004B337A" w:rsidRPr="00310856" w:rsidRDefault="004B337A" w:rsidP="004B337A">
      <w:pPr>
        <w:rPr>
          <w:rFonts w:ascii="Arial" w:hAnsi="Arial" w:cs="Arial"/>
          <w:sz w:val="24"/>
          <w:lang w:val="es-ES"/>
        </w:rPr>
      </w:pPr>
      <w:r w:rsidRPr="00310856">
        <w:rPr>
          <w:rFonts w:ascii="Arial" w:hAnsi="Arial" w:cs="Arial"/>
          <w:sz w:val="24"/>
          <w:lang w:val="es-ES"/>
        </w:rPr>
        <w:t>Crea una plataforma SaaS que permita a los educadores diseñar, administrar y evaluar evaluaciones y encuestas de retroalimentación estudiantil de manera eficaz. La plataforma podría incluir características como análisis de datos en tiempo real, generación de informes detallados y recomendaciones para mejorar la enseñanza. Ayudar a las instituciones educativas a medir y mejorar la experiencia de aprendizaje de los estudiantes sería una oportunidad valiosa.</w:t>
      </w:r>
    </w:p>
    <w:p w14:paraId="7F6D1674" w14:textId="77777777" w:rsidR="004B337A" w:rsidRPr="00310856" w:rsidRDefault="004B337A" w:rsidP="004B337A">
      <w:pPr>
        <w:rPr>
          <w:rFonts w:ascii="Arial" w:hAnsi="Arial" w:cs="Arial"/>
          <w:sz w:val="24"/>
          <w:lang w:val="es-ES"/>
        </w:rPr>
      </w:pPr>
      <w:r w:rsidRPr="00310856">
        <w:rPr>
          <w:rFonts w:ascii="Arial" w:hAnsi="Arial" w:cs="Arial"/>
          <w:sz w:val="24"/>
          <w:lang w:val="es-ES"/>
        </w:rPr>
        <w:t>Plataforma de Aprendizaje Personalizado:</w:t>
      </w:r>
    </w:p>
    <w:p w14:paraId="17036404" w14:textId="77777777" w:rsidR="004B337A" w:rsidRPr="00310856" w:rsidRDefault="004B337A" w:rsidP="004B337A">
      <w:pPr>
        <w:rPr>
          <w:rFonts w:ascii="Arial" w:hAnsi="Arial" w:cs="Arial"/>
          <w:sz w:val="24"/>
          <w:lang w:val="es-ES"/>
        </w:rPr>
      </w:pPr>
    </w:p>
    <w:p w14:paraId="7820BB4D" w14:textId="77777777" w:rsidR="004B337A" w:rsidRPr="00310856" w:rsidRDefault="004B337A" w:rsidP="004B337A">
      <w:pPr>
        <w:rPr>
          <w:rFonts w:ascii="Arial" w:hAnsi="Arial" w:cs="Arial"/>
          <w:sz w:val="24"/>
          <w:lang w:val="es-ES"/>
        </w:rPr>
      </w:pPr>
      <w:r w:rsidRPr="00310856">
        <w:rPr>
          <w:rFonts w:ascii="Arial" w:hAnsi="Arial" w:cs="Arial"/>
          <w:sz w:val="24"/>
          <w:lang w:val="es-ES"/>
        </w:rPr>
        <w:t>Diseña una plataforma SaaS que utilice la inteligencia artificial y el aprendizaje automático para ofrecer experiencias de aprendizaje personalizadas a estudiantes de todas las edades. La plataforma podría evaluar el nivel de habilidad de cada estudiante, adaptar el contenido y las actividades en función de sus necesidades específicas y proporcionar recomendaciones de estudio individualizadas. La personalización del aprendizaje es una tendencia importante en la educación y presenta oportunidades significativas.</w:t>
      </w:r>
    </w:p>
    <w:p w14:paraId="1ABE6E9D" w14:textId="0AB3EA9E" w:rsidR="004B337A" w:rsidRPr="00310856" w:rsidRDefault="004B337A" w:rsidP="004B337A">
      <w:pPr>
        <w:rPr>
          <w:rFonts w:ascii="Arial" w:hAnsi="Arial" w:cs="Arial"/>
          <w:sz w:val="24"/>
          <w:lang w:val="es-ES"/>
        </w:rPr>
      </w:pPr>
      <w:r w:rsidRPr="00310856">
        <w:rPr>
          <w:rFonts w:ascii="Arial" w:hAnsi="Arial" w:cs="Arial"/>
          <w:sz w:val="24"/>
          <w:lang w:val="es-ES"/>
        </w:rPr>
        <w:t>En cualquiera de estas oportunidades, es esencial realizar una investigación de mercado exhaustiva y colaborar con educadores y expertos en pedagogía para garantizar que tu solución SaaS aborde las necesidades reales de los usuarios en el campo de la educación. Además, prestar atención a la seguridad de los datos y la facilidad de uso sería fundamental para el éxito en este mercado</w:t>
      </w:r>
      <w:r w:rsidR="001E1F22">
        <w:rPr>
          <w:rFonts w:ascii="Arial" w:hAnsi="Arial" w:cs="Arial"/>
          <w:sz w:val="24"/>
          <w:lang w:val="es-ES"/>
        </w:rPr>
        <w:t xml:space="preserve"> </w:t>
      </w:r>
      <w:r w:rsidR="001E1F22" w:rsidRPr="005B2BCF">
        <w:rPr>
          <w:rFonts w:ascii="Arial" w:hAnsi="Arial" w:cs="Arial"/>
          <w:sz w:val="24"/>
        </w:rPr>
        <w:t>[1]</w:t>
      </w:r>
      <w:r w:rsidRPr="00310856">
        <w:rPr>
          <w:rFonts w:ascii="Arial" w:hAnsi="Arial" w:cs="Arial"/>
          <w:sz w:val="24"/>
          <w:lang w:val="es-ES"/>
        </w:rPr>
        <w:t>.</w:t>
      </w:r>
    </w:p>
    <w:p w14:paraId="16A63768" w14:textId="77777777" w:rsidR="004B337A" w:rsidRDefault="004B337A" w:rsidP="004B337A">
      <w:pPr>
        <w:pStyle w:val="Ttulo3"/>
        <w:rPr>
          <w:sz w:val="28"/>
          <w:szCs w:val="28"/>
          <w:lang w:val="es-ES"/>
        </w:rPr>
      </w:pPr>
      <w:bookmarkStart w:id="14" w:name="_Toc144799889"/>
      <w:r w:rsidRPr="00310856">
        <w:rPr>
          <w:sz w:val="28"/>
          <w:szCs w:val="28"/>
          <w:lang w:val="es-ES"/>
        </w:rPr>
        <w:lastRenderedPageBreak/>
        <w:t>Prompts de ejemplos</w:t>
      </w:r>
      <w:bookmarkEnd w:id="14"/>
    </w:p>
    <w:p w14:paraId="01A8575E" w14:textId="77777777" w:rsidR="004B337A" w:rsidRPr="00310856" w:rsidRDefault="004B337A" w:rsidP="004B337A">
      <w:pPr>
        <w:rPr>
          <w:rFonts w:ascii="Arial" w:hAnsi="Arial" w:cs="Arial"/>
          <w:sz w:val="24"/>
          <w:lang w:val="es-ES"/>
        </w:rPr>
      </w:pPr>
      <w:r w:rsidRPr="00310856">
        <w:rPr>
          <w:rFonts w:ascii="Arial" w:hAnsi="Arial" w:cs="Arial"/>
          <w:sz w:val="24"/>
          <w:lang w:val="es-ES"/>
        </w:rPr>
        <w:t>para cada oportunidad de emprendimiento que me diste, dame ahora un ejemplo especifico</w:t>
      </w:r>
    </w:p>
    <w:p w14:paraId="322C68AC" w14:textId="77777777" w:rsidR="004B337A" w:rsidRPr="00310856" w:rsidRDefault="004B337A" w:rsidP="004B337A">
      <w:pPr>
        <w:pStyle w:val="Ttulo3"/>
        <w:rPr>
          <w:sz w:val="28"/>
          <w:szCs w:val="28"/>
          <w:lang w:val="es-ES"/>
        </w:rPr>
      </w:pPr>
      <w:bookmarkStart w:id="15" w:name="_Toc144799890"/>
      <w:r w:rsidRPr="00310856">
        <w:rPr>
          <w:sz w:val="28"/>
          <w:szCs w:val="28"/>
          <w:lang w:val="es-ES"/>
        </w:rPr>
        <w:t>Resultado</w:t>
      </w:r>
      <w:bookmarkEnd w:id="15"/>
    </w:p>
    <w:p w14:paraId="6CB858D0" w14:textId="77777777" w:rsidR="004B337A" w:rsidRPr="00310856" w:rsidRDefault="004B337A" w:rsidP="004B337A">
      <w:pPr>
        <w:rPr>
          <w:rFonts w:ascii="Arial" w:hAnsi="Arial" w:cs="Arial"/>
          <w:sz w:val="24"/>
          <w:lang w:val="es-ES"/>
        </w:rPr>
      </w:pPr>
      <w:r w:rsidRPr="00310856">
        <w:rPr>
          <w:rFonts w:ascii="Arial" w:hAnsi="Arial" w:cs="Arial"/>
          <w:sz w:val="24"/>
          <w:lang w:val="es-ES"/>
        </w:rPr>
        <w:t>Por supuesto, aquí tienes ejemplos más específicos para cada una de las oportunidades de emprendimiento en el campo de SaaS enfocado en educación:</w:t>
      </w:r>
    </w:p>
    <w:p w14:paraId="77341018" w14:textId="77777777" w:rsidR="004B337A" w:rsidRPr="00310856" w:rsidRDefault="004B337A" w:rsidP="004B337A">
      <w:pPr>
        <w:rPr>
          <w:rFonts w:ascii="Arial" w:hAnsi="Arial" w:cs="Arial"/>
          <w:sz w:val="24"/>
          <w:lang w:val="es-ES"/>
        </w:rPr>
      </w:pPr>
    </w:p>
    <w:p w14:paraId="235A59F0" w14:textId="77777777" w:rsidR="004B337A" w:rsidRPr="00310856" w:rsidRDefault="004B337A" w:rsidP="004B337A">
      <w:pPr>
        <w:rPr>
          <w:rFonts w:ascii="Arial" w:hAnsi="Arial" w:cs="Arial"/>
          <w:sz w:val="24"/>
          <w:lang w:val="es-ES"/>
        </w:rPr>
      </w:pPr>
      <w:r w:rsidRPr="00310856">
        <w:rPr>
          <w:rFonts w:ascii="Arial" w:hAnsi="Arial" w:cs="Arial"/>
          <w:sz w:val="24"/>
          <w:lang w:val="es-ES"/>
        </w:rPr>
        <w:t>Plataforma de Gestión Escolar Integral:</w:t>
      </w:r>
    </w:p>
    <w:p w14:paraId="5C391158" w14:textId="77777777" w:rsidR="004B337A" w:rsidRPr="00310856" w:rsidRDefault="004B337A" w:rsidP="004B337A">
      <w:pPr>
        <w:rPr>
          <w:rFonts w:ascii="Arial" w:hAnsi="Arial" w:cs="Arial"/>
          <w:sz w:val="24"/>
          <w:lang w:val="es-ES"/>
        </w:rPr>
      </w:pPr>
    </w:p>
    <w:p w14:paraId="145B4FE9" w14:textId="77777777" w:rsidR="004B337A" w:rsidRPr="00310856" w:rsidRDefault="004B337A" w:rsidP="004B337A">
      <w:pPr>
        <w:rPr>
          <w:rFonts w:ascii="Arial" w:hAnsi="Arial" w:cs="Arial"/>
          <w:sz w:val="24"/>
          <w:lang w:val="es-ES"/>
        </w:rPr>
      </w:pPr>
      <w:r w:rsidRPr="00310856">
        <w:rPr>
          <w:rFonts w:ascii="Arial" w:hAnsi="Arial" w:cs="Arial"/>
          <w:sz w:val="24"/>
          <w:lang w:val="es-ES"/>
        </w:rPr>
        <w:t>Ejemplo Específico: Imagina que creas una plataforma SaaS llamada "EduManage". Esta plataforma ofrece una suite completa de herramientas de gestión para escuelas primarias y secundarias. EduManage permite a las instituciones administrar horarios de clases, registrar asistencias, almacenar registros de calificaciones, comunicarse con padres y estudiantes a través de una aplicación móvil, y proporcionar acceso a recursos educativos en línea. Además, incluye una función de generación de informes para ayudar a las escuelas a evaluar el rendimiento académico y la eficiencia administrativa.</w:t>
      </w:r>
    </w:p>
    <w:p w14:paraId="0E15698D" w14:textId="77777777" w:rsidR="004B337A" w:rsidRPr="00310856" w:rsidRDefault="004B337A" w:rsidP="004B337A">
      <w:pPr>
        <w:rPr>
          <w:rFonts w:ascii="Arial" w:hAnsi="Arial" w:cs="Arial"/>
          <w:sz w:val="24"/>
          <w:lang w:val="es-ES"/>
        </w:rPr>
      </w:pPr>
      <w:r w:rsidRPr="00310856">
        <w:rPr>
          <w:rFonts w:ascii="Arial" w:hAnsi="Arial" w:cs="Arial"/>
          <w:sz w:val="24"/>
          <w:lang w:val="es-ES"/>
        </w:rPr>
        <w:t>Herramienta de Evaluación y Retroalimentación Estudiantil:</w:t>
      </w:r>
    </w:p>
    <w:p w14:paraId="667EF9C5" w14:textId="77777777" w:rsidR="004B337A" w:rsidRPr="00310856" w:rsidRDefault="004B337A" w:rsidP="004B337A">
      <w:pPr>
        <w:rPr>
          <w:rFonts w:ascii="Arial" w:hAnsi="Arial" w:cs="Arial"/>
          <w:sz w:val="24"/>
          <w:lang w:val="es-ES"/>
        </w:rPr>
      </w:pPr>
    </w:p>
    <w:p w14:paraId="3040F992" w14:textId="77777777" w:rsidR="004B337A" w:rsidRPr="00310856" w:rsidRDefault="004B337A" w:rsidP="004B337A">
      <w:pPr>
        <w:rPr>
          <w:rFonts w:ascii="Arial" w:hAnsi="Arial" w:cs="Arial"/>
          <w:sz w:val="24"/>
          <w:lang w:val="es-ES"/>
        </w:rPr>
      </w:pPr>
      <w:r w:rsidRPr="00310856">
        <w:rPr>
          <w:rFonts w:ascii="Arial" w:hAnsi="Arial" w:cs="Arial"/>
          <w:sz w:val="24"/>
          <w:lang w:val="es-ES"/>
        </w:rPr>
        <w:t xml:space="preserve">Ejemplo Específico: Supongamos que desarrollas una plataforma SaaS llamada "EduEval". EduEval está diseñada para ayudar a los educadores a crear y administrar encuestas de retroalimentación estudiantil de manera sencilla. Los profesores pueden personalizar las preguntas, programar las encuestas y recopilar respuestas en tiempo real. La plataforma utiliza análisis de datos para generar informes detallados que resaltan tendencias y áreas de mejora. EduEval se convierte en una herramienta esencial para las instituciones </w:t>
      </w:r>
      <w:r w:rsidRPr="00310856">
        <w:rPr>
          <w:rFonts w:ascii="Arial" w:hAnsi="Arial" w:cs="Arial"/>
          <w:sz w:val="24"/>
          <w:lang w:val="es-ES"/>
        </w:rPr>
        <w:lastRenderedPageBreak/>
        <w:t>educativas que desean recopilar y utilizar de manera efectiva la retroalimentación de los estudiantes para mejorar la calidad de la enseñanza.</w:t>
      </w:r>
    </w:p>
    <w:p w14:paraId="47B32B4F" w14:textId="77777777" w:rsidR="004B337A" w:rsidRPr="00310856" w:rsidRDefault="004B337A" w:rsidP="004B337A">
      <w:pPr>
        <w:rPr>
          <w:rFonts w:ascii="Arial" w:hAnsi="Arial" w:cs="Arial"/>
          <w:sz w:val="24"/>
          <w:lang w:val="es-ES"/>
        </w:rPr>
      </w:pPr>
      <w:r w:rsidRPr="00310856">
        <w:rPr>
          <w:rFonts w:ascii="Arial" w:hAnsi="Arial" w:cs="Arial"/>
          <w:sz w:val="24"/>
          <w:lang w:val="es-ES"/>
        </w:rPr>
        <w:t>Plataforma de Aprendizaje Personalizado:</w:t>
      </w:r>
    </w:p>
    <w:p w14:paraId="3F91444D" w14:textId="77777777" w:rsidR="004B337A" w:rsidRPr="00310856" w:rsidRDefault="004B337A" w:rsidP="004B337A">
      <w:pPr>
        <w:rPr>
          <w:rFonts w:ascii="Arial" w:hAnsi="Arial" w:cs="Arial"/>
          <w:sz w:val="24"/>
          <w:lang w:val="es-ES"/>
        </w:rPr>
      </w:pPr>
    </w:p>
    <w:p w14:paraId="42F60634" w14:textId="77777777" w:rsidR="004B337A" w:rsidRPr="00310856" w:rsidRDefault="004B337A" w:rsidP="004B337A">
      <w:pPr>
        <w:rPr>
          <w:rFonts w:ascii="Arial" w:hAnsi="Arial" w:cs="Arial"/>
          <w:sz w:val="24"/>
          <w:lang w:val="es-ES"/>
        </w:rPr>
      </w:pPr>
      <w:r w:rsidRPr="00310856">
        <w:rPr>
          <w:rFonts w:ascii="Arial" w:hAnsi="Arial" w:cs="Arial"/>
          <w:sz w:val="24"/>
          <w:lang w:val="es-ES"/>
        </w:rPr>
        <w:t>Ejemplo Específico: Imagina que lanzas una plataforma SaaS llamada "EduLearn". EduLearn utiliza algoritmos de aprendizaje automático para evaluar el nivel de competencia de cada estudiante en diferentes materias. A medida que los estudiantes avanzan, la plataforma adapta el contenido y las actividades en función de sus fortalezas y debilidades individuales. Por ejemplo, si un estudiante muestra una debilidad en matemáticas, EduLearn proporciona ejercicios y recursos adicionales en esa área. Esta personalización mejora el rendimiento de los estudiantes y fomenta un aprendizaje más efectivo.</w:t>
      </w:r>
    </w:p>
    <w:p w14:paraId="7358D6A0" w14:textId="283D74E8" w:rsidR="004B337A" w:rsidRPr="00310856" w:rsidRDefault="004B337A" w:rsidP="004B337A">
      <w:pPr>
        <w:rPr>
          <w:rFonts w:ascii="Arial" w:hAnsi="Arial" w:cs="Arial"/>
          <w:sz w:val="24"/>
          <w:lang w:val="es-ES"/>
        </w:rPr>
      </w:pPr>
      <w:r w:rsidRPr="00310856">
        <w:rPr>
          <w:rFonts w:ascii="Arial" w:hAnsi="Arial" w:cs="Arial"/>
          <w:sz w:val="24"/>
          <w:lang w:val="es-ES"/>
        </w:rPr>
        <w:t>Estos ejemplos específicos ilustran cómo podrían desarrollarse soluciones SaaS para abordar las oportunidades de emprendimiento en educación. Cada una de estas plataformas se centra en resolver problemas específicos y enriquecer la experiencia de educación para estudiantes, profesores y administradores</w:t>
      </w:r>
      <w:r w:rsidR="001E1F22">
        <w:rPr>
          <w:rFonts w:ascii="Arial" w:hAnsi="Arial" w:cs="Arial"/>
          <w:sz w:val="24"/>
          <w:lang w:val="es-ES"/>
        </w:rPr>
        <w:t xml:space="preserve"> </w:t>
      </w:r>
      <w:r w:rsidR="001E1F22" w:rsidRPr="005B2BCF">
        <w:rPr>
          <w:rFonts w:ascii="Arial" w:hAnsi="Arial" w:cs="Arial"/>
          <w:sz w:val="24"/>
        </w:rPr>
        <w:t>[1]</w:t>
      </w:r>
      <w:r w:rsidRPr="00310856">
        <w:rPr>
          <w:rFonts w:ascii="Arial" w:hAnsi="Arial" w:cs="Arial"/>
          <w:sz w:val="24"/>
          <w:lang w:val="es-ES"/>
        </w:rPr>
        <w:t>.</w:t>
      </w:r>
    </w:p>
    <w:p w14:paraId="322E9AE2" w14:textId="77777777" w:rsidR="004B337A" w:rsidRPr="00BC4932" w:rsidRDefault="004B337A" w:rsidP="004B337A">
      <w:pPr>
        <w:pStyle w:val="Ttulo2"/>
        <w:rPr>
          <w:sz w:val="32"/>
          <w:szCs w:val="32"/>
          <w:lang w:val="es-ES"/>
        </w:rPr>
      </w:pPr>
      <w:bookmarkStart w:id="16" w:name="_Toc144799891"/>
      <w:r w:rsidRPr="00BC4932">
        <w:rPr>
          <w:sz w:val="32"/>
          <w:szCs w:val="32"/>
          <w:lang w:val="es-ES"/>
        </w:rPr>
        <w:t>Perfil de Marketplace</w:t>
      </w:r>
      <w:bookmarkEnd w:id="16"/>
    </w:p>
    <w:p w14:paraId="40F8932A" w14:textId="77777777" w:rsidR="004B337A" w:rsidRPr="00BC4932" w:rsidRDefault="004B337A" w:rsidP="004B337A">
      <w:pPr>
        <w:pStyle w:val="Ttulo3"/>
        <w:rPr>
          <w:sz w:val="28"/>
          <w:szCs w:val="28"/>
          <w:lang w:val="es-ES"/>
        </w:rPr>
      </w:pPr>
      <w:bookmarkStart w:id="17" w:name="_Toc144799892"/>
      <w:r w:rsidRPr="00BC4932">
        <w:rPr>
          <w:sz w:val="28"/>
          <w:szCs w:val="28"/>
          <w:lang w:val="es-ES"/>
        </w:rPr>
        <w:t>Prompts de perfil</w:t>
      </w:r>
      <w:bookmarkEnd w:id="17"/>
    </w:p>
    <w:p w14:paraId="1B327B8A" w14:textId="77777777" w:rsidR="004B337A" w:rsidRPr="0062715D" w:rsidRDefault="004B337A" w:rsidP="004B337A">
      <w:pPr>
        <w:rPr>
          <w:rFonts w:ascii="Arial" w:hAnsi="Arial" w:cs="Arial"/>
          <w:sz w:val="24"/>
          <w:lang w:val="es-ES"/>
        </w:rPr>
      </w:pPr>
      <w:r>
        <w:rPr>
          <w:rFonts w:ascii="Arial" w:hAnsi="Arial" w:cs="Arial"/>
          <w:sz w:val="24"/>
          <w:lang w:val="es-ES"/>
        </w:rPr>
        <w:t>Ge</w:t>
      </w:r>
      <w:r w:rsidRPr="00245E07">
        <w:rPr>
          <w:rFonts w:ascii="Arial" w:hAnsi="Arial" w:cs="Arial"/>
          <w:sz w:val="24"/>
          <w:lang w:val="es-ES"/>
        </w:rPr>
        <w:t>nérame el perfil de un profesional creativo, innovador, inteligente y hábil con muchos años de experiencia experto en marketplace sobre temas de educación</w:t>
      </w:r>
    </w:p>
    <w:p w14:paraId="7ABA2955" w14:textId="77777777" w:rsidR="004B337A" w:rsidRPr="00BC4932" w:rsidRDefault="004B337A" w:rsidP="004B337A">
      <w:pPr>
        <w:pStyle w:val="Ttulo3"/>
        <w:rPr>
          <w:sz w:val="28"/>
          <w:szCs w:val="28"/>
          <w:lang w:val="es-ES"/>
        </w:rPr>
      </w:pPr>
      <w:bookmarkStart w:id="18" w:name="_Toc144799893"/>
      <w:r w:rsidRPr="00BC4932">
        <w:rPr>
          <w:sz w:val="28"/>
          <w:szCs w:val="28"/>
          <w:lang w:val="es-ES"/>
        </w:rPr>
        <w:t>Resultado</w:t>
      </w:r>
      <w:bookmarkEnd w:id="18"/>
    </w:p>
    <w:p w14:paraId="52D097AA" w14:textId="77777777" w:rsidR="004B337A" w:rsidRPr="0062715D" w:rsidRDefault="004B337A" w:rsidP="004B337A">
      <w:pPr>
        <w:rPr>
          <w:rFonts w:ascii="Arial" w:hAnsi="Arial" w:cs="Arial"/>
          <w:sz w:val="24"/>
          <w:lang w:val="es-ES"/>
        </w:rPr>
      </w:pPr>
      <w:r w:rsidRPr="0062715D">
        <w:rPr>
          <w:rFonts w:ascii="Arial" w:hAnsi="Arial" w:cs="Arial"/>
          <w:sz w:val="24"/>
          <w:lang w:val="es-ES"/>
        </w:rPr>
        <w:t>Nombre: María García</w:t>
      </w:r>
    </w:p>
    <w:p w14:paraId="27574347" w14:textId="77777777" w:rsidR="004B337A" w:rsidRPr="0062715D" w:rsidRDefault="004B337A" w:rsidP="004B337A">
      <w:pPr>
        <w:rPr>
          <w:rFonts w:ascii="Arial" w:hAnsi="Arial" w:cs="Arial"/>
          <w:sz w:val="24"/>
          <w:lang w:val="es-ES"/>
        </w:rPr>
      </w:pPr>
      <w:r w:rsidRPr="0062715D">
        <w:rPr>
          <w:rFonts w:ascii="Arial" w:hAnsi="Arial" w:cs="Arial"/>
          <w:sz w:val="24"/>
          <w:lang w:val="es-ES"/>
        </w:rPr>
        <w:t>Edad: 42 años</w:t>
      </w:r>
    </w:p>
    <w:p w14:paraId="59BCD18F" w14:textId="77777777" w:rsidR="004B337A" w:rsidRPr="0062715D" w:rsidRDefault="004B337A" w:rsidP="004B337A">
      <w:pPr>
        <w:rPr>
          <w:rFonts w:ascii="Arial" w:hAnsi="Arial" w:cs="Arial"/>
          <w:sz w:val="24"/>
          <w:lang w:val="es-ES"/>
        </w:rPr>
      </w:pPr>
      <w:r w:rsidRPr="0062715D">
        <w:rPr>
          <w:rFonts w:ascii="Arial" w:hAnsi="Arial" w:cs="Arial"/>
          <w:sz w:val="24"/>
          <w:lang w:val="es-ES"/>
        </w:rPr>
        <w:t>Educación:</w:t>
      </w:r>
    </w:p>
    <w:p w14:paraId="3BC041D4" w14:textId="77777777" w:rsidR="004B337A" w:rsidRPr="0062715D" w:rsidRDefault="004B337A" w:rsidP="004B337A">
      <w:pPr>
        <w:rPr>
          <w:rFonts w:ascii="Arial" w:hAnsi="Arial" w:cs="Arial"/>
          <w:sz w:val="24"/>
          <w:lang w:val="es-ES"/>
        </w:rPr>
      </w:pPr>
      <w:r w:rsidRPr="0062715D">
        <w:rPr>
          <w:rFonts w:ascii="Arial" w:hAnsi="Arial" w:cs="Arial"/>
          <w:sz w:val="24"/>
          <w:lang w:val="es-ES"/>
        </w:rPr>
        <w:lastRenderedPageBreak/>
        <w:t>* Maestría en Administración de Empresas, Universidad de Stanford, 2014</w:t>
      </w:r>
    </w:p>
    <w:p w14:paraId="59AA248D" w14:textId="77777777" w:rsidR="004B337A" w:rsidRPr="0062715D" w:rsidRDefault="004B337A" w:rsidP="004B337A">
      <w:pPr>
        <w:rPr>
          <w:rFonts w:ascii="Arial" w:hAnsi="Arial" w:cs="Arial"/>
          <w:sz w:val="24"/>
          <w:lang w:val="es-ES"/>
        </w:rPr>
      </w:pPr>
      <w:r w:rsidRPr="0062715D">
        <w:rPr>
          <w:rFonts w:ascii="Arial" w:hAnsi="Arial" w:cs="Arial"/>
          <w:sz w:val="24"/>
          <w:lang w:val="es-ES"/>
        </w:rPr>
        <w:t>* Licenciatura en Marketing, Universidad de California, Berkeley, 2012</w:t>
      </w:r>
    </w:p>
    <w:p w14:paraId="6F491A73" w14:textId="77777777" w:rsidR="004B337A" w:rsidRPr="0062715D" w:rsidRDefault="004B337A" w:rsidP="004B337A">
      <w:pPr>
        <w:rPr>
          <w:rFonts w:ascii="Arial" w:hAnsi="Arial" w:cs="Arial"/>
          <w:sz w:val="24"/>
          <w:lang w:val="es-ES"/>
        </w:rPr>
      </w:pPr>
      <w:r w:rsidRPr="0062715D">
        <w:rPr>
          <w:rFonts w:ascii="Arial" w:hAnsi="Arial" w:cs="Arial"/>
          <w:sz w:val="24"/>
          <w:lang w:val="es-ES"/>
        </w:rPr>
        <w:t>Experiencia:</w:t>
      </w:r>
    </w:p>
    <w:p w14:paraId="628896D3" w14:textId="77777777" w:rsidR="004B337A" w:rsidRPr="0062715D" w:rsidRDefault="004B337A" w:rsidP="004B337A">
      <w:pPr>
        <w:rPr>
          <w:rFonts w:ascii="Arial" w:hAnsi="Arial" w:cs="Arial"/>
          <w:sz w:val="24"/>
          <w:lang w:val="es-ES"/>
        </w:rPr>
      </w:pPr>
      <w:r w:rsidRPr="0062715D">
        <w:rPr>
          <w:rFonts w:ascii="Arial" w:hAnsi="Arial" w:cs="Arial"/>
          <w:sz w:val="24"/>
          <w:lang w:val="es-ES"/>
        </w:rPr>
        <w:t xml:space="preserve">* </w:t>
      </w:r>
      <w:proofErr w:type="gramStart"/>
      <w:r w:rsidRPr="0062715D">
        <w:rPr>
          <w:rFonts w:ascii="Arial" w:hAnsi="Arial" w:cs="Arial"/>
          <w:sz w:val="24"/>
          <w:lang w:val="es-ES"/>
        </w:rPr>
        <w:t>Directora</w:t>
      </w:r>
      <w:proofErr w:type="gramEnd"/>
      <w:r w:rsidRPr="0062715D">
        <w:rPr>
          <w:rFonts w:ascii="Arial" w:hAnsi="Arial" w:cs="Arial"/>
          <w:sz w:val="24"/>
          <w:lang w:val="es-ES"/>
        </w:rPr>
        <w:t xml:space="preserve"> de Marketplace Educativo, [Nombre de la empresa], 2020 - Presente</w:t>
      </w:r>
    </w:p>
    <w:p w14:paraId="2D0F0FF8" w14:textId="77777777" w:rsidR="004B337A" w:rsidRPr="0062715D" w:rsidRDefault="004B337A" w:rsidP="004B337A">
      <w:pPr>
        <w:rPr>
          <w:rFonts w:ascii="Arial" w:hAnsi="Arial" w:cs="Arial"/>
          <w:sz w:val="24"/>
          <w:lang w:val="es-ES"/>
        </w:rPr>
      </w:pPr>
      <w:r w:rsidRPr="0062715D">
        <w:rPr>
          <w:rFonts w:ascii="Arial" w:hAnsi="Arial" w:cs="Arial"/>
          <w:sz w:val="24"/>
          <w:lang w:val="es-ES"/>
        </w:rPr>
        <w:t>* Desarrollo y gestión de marketplaces sobre temas de educación</w:t>
      </w:r>
    </w:p>
    <w:p w14:paraId="35E4657A" w14:textId="77777777" w:rsidR="004B337A" w:rsidRPr="0062715D" w:rsidRDefault="004B337A" w:rsidP="004B337A">
      <w:pPr>
        <w:rPr>
          <w:rFonts w:ascii="Arial" w:hAnsi="Arial" w:cs="Arial"/>
          <w:sz w:val="24"/>
          <w:lang w:val="es-ES"/>
        </w:rPr>
      </w:pPr>
      <w:r w:rsidRPr="0062715D">
        <w:rPr>
          <w:rFonts w:ascii="Arial" w:hAnsi="Arial" w:cs="Arial"/>
          <w:sz w:val="24"/>
          <w:lang w:val="es-ES"/>
        </w:rPr>
        <w:t>* Liderazgo de equipos de marketing y desarrollo</w:t>
      </w:r>
    </w:p>
    <w:p w14:paraId="1615BEA2" w14:textId="77777777" w:rsidR="004B337A" w:rsidRPr="0062715D" w:rsidRDefault="004B337A" w:rsidP="004B337A">
      <w:pPr>
        <w:rPr>
          <w:rFonts w:ascii="Arial" w:hAnsi="Arial" w:cs="Arial"/>
          <w:sz w:val="24"/>
          <w:lang w:val="es-ES"/>
        </w:rPr>
      </w:pPr>
      <w:r w:rsidRPr="0062715D">
        <w:rPr>
          <w:rFonts w:ascii="Arial" w:hAnsi="Arial" w:cs="Arial"/>
          <w:sz w:val="24"/>
          <w:lang w:val="es-ES"/>
        </w:rPr>
        <w:t>* Lanzamiento de nuevos productos y servicios</w:t>
      </w:r>
    </w:p>
    <w:p w14:paraId="5B3F0100" w14:textId="77777777" w:rsidR="004B337A" w:rsidRPr="0062715D" w:rsidRDefault="004B337A" w:rsidP="004B337A">
      <w:pPr>
        <w:rPr>
          <w:rFonts w:ascii="Arial" w:hAnsi="Arial" w:cs="Arial"/>
          <w:sz w:val="24"/>
          <w:lang w:val="es-ES"/>
        </w:rPr>
      </w:pPr>
    </w:p>
    <w:p w14:paraId="1B164707" w14:textId="77777777" w:rsidR="004B337A" w:rsidRPr="0062715D" w:rsidRDefault="004B337A" w:rsidP="004B337A">
      <w:pPr>
        <w:rPr>
          <w:rFonts w:ascii="Arial" w:hAnsi="Arial" w:cs="Arial"/>
          <w:sz w:val="24"/>
          <w:lang w:val="es-ES"/>
        </w:rPr>
      </w:pPr>
      <w:r w:rsidRPr="0062715D">
        <w:rPr>
          <w:rFonts w:ascii="Arial" w:hAnsi="Arial" w:cs="Arial"/>
          <w:sz w:val="24"/>
          <w:lang w:val="es-ES"/>
        </w:rPr>
        <w:t>Directora de Marketing Digital Educativo, [Nombre de la empresa], 2018 - 2020</w:t>
      </w:r>
    </w:p>
    <w:p w14:paraId="40AF8BD8" w14:textId="77777777" w:rsidR="004B337A" w:rsidRPr="0062715D" w:rsidRDefault="004B337A" w:rsidP="004B337A">
      <w:pPr>
        <w:rPr>
          <w:rFonts w:ascii="Arial" w:hAnsi="Arial" w:cs="Arial"/>
          <w:sz w:val="24"/>
          <w:lang w:val="es-ES"/>
        </w:rPr>
      </w:pPr>
      <w:r w:rsidRPr="0062715D">
        <w:rPr>
          <w:rFonts w:ascii="Arial" w:hAnsi="Arial" w:cs="Arial"/>
          <w:sz w:val="24"/>
          <w:lang w:val="es-ES"/>
        </w:rPr>
        <w:t>Creación y ejecución de campañas de marketing digital sobre temas de educación</w:t>
      </w:r>
    </w:p>
    <w:p w14:paraId="2994AF11" w14:textId="77777777" w:rsidR="004B337A" w:rsidRPr="0062715D" w:rsidRDefault="004B337A" w:rsidP="004B337A">
      <w:pPr>
        <w:rPr>
          <w:rFonts w:ascii="Arial" w:hAnsi="Arial" w:cs="Arial"/>
          <w:sz w:val="24"/>
          <w:lang w:val="es-ES"/>
        </w:rPr>
      </w:pPr>
      <w:r w:rsidRPr="0062715D">
        <w:rPr>
          <w:rFonts w:ascii="Arial" w:hAnsi="Arial" w:cs="Arial"/>
          <w:sz w:val="24"/>
          <w:lang w:val="es-ES"/>
        </w:rPr>
        <w:t>Análisis de datos y tendencias</w:t>
      </w:r>
    </w:p>
    <w:p w14:paraId="480CF199" w14:textId="77777777" w:rsidR="004B337A" w:rsidRPr="0062715D" w:rsidRDefault="004B337A" w:rsidP="004B337A">
      <w:pPr>
        <w:rPr>
          <w:rFonts w:ascii="Arial" w:hAnsi="Arial" w:cs="Arial"/>
          <w:sz w:val="24"/>
          <w:lang w:val="es-ES"/>
        </w:rPr>
      </w:pPr>
      <w:r w:rsidRPr="0062715D">
        <w:rPr>
          <w:rFonts w:ascii="Arial" w:hAnsi="Arial" w:cs="Arial"/>
          <w:sz w:val="24"/>
          <w:lang w:val="es-ES"/>
        </w:rPr>
        <w:t>Directora de Desarrollo de Negocios Educativos, [Nombre de la empresa], 2016 - 2018</w:t>
      </w:r>
    </w:p>
    <w:p w14:paraId="339D4CEE" w14:textId="77777777" w:rsidR="004B337A" w:rsidRPr="0062715D" w:rsidRDefault="004B337A" w:rsidP="004B337A">
      <w:pPr>
        <w:rPr>
          <w:rFonts w:ascii="Arial" w:hAnsi="Arial" w:cs="Arial"/>
          <w:sz w:val="24"/>
          <w:lang w:val="es-ES"/>
        </w:rPr>
      </w:pPr>
      <w:r w:rsidRPr="0062715D">
        <w:rPr>
          <w:rFonts w:ascii="Arial" w:hAnsi="Arial" w:cs="Arial"/>
          <w:sz w:val="24"/>
          <w:lang w:val="es-ES"/>
        </w:rPr>
        <w:t>Desarrollo de nuevos productos y servicios educativos</w:t>
      </w:r>
    </w:p>
    <w:p w14:paraId="349D11D7" w14:textId="77777777" w:rsidR="004B337A" w:rsidRPr="0062715D" w:rsidRDefault="004B337A" w:rsidP="004B337A">
      <w:pPr>
        <w:rPr>
          <w:rFonts w:ascii="Arial" w:hAnsi="Arial" w:cs="Arial"/>
          <w:sz w:val="24"/>
          <w:lang w:val="es-ES"/>
        </w:rPr>
      </w:pPr>
      <w:r w:rsidRPr="0062715D">
        <w:rPr>
          <w:rFonts w:ascii="Arial" w:hAnsi="Arial" w:cs="Arial"/>
          <w:sz w:val="24"/>
          <w:lang w:val="es-ES"/>
        </w:rPr>
        <w:t>Lanzamiento de nuevos mercados Habilidades y competencias:</w:t>
      </w:r>
    </w:p>
    <w:p w14:paraId="08C2349C" w14:textId="77777777" w:rsidR="004B337A" w:rsidRPr="0062715D" w:rsidRDefault="004B337A" w:rsidP="004B337A">
      <w:pPr>
        <w:rPr>
          <w:rFonts w:ascii="Arial" w:hAnsi="Arial" w:cs="Arial"/>
          <w:sz w:val="24"/>
          <w:lang w:val="es-ES"/>
        </w:rPr>
      </w:pPr>
      <w:r w:rsidRPr="0062715D">
        <w:rPr>
          <w:rFonts w:ascii="Arial" w:hAnsi="Arial" w:cs="Arial"/>
          <w:sz w:val="24"/>
          <w:lang w:val="es-ES"/>
        </w:rPr>
        <w:t>Habilidades de marketing</w:t>
      </w:r>
    </w:p>
    <w:p w14:paraId="1D68ED6F" w14:textId="77777777" w:rsidR="004B337A" w:rsidRPr="0062715D" w:rsidRDefault="004B337A" w:rsidP="004B337A">
      <w:pPr>
        <w:rPr>
          <w:rFonts w:ascii="Arial" w:hAnsi="Arial" w:cs="Arial"/>
          <w:sz w:val="24"/>
          <w:lang w:val="es-ES"/>
        </w:rPr>
      </w:pPr>
      <w:r w:rsidRPr="0062715D">
        <w:rPr>
          <w:rFonts w:ascii="Arial" w:hAnsi="Arial" w:cs="Arial"/>
          <w:sz w:val="24"/>
          <w:lang w:val="es-ES"/>
        </w:rPr>
        <w:t>Habilidades de gestión</w:t>
      </w:r>
    </w:p>
    <w:p w14:paraId="5D698DF8" w14:textId="77777777" w:rsidR="004B337A" w:rsidRPr="0062715D" w:rsidRDefault="004B337A" w:rsidP="004B337A">
      <w:pPr>
        <w:rPr>
          <w:rFonts w:ascii="Arial" w:hAnsi="Arial" w:cs="Arial"/>
          <w:sz w:val="24"/>
          <w:lang w:val="es-ES"/>
        </w:rPr>
      </w:pPr>
      <w:r w:rsidRPr="0062715D">
        <w:rPr>
          <w:rFonts w:ascii="Arial" w:hAnsi="Arial" w:cs="Arial"/>
          <w:sz w:val="24"/>
          <w:lang w:val="es-ES"/>
        </w:rPr>
        <w:t>Habilidades de liderazgo</w:t>
      </w:r>
    </w:p>
    <w:p w14:paraId="35784A59" w14:textId="77777777" w:rsidR="004B337A" w:rsidRPr="0062715D" w:rsidRDefault="004B337A" w:rsidP="004B337A">
      <w:pPr>
        <w:rPr>
          <w:rFonts w:ascii="Arial" w:hAnsi="Arial" w:cs="Arial"/>
          <w:sz w:val="24"/>
          <w:lang w:val="es-ES"/>
        </w:rPr>
      </w:pPr>
      <w:r w:rsidRPr="0062715D">
        <w:rPr>
          <w:rFonts w:ascii="Arial" w:hAnsi="Arial" w:cs="Arial"/>
          <w:sz w:val="24"/>
          <w:lang w:val="es-ES"/>
        </w:rPr>
        <w:t>Habilidades de comunicación</w:t>
      </w:r>
    </w:p>
    <w:p w14:paraId="62C8F758" w14:textId="77777777" w:rsidR="004B337A" w:rsidRPr="0062715D" w:rsidRDefault="004B337A" w:rsidP="004B337A">
      <w:pPr>
        <w:rPr>
          <w:rFonts w:ascii="Arial" w:hAnsi="Arial" w:cs="Arial"/>
          <w:sz w:val="24"/>
          <w:lang w:val="es-ES"/>
        </w:rPr>
      </w:pPr>
      <w:r w:rsidRPr="0062715D">
        <w:rPr>
          <w:rFonts w:ascii="Arial" w:hAnsi="Arial" w:cs="Arial"/>
          <w:sz w:val="24"/>
          <w:lang w:val="es-ES"/>
        </w:rPr>
        <w:t>Habilidades de trabajo en equipo</w:t>
      </w:r>
    </w:p>
    <w:p w14:paraId="52C5E1F4" w14:textId="77777777" w:rsidR="004B337A" w:rsidRPr="0062715D" w:rsidRDefault="004B337A" w:rsidP="004B337A">
      <w:pPr>
        <w:rPr>
          <w:rFonts w:ascii="Arial" w:hAnsi="Arial" w:cs="Arial"/>
          <w:sz w:val="24"/>
          <w:lang w:val="es-ES"/>
        </w:rPr>
      </w:pPr>
      <w:r w:rsidRPr="0062715D">
        <w:rPr>
          <w:rFonts w:ascii="Arial" w:hAnsi="Arial" w:cs="Arial"/>
          <w:sz w:val="24"/>
          <w:lang w:val="es-ES"/>
        </w:rPr>
        <w:t>Conocimiento de la industria educativa Reconocimientos y premios:</w:t>
      </w:r>
    </w:p>
    <w:p w14:paraId="0C7A3891" w14:textId="77777777" w:rsidR="004B337A" w:rsidRPr="0062715D" w:rsidRDefault="004B337A" w:rsidP="004B337A">
      <w:pPr>
        <w:rPr>
          <w:rFonts w:ascii="Arial" w:hAnsi="Arial" w:cs="Arial"/>
          <w:sz w:val="24"/>
          <w:lang w:val="es-ES"/>
        </w:rPr>
      </w:pPr>
      <w:r w:rsidRPr="0062715D">
        <w:rPr>
          <w:rFonts w:ascii="Arial" w:hAnsi="Arial" w:cs="Arial"/>
          <w:sz w:val="24"/>
          <w:lang w:val="es-ES"/>
        </w:rPr>
        <w:t xml:space="preserve">Premio a la </w:t>
      </w:r>
      <w:proofErr w:type="gramStart"/>
      <w:r w:rsidRPr="0062715D">
        <w:rPr>
          <w:rFonts w:ascii="Arial" w:hAnsi="Arial" w:cs="Arial"/>
          <w:sz w:val="24"/>
          <w:lang w:val="es-ES"/>
        </w:rPr>
        <w:t>Directora</w:t>
      </w:r>
      <w:proofErr w:type="gramEnd"/>
      <w:r w:rsidRPr="0062715D">
        <w:rPr>
          <w:rFonts w:ascii="Arial" w:hAnsi="Arial" w:cs="Arial"/>
          <w:sz w:val="24"/>
          <w:lang w:val="es-ES"/>
        </w:rPr>
        <w:t xml:space="preserve"> de Marketplace Educativo del Año, 2022</w:t>
      </w:r>
    </w:p>
    <w:p w14:paraId="47D8CDDE" w14:textId="77777777" w:rsidR="004B337A" w:rsidRDefault="004B337A" w:rsidP="004B337A">
      <w:pPr>
        <w:rPr>
          <w:rFonts w:ascii="Arial" w:hAnsi="Arial" w:cs="Arial"/>
          <w:sz w:val="24"/>
          <w:lang w:val="es-ES"/>
        </w:rPr>
      </w:pPr>
      <w:r w:rsidRPr="0062715D">
        <w:rPr>
          <w:rFonts w:ascii="Arial" w:hAnsi="Arial" w:cs="Arial"/>
          <w:sz w:val="24"/>
          <w:lang w:val="es-ES"/>
        </w:rPr>
        <w:t xml:space="preserve">Premio a la </w:t>
      </w:r>
      <w:proofErr w:type="gramStart"/>
      <w:r w:rsidRPr="0062715D">
        <w:rPr>
          <w:rFonts w:ascii="Arial" w:hAnsi="Arial" w:cs="Arial"/>
          <w:sz w:val="24"/>
          <w:lang w:val="es-ES"/>
        </w:rPr>
        <w:t>Directora</w:t>
      </w:r>
      <w:proofErr w:type="gramEnd"/>
      <w:r w:rsidRPr="0062715D">
        <w:rPr>
          <w:rFonts w:ascii="Arial" w:hAnsi="Arial" w:cs="Arial"/>
          <w:sz w:val="24"/>
          <w:lang w:val="es-ES"/>
        </w:rPr>
        <w:t xml:space="preserve"> de Marketing Digital Educativo del Año, 2020</w:t>
      </w:r>
    </w:p>
    <w:p w14:paraId="635EAA84" w14:textId="77777777" w:rsidR="004B337A" w:rsidRDefault="004B337A" w:rsidP="004B337A">
      <w:pPr>
        <w:rPr>
          <w:rFonts w:ascii="Arial" w:hAnsi="Arial" w:cs="Arial"/>
          <w:sz w:val="24"/>
          <w:lang w:val="es-ES"/>
        </w:rPr>
      </w:pPr>
      <w:r>
        <w:rPr>
          <w:rFonts w:ascii="Arial" w:hAnsi="Arial" w:cs="Arial"/>
          <w:sz w:val="24"/>
          <w:lang w:val="es-ES"/>
        </w:rPr>
        <w:lastRenderedPageBreak/>
        <w:t>Logros:</w:t>
      </w:r>
    </w:p>
    <w:p w14:paraId="41C0873C" w14:textId="77777777" w:rsidR="004B337A" w:rsidRPr="00245E07" w:rsidRDefault="004B337A" w:rsidP="004B337A">
      <w:pPr>
        <w:rPr>
          <w:rFonts w:ascii="Arial" w:hAnsi="Arial" w:cs="Arial"/>
          <w:sz w:val="24"/>
          <w:lang w:val="es-ES"/>
        </w:rPr>
      </w:pPr>
      <w:r w:rsidRPr="00245E07">
        <w:rPr>
          <w:rFonts w:ascii="Arial" w:hAnsi="Arial" w:cs="Arial"/>
          <w:sz w:val="24"/>
          <w:lang w:val="es-ES"/>
        </w:rPr>
        <w:t>Lideró el lanzamiento de un nuevo marketplace sobre temas de educación que generó $100 millones en ventas en su primer año.</w:t>
      </w:r>
    </w:p>
    <w:p w14:paraId="1210D740" w14:textId="77777777" w:rsidR="004B337A" w:rsidRPr="00245E07" w:rsidRDefault="004B337A" w:rsidP="004B337A">
      <w:pPr>
        <w:rPr>
          <w:rFonts w:ascii="Arial" w:hAnsi="Arial" w:cs="Arial"/>
          <w:sz w:val="24"/>
          <w:lang w:val="es-ES"/>
        </w:rPr>
      </w:pPr>
      <w:r w:rsidRPr="00245E07">
        <w:rPr>
          <w:rFonts w:ascii="Arial" w:hAnsi="Arial" w:cs="Arial"/>
          <w:sz w:val="24"/>
          <w:lang w:val="es-ES"/>
        </w:rPr>
        <w:t>Creó una campaña de marketing digital sobre temas de educación que generó un aumento del 20% en las ventas.</w:t>
      </w:r>
    </w:p>
    <w:p w14:paraId="2B1E6C8C" w14:textId="77777777" w:rsidR="004B337A" w:rsidRDefault="004B337A" w:rsidP="004B337A">
      <w:pPr>
        <w:rPr>
          <w:rFonts w:ascii="Arial" w:hAnsi="Arial" w:cs="Arial"/>
          <w:sz w:val="24"/>
          <w:lang w:val="es-ES"/>
        </w:rPr>
      </w:pPr>
      <w:r w:rsidRPr="00245E07">
        <w:rPr>
          <w:rFonts w:ascii="Arial" w:hAnsi="Arial" w:cs="Arial"/>
          <w:sz w:val="24"/>
          <w:lang w:val="es-ES"/>
        </w:rPr>
        <w:t>Introdujo un nuevo producto educativo que se convirtió en un éxito de ventas.</w:t>
      </w:r>
    </w:p>
    <w:p w14:paraId="4936F679" w14:textId="77777777" w:rsidR="004B337A" w:rsidRDefault="004B337A" w:rsidP="004B337A">
      <w:pPr>
        <w:rPr>
          <w:rFonts w:ascii="Arial" w:hAnsi="Arial" w:cs="Arial"/>
          <w:sz w:val="24"/>
          <w:lang w:val="es-ES"/>
        </w:rPr>
      </w:pPr>
      <w:r>
        <w:rPr>
          <w:rFonts w:ascii="Arial" w:hAnsi="Arial" w:cs="Arial"/>
          <w:sz w:val="24"/>
          <w:lang w:val="es-ES"/>
        </w:rPr>
        <w:t>Pasatiempos:</w:t>
      </w:r>
    </w:p>
    <w:p w14:paraId="5C9A61F6" w14:textId="77777777" w:rsidR="004B337A" w:rsidRPr="00245E07" w:rsidRDefault="004B337A" w:rsidP="004B337A">
      <w:pPr>
        <w:rPr>
          <w:rFonts w:ascii="Arial" w:hAnsi="Arial" w:cs="Arial"/>
          <w:sz w:val="24"/>
          <w:lang w:val="es-ES"/>
        </w:rPr>
      </w:pPr>
      <w:r w:rsidRPr="00245E07">
        <w:rPr>
          <w:rFonts w:ascii="Arial" w:hAnsi="Arial" w:cs="Arial"/>
          <w:sz w:val="24"/>
          <w:lang w:val="es-ES"/>
        </w:rPr>
        <w:t>Lectura: Esto le ayudaría a mantenerse al día con las últimas tendencias en la industria educativa.</w:t>
      </w:r>
    </w:p>
    <w:p w14:paraId="29AD0AB0" w14:textId="77777777" w:rsidR="004B337A" w:rsidRPr="00245E07" w:rsidRDefault="004B337A" w:rsidP="004B337A">
      <w:pPr>
        <w:rPr>
          <w:rFonts w:ascii="Arial" w:hAnsi="Arial" w:cs="Arial"/>
          <w:sz w:val="24"/>
          <w:lang w:val="es-ES"/>
        </w:rPr>
      </w:pPr>
      <w:r w:rsidRPr="00245E07">
        <w:rPr>
          <w:rFonts w:ascii="Arial" w:hAnsi="Arial" w:cs="Arial"/>
          <w:sz w:val="24"/>
          <w:lang w:val="es-ES"/>
        </w:rPr>
        <w:t>Participación en eventos educativos: Esto le ayudaría a conectarse con otros profesionales de la educación y aprender sobre sus experiencias.</w:t>
      </w:r>
    </w:p>
    <w:p w14:paraId="6E7FC020" w14:textId="2DBAA6D2" w:rsidR="004B337A" w:rsidRDefault="004B337A" w:rsidP="004B337A">
      <w:pPr>
        <w:rPr>
          <w:rFonts w:ascii="Arial" w:hAnsi="Arial" w:cs="Arial"/>
          <w:sz w:val="24"/>
          <w:lang w:val="es-ES"/>
        </w:rPr>
      </w:pPr>
      <w:r w:rsidRPr="00245E07">
        <w:rPr>
          <w:rFonts w:ascii="Arial" w:hAnsi="Arial" w:cs="Arial"/>
          <w:sz w:val="24"/>
          <w:lang w:val="es-ES"/>
        </w:rPr>
        <w:t>Voluntariado en organizaciones educativas: Esto le ayudaría a retribuir a la comunidad educativa</w:t>
      </w:r>
      <w:r w:rsidR="001E1F22">
        <w:rPr>
          <w:rFonts w:ascii="Arial" w:hAnsi="Arial" w:cs="Arial"/>
          <w:sz w:val="24"/>
          <w:lang w:val="es-ES"/>
        </w:rPr>
        <w:t xml:space="preserve"> </w:t>
      </w:r>
      <w:r w:rsidR="001E1F22" w:rsidRPr="00C57177">
        <w:rPr>
          <w:rFonts w:ascii="Arial" w:hAnsi="Arial" w:cs="Arial"/>
          <w:sz w:val="24"/>
        </w:rPr>
        <w:t>[2]</w:t>
      </w:r>
      <w:r w:rsidRPr="00245E07">
        <w:rPr>
          <w:rFonts w:ascii="Arial" w:hAnsi="Arial" w:cs="Arial"/>
          <w:sz w:val="24"/>
          <w:lang w:val="es-ES"/>
        </w:rPr>
        <w:t>.</w:t>
      </w:r>
    </w:p>
    <w:p w14:paraId="35FA82B0" w14:textId="77777777" w:rsidR="004B337A" w:rsidRPr="00BC4932" w:rsidRDefault="004B337A" w:rsidP="004B337A">
      <w:pPr>
        <w:pStyle w:val="Ttulo3"/>
        <w:rPr>
          <w:sz w:val="28"/>
          <w:szCs w:val="28"/>
          <w:lang w:val="es-ES"/>
        </w:rPr>
      </w:pPr>
      <w:bookmarkStart w:id="19" w:name="_Toc144799894"/>
      <w:r>
        <w:rPr>
          <w:sz w:val="28"/>
          <w:szCs w:val="28"/>
          <w:lang w:val="es-ES"/>
        </w:rPr>
        <w:t>Prompts oportunidades de emprendimiento</w:t>
      </w:r>
      <w:bookmarkEnd w:id="19"/>
    </w:p>
    <w:p w14:paraId="6674658A" w14:textId="77777777" w:rsidR="004B337A" w:rsidRDefault="004B337A" w:rsidP="004B337A">
      <w:pPr>
        <w:rPr>
          <w:rFonts w:ascii="Arial" w:hAnsi="Arial" w:cs="Arial"/>
          <w:sz w:val="24"/>
          <w:lang w:val="es-ES"/>
        </w:rPr>
      </w:pPr>
      <w:r w:rsidRPr="00BC4932">
        <w:rPr>
          <w:rFonts w:ascii="Arial" w:hAnsi="Arial" w:cs="Arial"/>
          <w:sz w:val="24"/>
          <w:lang w:val="es-ES"/>
        </w:rPr>
        <w:t xml:space="preserve">como experta en marketplace enfocada en temas de </w:t>
      </w:r>
      <w:proofErr w:type="gramStart"/>
      <w:r w:rsidRPr="00BC4932">
        <w:rPr>
          <w:rFonts w:ascii="Arial" w:hAnsi="Arial" w:cs="Arial"/>
          <w:sz w:val="24"/>
          <w:lang w:val="es-ES"/>
        </w:rPr>
        <w:t>educacion,  dime</w:t>
      </w:r>
      <w:proofErr w:type="gramEnd"/>
      <w:r w:rsidRPr="00BC4932">
        <w:rPr>
          <w:rFonts w:ascii="Arial" w:hAnsi="Arial" w:cs="Arial"/>
          <w:sz w:val="24"/>
          <w:lang w:val="es-ES"/>
        </w:rPr>
        <w:t xml:space="preserve"> 3 oportunidades de emprendimiento</w:t>
      </w:r>
    </w:p>
    <w:p w14:paraId="1A68438A" w14:textId="77777777" w:rsidR="004B337A" w:rsidRDefault="004B337A" w:rsidP="004B337A">
      <w:pPr>
        <w:pStyle w:val="Ttulo3"/>
        <w:rPr>
          <w:sz w:val="28"/>
          <w:szCs w:val="28"/>
          <w:lang w:val="es-ES"/>
        </w:rPr>
      </w:pPr>
      <w:bookmarkStart w:id="20" w:name="_Toc144799895"/>
      <w:r w:rsidRPr="00BC4932">
        <w:rPr>
          <w:sz w:val="28"/>
          <w:szCs w:val="28"/>
          <w:lang w:val="es-ES"/>
        </w:rPr>
        <w:t>Resultado</w:t>
      </w:r>
      <w:bookmarkEnd w:id="20"/>
    </w:p>
    <w:p w14:paraId="2CF3C7E5" w14:textId="77777777" w:rsidR="004B337A" w:rsidRPr="00BC4932" w:rsidRDefault="004B337A" w:rsidP="004B337A">
      <w:pPr>
        <w:rPr>
          <w:rFonts w:ascii="Arial" w:hAnsi="Arial" w:cs="Arial"/>
          <w:sz w:val="24"/>
          <w:lang w:val="es-ES"/>
        </w:rPr>
      </w:pPr>
      <w:r w:rsidRPr="00BC4932">
        <w:rPr>
          <w:rFonts w:ascii="Arial" w:hAnsi="Arial" w:cs="Arial"/>
          <w:sz w:val="24"/>
          <w:lang w:val="es-ES"/>
        </w:rPr>
        <w:t>Claro, como experta en marketplace enfocada en temas de educación, aquí te presento tres oportunidades de emprendimiento que podrían ser interesantes en este campo:</w:t>
      </w:r>
    </w:p>
    <w:p w14:paraId="1F486FF7" w14:textId="77777777" w:rsidR="004B337A" w:rsidRPr="00BC4932" w:rsidRDefault="004B337A" w:rsidP="004B337A">
      <w:pPr>
        <w:rPr>
          <w:rFonts w:ascii="Arial" w:hAnsi="Arial" w:cs="Arial"/>
          <w:sz w:val="24"/>
          <w:lang w:val="es-ES"/>
        </w:rPr>
      </w:pPr>
    </w:p>
    <w:p w14:paraId="38FC0D0E" w14:textId="77777777" w:rsidR="004B337A" w:rsidRPr="00BC4932" w:rsidRDefault="004B337A" w:rsidP="004B337A">
      <w:pPr>
        <w:rPr>
          <w:rFonts w:ascii="Arial" w:hAnsi="Arial" w:cs="Arial"/>
          <w:sz w:val="24"/>
          <w:lang w:val="es-ES"/>
        </w:rPr>
      </w:pPr>
      <w:r w:rsidRPr="00BC4932">
        <w:rPr>
          <w:rFonts w:ascii="Arial" w:hAnsi="Arial" w:cs="Arial"/>
          <w:sz w:val="24"/>
          <w:lang w:val="es-ES"/>
        </w:rPr>
        <w:t>Marketplace de Tutorías y Clases en Línea:</w:t>
      </w:r>
    </w:p>
    <w:p w14:paraId="388DA003" w14:textId="77777777" w:rsidR="004B337A" w:rsidRPr="00BC4932" w:rsidRDefault="004B337A" w:rsidP="004B337A">
      <w:pPr>
        <w:rPr>
          <w:rFonts w:ascii="Arial" w:hAnsi="Arial" w:cs="Arial"/>
          <w:sz w:val="24"/>
          <w:lang w:val="es-ES"/>
        </w:rPr>
      </w:pPr>
    </w:p>
    <w:p w14:paraId="2C406955" w14:textId="77777777" w:rsidR="004B337A" w:rsidRPr="00BC4932" w:rsidRDefault="004B337A" w:rsidP="004B337A">
      <w:pPr>
        <w:rPr>
          <w:rFonts w:ascii="Arial" w:hAnsi="Arial" w:cs="Arial"/>
          <w:sz w:val="24"/>
          <w:lang w:val="es-ES"/>
        </w:rPr>
      </w:pPr>
      <w:r w:rsidRPr="00BC4932">
        <w:rPr>
          <w:rFonts w:ascii="Arial" w:hAnsi="Arial" w:cs="Arial"/>
          <w:sz w:val="24"/>
          <w:lang w:val="es-ES"/>
        </w:rPr>
        <w:lastRenderedPageBreak/>
        <w:t>Crea un marketplace que conecte a estudiantes con tutores y profesores calificados para clases en línea personalizadas. Este tipo de plataforma podría ofrecer una variedad de materias y niveles educativos, desde matemáticas y ciencias hasta idiomas y habilidades artísticas. Los tutores pueden establecer sus tarifas y horarios, y los estudiantes pueden encontrar el tutor adecuado para sus necesidades de aprendizaje.</w:t>
      </w:r>
    </w:p>
    <w:p w14:paraId="3E15BE57" w14:textId="77777777" w:rsidR="004B337A" w:rsidRPr="00BC4932" w:rsidRDefault="004B337A" w:rsidP="004B337A">
      <w:pPr>
        <w:rPr>
          <w:rFonts w:ascii="Arial" w:hAnsi="Arial" w:cs="Arial"/>
          <w:sz w:val="24"/>
          <w:lang w:val="es-ES"/>
        </w:rPr>
      </w:pPr>
      <w:r w:rsidRPr="00BC4932">
        <w:rPr>
          <w:rFonts w:ascii="Arial" w:hAnsi="Arial" w:cs="Arial"/>
          <w:sz w:val="24"/>
          <w:lang w:val="es-ES"/>
        </w:rPr>
        <w:t>Marketplace de Recursos Educativos Digitales:</w:t>
      </w:r>
    </w:p>
    <w:p w14:paraId="6333EEFD" w14:textId="77777777" w:rsidR="004B337A" w:rsidRPr="00BC4932" w:rsidRDefault="004B337A" w:rsidP="004B337A">
      <w:pPr>
        <w:rPr>
          <w:rFonts w:ascii="Arial" w:hAnsi="Arial" w:cs="Arial"/>
          <w:sz w:val="24"/>
          <w:lang w:val="es-ES"/>
        </w:rPr>
      </w:pPr>
    </w:p>
    <w:p w14:paraId="5A644284" w14:textId="77777777" w:rsidR="004B337A" w:rsidRPr="00BC4932" w:rsidRDefault="004B337A" w:rsidP="004B337A">
      <w:pPr>
        <w:rPr>
          <w:rFonts w:ascii="Arial" w:hAnsi="Arial" w:cs="Arial"/>
          <w:sz w:val="24"/>
          <w:lang w:val="es-ES"/>
        </w:rPr>
      </w:pPr>
      <w:r w:rsidRPr="00BC4932">
        <w:rPr>
          <w:rFonts w:ascii="Arial" w:hAnsi="Arial" w:cs="Arial"/>
          <w:sz w:val="24"/>
          <w:lang w:val="es-ES"/>
        </w:rPr>
        <w:t>Desarrolla un marketplace donde los educadores y creadores de contenido educativo puedan vender y compartir sus recursos digitales, como lecciones, materiales de estudio, videos educativos, aplicaciones y más. Esto proporcionaría a los profesores y estudiantes acceso a una amplia gama de recursos de alta calidad para enriquecer el proceso de aprendizaje.</w:t>
      </w:r>
    </w:p>
    <w:p w14:paraId="53589D4A" w14:textId="77777777" w:rsidR="004B337A" w:rsidRPr="00BC4932" w:rsidRDefault="004B337A" w:rsidP="004B337A">
      <w:pPr>
        <w:rPr>
          <w:rFonts w:ascii="Arial" w:hAnsi="Arial" w:cs="Arial"/>
          <w:sz w:val="24"/>
          <w:lang w:val="es-ES"/>
        </w:rPr>
      </w:pPr>
      <w:r w:rsidRPr="00BC4932">
        <w:rPr>
          <w:rFonts w:ascii="Arial" w:hAnsi="Arial" w:cs="Arial"/>
          <w:sz w:val="24"/>
          <w:lang w:val="es-ES"/>
        </w:rPr>
        <w:t>Marketplace de Servicios para Instituciones Educativas:</w:t>
      </w:r>
    </w:p>
    <w:p w14:paraId="099709D6" w14:textId="77777777" w:rsidR="004B337A" w:rsidRPr="00BC4932" w:rsidRDefault="004B337A" w:rsidP="004B337A">
      <w:pPr>
        <w:rPr>
          <w:rFonts w:ascii="Arial" w:hAnsi="Arial" w:cs="Arial"/>
          <w:sz w:val="24"/>
          <w:lang w:val="es-ES"/>
        </w:rPr>
      </w:pPr>
    </w:p>
    <w:p w14:paraId="02610414" w14:textId="77777777" w:rsidR="004B337A" w:rsidRPr="00BC4932" w:rsidRDefault="004B337A" w:rsidP="004B337A">
      <w:pPr>
        <w:rPr>
          <w:rFonts w:ascii="Arial" w:hAnsi="Arial" w:cs="Arial"/>
          <w:sz w:val="24"/>
          <w:lang w:val="es-ES"/>
        </w:rPr>
      </w:pPr>
      <w:r w:rsidRPr="00BC4932">
        <w:rPr>
          <w:rFonts w:ascii="Arial" w:hAnsi="Arial" w:cs="Arial"/>
          <w:sz w:val="24"/>
          <w:lang w:val="es-ES"/>
        </w:rPr>
        <w:t>Crea una plataforma que ofrezca servicios específicos para instituciones educativas, como la gestión de eventos escolares, servicios de catering, suministros de aulas, servicios de transporte escolar, entre otros. Este tipo de marketplace simplificaría la búsqueda y contratación de servicios para escuelas, colegios y universidades, lo que podría ahorrar tiempo y recursos a estas instituciones.</w:t>
      </w:r>
    </w:p>
    <w:p w14:paraId="5EE6229E" w14:textId="7D95BFFB" w:rsidR="004B337A" w:rsidRDefault="004B337A" w:rsidP="004B337A">
      <w:pPr>
        <w:rPr>
          <w:rFonts w:ascii="Arial" w:hAnsi="Arial" w:cs="Arial"/>
          <w:sz w:val="24"/>
          <w:lang w:val="es-ES"/>
        </w:rPr>
      </w:pPr>
      <w:r w:rsidRPr="00BC4932">
        <w:rPr>
          <w:rFonts w:ascii="Arial" w:hAnsi="Arial" w:cs="Arial"/>
          <w:sz w:val="24"/>
          <w:lang w:val="es-ES"/>
        </w:rPr>
        <w:t>Estas oportunidades de emprendimiento en el ámbito educativo aprovechan la creciente demanda de soluciones en línea y personalizadas en el campo de la educación. Sin embargo, antes de lanzar cualquier emprendimiento, es importante llevar a cabo una investigación de mercado exhaustiva y considerar la regulación y la competencia en tu área geográfica específica</w:t>
      </w:r>
      <w:r w:rsidR="001E1F22">
        <w:rPr>
          <w:rFonts w:ascii="Arial" w:hAnsi="Arial" w:cs="Arial"/>
          <w:sz w:val="24"/>
          <w:lang w:val="es-ES"/>
        </w:rPr>
        <w:t xml:space="preserve"> </w:t>
      </w:r>
      <w:r w:rsidR="001E1F22" w:rsidRPr="005B2BCF">
        <w:rPr>
          <w:rFonts w:ascii="Arial" w:hAnsi="Arial" w:cs="Arial"/>
          <w:sz w:val="24"/>
        </w:rPr>
        <w:t>[1]</w:t>
      </w:r>
      <w:r w:rsidRPr="00BC4932">
        <w:rPr>
          <w:rFonts w:ascii="Arial" w:hAnsi="Arial" w:cs="Arial"/>
          <w:sz w:val="24"/>
          <w:lang w:val="es-ES"/>
        </w:rPr>
        <w:t>.</w:t>
      </w:r>
    </w:p>
    <w:p w14:paraId="3DCAFFD0" w14:textId="77777777" w:rsidR="004B337A" w:rsidRDefault="004B337A" w:rsidP="004B337A">
      <w:pPr>
        <w:pStyle w:val="Ttulo3"/>
        <w:rPr>
          <w:sz w:val="28"/>
          <w:szCs w:val="28"/>
          <w:lang w:val="es-ES"/>
        </w:rPr>
      </w:pPr>
      <w:bookmarkStart w:id="21" w:name="_Toc144799896"/>
      <w:r>
        <w:rPr>
          <w:sz w:val="28"/>
          <w:szCs w:val="28"/>
          <w:lang w:val="es-ES"/>
        </w:rPr>
        <w:lastRenderedPageBreak/>
        <w:t>Prompts ejemplos</w:t>
      </w:r>
      <w:bookmarkEnd w:id="21"/>
    </w:p>
    <w:p w14:paraId="2FC49512" w14:textId="77777777" w:rsidR="004B337A" w:rsidRDefault="004B337A" w:rsidP="004B337A">
      <w:pPr>
        <w:rPr>
          <w:rFonts w:ascii="Arial" w:hAnsi="Arial" w:cs="Arial"/>
          <w:sz w:val="24"/>
          <w:lang w:val="es-ES"/>
        </w:rPr>
      </w:pPr>
      <w:r w:rsidRPr="00BC4932">
        <w:rPr>
          <w:rFonts w:ascii="Arial" w:hAnsi="Arial" w:cs="Arial"/>
          <w:sz w:val="24"/>
          <w:lang w:val="es-ES"/>
        </w:rPr>
        <w:t>para cada oportunidad de emprendimiento que me diste, dame ahora un ejemplo especifico</w:t>
      </w:r>
    </w:p>
    <w:p w14:paraId="2397AA75" w14:textId="77777777" w:rsidR="004B337A" w:rsidRDefault="004B337A" w:rsidP="004B337A">
      <w:pPr>
        <w:pStyle w:val="Ttulo3"/>
        <w:rPr>
          <w:sz w:val="28"/>
          <w:szCs w:val="28"/>
          <w:lang w:val="es-ES"/>
        </w:rPr>
      </w:pPr>
      <w:bookmarkStart w:id="22" w:name="_Toc144799897"/>
      <w:r>
        <w:rPr>
          <w:sz w:val="28"/>
          <w:szCs w:val="28"/>
          <w:lang w:val="es-ES"/>
        </w:rPr>
        <w:t>Resultado</w:t>
      </w:r>
      <w:bookmarkEnd w:id="22"/>
    </w:p>
    <w:p w14:paraId="0C7318F5" w14:textId="77777777" w:rsidR="004B337A" w:rsidRPr="00BC4932" w:rsidRDefault="004B337A" w:rsidP="004B337A">
      <w:pPr>
        <w:rPr>
          <w:rFonts w:ascii="Arial" w:hAnsi="Arial" w:cs="Arial"/>
          <w:sz w:val="24"/>
          <w:lang w:val="es-ES"/>
        </w:rPr>
      </w:pPr>
      <w:r w:rsidRPr="00BC4932">
        <w:rPr>
          <w:rFonts w:ascii="Arial" w:hAnsi="Arial" w:cs="Arial"/>
          <w:sz w:val="24"/>
          <w:lang w:val="es-ES"/>
        </w:rPr>
        <w:t>Por supuesto, aquí tienes ejemplos más específicos para cada una de las oportunidades de emprendimiento en el campo de los marketplaces enfocados en educación:</w:t>
      </w:r>
    </w:p>
    <w:p w14:paraId="3691294D" w14:textId="77777777" w:rsidR="004B337A" w:rsidRPr="00BC4932" w:rsidRDefault="004B337A" w:rsidP="004B337A">
      <w:pPr>
        <w:rPr>
          <w:rFonts w:ascii="Arial" w:hAnsi="Arial" w:cs="Arial"/>
          <w:sz w:val="24"/>
          <w:lang w:val="es-ES"/>
        </w:rPr>
      </w:pPr>
    </w:p>
    <w:p w14:paraId="79EA2E95" w14:textId="77777777" w:rsidR="004B337A" w:rsidRPr="00BC4932" w:rsidRDefault="004B337A" w:rsidP="004B337A">
      <w:pPr>
        <w:rPr>
          <w:rFonts w:ascii="Arial" w:hAnsi="Arial" w:cs="Arial"/>
          <w:sz w:val="24"/>
          <w:lang w:val="es-ES"/>
        </w:rPr>
      </w:pPr>
      <w:r w:rsidRPr="00BC4932">
        <w:rPr>
          <w:rFonts w:ascii="Arial" w:hAnsi="Arial" w:cs="Arial"/>
          <w:sz w:val="24"/>
          <w:lang w:val="es-ES"/>
        </w:rPr>
        <w:t>Marketplace de Tutorías y Clases en Línea:</w:t>
      </w:r>
    </w:p>
    <w:p w14:paraId="280A1280" w14:textId="77777777" w:rsidR="004B337A" w:rsidRPr="00BC4932" w:rsidRDefault="004B337A" w:rsidP="004B337A">
      <w:pPr>
        <w:rPr>
          <w:rFonts w:ascii="Arial" w:hAnsi="Arial" w:cs="Arial"/>
          <w:sz w:val="24"/>
          <w:lang w:val="es-ES"/>
        </w:rPr>
      </w:pPr>
    </w:p>
    <w:p w14:paraId="25748275" w14:textId="77777777" w:rsidR="004B337A" w:rsidRPr="00BC4932" w:rsidRDefault="004B337A" w:rsidP="004B337A">
      <w:pPr>
        <w:rPr>
          <w:rFonts w:ascii="Arial" w:hAnsi="Arial" w:cs="Arial"/>
          <w:sz w:val="24"/>
          <w:lang w:val="es-ES"/>
        </w:rPr>
      </w:pPr>
      <w:r w:rsidRPr="00BC4932">
        <w:rPr>
          <w:rFonts w:ascii="Arial" w:hAnsi="Arial" w:cs="Arial"/>
          <w:sz w:val="24"/>
          <w:lang w:val="es-ES"/>
        </w:rPr>
        <w:t>Ejemplo Específico: Imagina que creas un marketplace llamado "EduTutores". En EduTutores, los estudiantes pueden buscar tutores y profesores certificados en una variedad de materias y niveles educativos. Por ejemplo, un estudiante de matemáticas de secundaria podría encontrar un tutor experimentado para clases en línea en tiempo real. Los tutores pueden establecer sus tarifas por hora y crear perfiles que destaquen su experiencia y enfoque educativo. EduTutores facilita la programación de sesiones, la comunicación y el seguimiento del progreso del estudiante.</w:t>
      </w:r>
    </w:p>
    <w:p w14:paraId="01BD80B3" w14:textId="77777777" w:rsidR="004B337A" w:rsidRPr="00BC4932" w:rsidRDefault="004B337A" w:rsidP="004B337A">
      <w:pPr>
        <w:rPr>
          <w:rFonts w:ascii="Arial" w:hAnsi="Arial" w:cs="Arial"/>
          <w:sz w:val="24"/>
          <w:lang w:val="es-ES"/>
        </w:rPr>
      </w:pPr>
      <w:r w:rsidRPr="00BC4932">
        <w:rPr>
          <w:rFonts w:ascii="Arial" w:hAnsi="Arial" w:cs="Arial"/>
          <w:sz w:val="24"/>
          <w:lang w:val="es-ES"/>
        </w:rPr>
        <w:t>Marketplace de Recursos Educativos Digitales:</w:t>
      </w:r>
    </w:p>
    <w:p w14:paraId="5DFEFD5C" w14:textId="77777777" w:rsidR="004B337A" w:rsidRPr="00BC4932" w:rsidRDefault="004B337A" w:rsidP="004B337A">
      <w:pPr>
        <w:rPr>
          <w:rFonts w:ascii="Arial" w:hAnsi="Arial" w:cs="Arial"/>
          <w:sz w:val="24"/>
          <w:lang w:val="es-ES"/>
        </w:rPr>
      </w:pPr>
    </w:p>
    <w:p w14:paraId="1A4AA451" w14:textId="77777777" w:rsidR="004B337A" w:rsidRPr="00BC4932" w:rsidRDefault="004B337A" w:rsidP="004B337A">
      <w:pPr>
        <w:rPr>
          <w:rFonts w:ascii="Arial" w:hAnsi="Arial" w:cs="Arial"/>
          <w:sz w:val="24"/>
          <w:lang w:val="es-ES"/>
        </w:rPr>
      </w:pPr>
      <w:r w:rsidRPr="00BC4932">
        <w:rPr>
          <w:rFonts w:ascii="Arial" w:hAnsi="Arial" w:cs="Arial"/>
          <w:sz w:val="24"/>
          <w:lang w:val="es-ES"/>
        </w:rPr>
        <w:t>Ejemplo Específico: Supongamos que lanzas un marketplace llamado "EduRecursos". EduRecursos es una plataforma donde los educadores y creadores pueden cargar y vender sus recursos digitales educativos. Por ejemplo, un profesor de historia podría ofrecer paquetes de lecciones descargables con presentaciones, actividades y exámenes. Los compradores, que pueden ser otros profesores o padres, pueden buscar y comprar estos recursos para enriquecer la experiencia de aprendizaje de sus estudiantes.</w:t>
      </w:r>
    </w:p>
    <w:p w14:paraId="3C8E8580" w14:textId="77777777" w:rsidR="004B337A" w:rsidRPr="00BC4932" w:rsidRDefault="004B337A" w:rsidP="004B337A">
      <w:pPr>
        <w:rPr>
          <w:rFonts w:ascii="Arial" w:hAnsi="Arial" w:cs="Arial"/>
          <w:sz w:val="24"/>
          <w:lang w:val="es-ES"/>
        </w:rPr>
      </w:pPr>
      <w:r w:rsidRPr="00BC4932">
        <w:rPr>
          <w:rFonts w:ascii="Arial" w:hAnsi="Arial" w:cs="Arial"/>
          <w:sz w:val="24"/>
          <w:lang w:val="es-ES"/>
        </w:rPr>
        <w:lastRenderedPageBreak/>
        <w:t>Marketplace de Servicios para Instituciones Educativas:</w:t>
      </w:r>
    </w:p>
    <w:p w14:paraId="42A463AE" w14:textId="77777777" w:rsidR="004B337A" w:rsidRPr="00BC4932" w:rsidRDefault="004B337A" w:rsidP="004B337A">
      <w:pPr>
        <w:rPr>
          <w:rFonts w:ascii="Arial" w:hAnsi="Arial" w:cs="Arial"/>
          <w:sz w:val="24"/>
          <w:lang w:val="es-ES"/>
        </w:rPr>
      </w:pPr>
    </w:p>
    <w:p w14:paraId="3790DE6E" w14:textId="77777777" w:rsidR="004B337A" w:rsidRPr="00BC4932" w:rsidRDefault="004B337A" w:rsidP="004B337A">
      <w:pPr>
        <w:rPr>
          <w:rFonts w:ascii="Arial" w:hAnsi="Arial" w:cs="Arial"/>
          <w:sz w:val="24"/>
          <w:lang w:val="es-ES"/>
        </w:rPr>
      </w:pPr>
      <w:r w:rsidRPr="00BC4932">
        <w:rPr>
          <w:rFonts w:ascii="Arial" w:hAnsi="Arial" w:cs="Arial"/>
          <w:sz w:val="24"/>
          <w:lang w:val="es-ES"/>
        </w:rPr>
        <w:t>Ejemplo Específico: Imagina que desarrollas un marketplace llamado "EduServicios". EduServicios se enfoca en proporcionar servicios a instituciones educativas, como escuelas y colegios. Los servicios disponibles podrían incluir catering para eventos escolares, alquiler de autobuses escolares, servicios de seguridad escolar y suministros de aulas. Las instituciones educativas pueden buscar proveedores, comparar precios y contratar servicios de manera eficiente a través de la plataforma. EduServicios simplifica el proceso de adquisición y gestión de servicios para las escuelas y colegios.</w:t>
      </w:r>
    </w:p>
    <w:p w14:paraId="4BB20218" w14:textId="66E341B6" w:rsidR="004B337A" w:rsidRPr="00BC4932" w:rsidRDefault="004B337A" w:rsidP="004B337A">
      <w:pPr>
        <w:rPr>
          <w:rFonts w:ascii="Arial" w:hAnsi="Arial" w:cs="Arial"/>
          <w:sz w:val="24"/>
          <w:lang w:val="es-ES"/>
        </w:rPr>
      </w:pPr>
      <w:r w:rsidRPr="00BC4932">
        <w:rPr>
          <w:rFonts w:ascii="Arial" w:hAnsi="Arial" w:cs="Arial"/>
          <w:sz w:val="24"/>
          <w:lang w:val="es-ES"/>
        </w:rPr>
        <w:t>Estos ejemplos específicos muestran cómo podrían funcionar los marketplaces educativos en la práctica y cómo podrían satisfacer las necesidades de estudiantes, educadores y administradores en el campo de la educación. Cada uno de estos marketplaces se centra en ofrecer soluciones especializadas y eficaces en su área particular</w:t>
      </w:r>
      <w:r w:rsidR="001E1F22">
        <w:rPr>
          <w:rFonts w:ascii="Arial" w:hAnsi="Arial" w:cs="Arial"/>
          <w:sz w:val="24"/>
          <w:lang w:val="es-ES"/>
        </w:rPr>
        <w:t xml:space="preserve"> </w:t>
      </w:r>
      <w:r w:rsidR="001E1F22" w:rsidRPr="005B2BCF">
        <w:rPr>
          <w:rFonts w:ascii="Arial" w:hAnsi="Arial" w:cs="Arial"/>
          <w:sz w:val="24"/>
        </w:rPr>
        <w:t>[1]</w:t>
      </w:r>
      <w:r w:rsidRPr="00BC4932">
        <w:rPr>
          <w:rFonts w:ascii="Arial" w:hAnsi="Arial" w:cs="Arial"/>
          <w:sz w:val="24"/>
          <w:lang w:val="es-ES"/>
        </w:rPr>
        <w:t>.</w:t>
      </w:r>
    </w:p>
    <w:p w14:paraId="07072E49" w14:textId="77777777" w:rsidR="004B337A" w:rsidRPr="00355DF6" w:rsidRDefault="004B337A" w:rsidP="004B337A">
      <w:pPr>
        <w:pStyle w:val="Ttulo2"/>
        <w:rPr>
          <w:sz w:val="32"/>
          <w:szCs w:val="32"/>
          <w:lang w:val="es-ES"/>
        </w:rPr>
      </w:pPr>
      <w:bookmarkStart w:id="23" w:name="_Toc144799898"/>
      <w:r w:rsidRPr="00355DF6">
        <w:rPr>
          <w:sz w:val="32"/>
          <w:szCs w:val="32"/>
          <w:lang w:val="es-ES"/>
        </w:rPr>
        <w:t>Perfil de plataformas de contenido</w:t>
      </w:r>
      <w:bookmarkEnd w:id="23"/>
    </w:p>
    <w:p w14:paraId="398758A6" w14:textId="77777777" w:rsidR="004B337A" w:rsidRPr="00355DF6" w:rsidRDefault="004B337A" w:rsidP="004B337A">
      <w:pPr>
        <w:pStyle w:val="Ttulo3"/>
        <w:rPr>
          <w:sz w:val="28"/>
          <w:szCs w:val="28"/>
          <w:lang w:val="es-ES"/>
        </w:rPr>
      </w:pPr>
      <w:bookmarkStart w:id="24" w:name="_Toc144799899"/>
      <w:r w:rsidRPr="00355DF6">
        <w:rPr>
          <w:sz w:val="28"/>
          <w:szCs w:val="28"/>
          <w:lang w:val="es-ES"/>
        </w:rPr>
        <w:t>Prompts</w:t>
      </w:r>
      <w:r>
        <w:rPr>
          <w:sz w:val="28"/>
          <w:szCs w:val="28"/>
          <w:lang w:val="es-ES"/>
        </w:rPr>
        <w:t xml:space="preserve"> de perfil</w:t>
      </w:r>
      <w:bookmarkEnd w:id="24"/>
    </w:p>
    <w:p w14:paraId="18609FA4" w14:textId="77777777" w:rsidR="004B337A" w:rsidRPr="00245E07" w:rsidRDefault="004B337A" w:rsidP="004B337A">
      <w:pPr>
        <w:rPr>
          <w:rFonts w:ascii="Arial" w:hAnsi="Arial" w:cs="Arial"/>
          <w:sz w:val="24"/>
          <w:lang w:val="es-ES"/>
        </w:rPr>
      </w:pPr>
      <w:r>
        <w:rPr>
          <w:rFonts w:ascii="Arial" w:hAnsi="Arial" w:cs="Arial"/>
          <w:sz w:val="24"/>
          <w:lang w:val="es-ES"/>
        </w:rPr>
        <w:t>G</w:t>
      </w:r>
      <w:r w:rsidRPr="00245E07">
        <w:rPr>
          <w:rFonts w:ascii="Arial" w:hAnsi="Arial" w:cs="Arial"/>
          <w:sz w:val="24"/>
          <w:lang w:val="es-ES"/>
        </w:rPr>
        <w:t>enérame el perfil de un profesional creativo, innovador, inteligente y hábil con muchos años de experiencia experto en plataformas de contenido sobre temas de educación</w:t>
      </w:r>
    </w:p>
    <w:p w14:paraId="4DD9070E" w14:textId="77777777" w:rsidR="004B337A" w:rsidRPr="00355DF6" w:rsidRDefault="004B337A" w:rsidP="004B337A">
      <w:pPr>
        <w:pStyle w:val="Ttulo3"/>
        <w:rPr>
          <w:sz w:val="28"/>
          <w:szCs w:val="28"/>
          <w:lang w:val="es-ES"/>
        </w:rPr>
      </w:pPr>
      <w:bookmarkStart w:id="25" w:name="_Toc144799900"/>
      <w:r w:rsidRPr="00355DF6">
        <w:rPr>
          <w:sz w:val="28"/>
          <w:szCs w:val="28"/>
          <w:lang w:val="es-ES"/>
        </w:rPr>
        <w:t>Resultado</w:t>
      </w:r>
      <w:bookmarkEnd w:id="25"/>
    </w:p>
    <w:p w14:paraId="19F091EF" w14:textId="77777777" w:rsidR="004B337A" w:rsidRPr="00245E07" w:rsidRDefault="004B337A" w:rsidP="004B337A">
      <w:pPr>
        <w:rPr>
          <w:rFonts w:ascii="Arial" w:hAnsi="Arial" w:cs="Arial"/>
          <w:sz w:val="24"/>
          <w:lang w:val="es-ES"/>
        </w:rPr>
      </w:pPr>
      <w:r w:rsidRPr="00245E07">
        <w:rPr>
          <w:rFonts w:ascii="Arial" w:hAnsi="Arial" w:cs="Arial"/>
          <w:sz w:val="24"/>
          <w:lang w:val="es-ES"/>
        </w:rPr>
        <w:t>Nombre: María García</w:t>
      </w:r>
    </w:p>
    <w:p w14:paraId="3D1B3C3D" w14:textId="77777777" w:rsidR="004B337A" w:rsidRPr="00245E07" w:rsidRDefault="004B337A" w:rsidP="004B337A">
      <w:pPr>
        <w:rPr>
          <w:rFonts w:ascii="Arial" w:hAnsi="Arial" w:cs="Arial"/>
          <w:sz w:val="24"/>
          <w:lang w:val="es-ES"/>
        </w:rPr>
      </w:pPr>
      <w:r w:rsidRPr="00245E07">
        <w:rPr>
          <w:rFonts w:ascii="Arial" w:hAnsi="Arial" w:cs="Arial"/>
          <w:sz w:val="24"/>
          <w:lang w:val="es-ES"/>
        </w:rPr>
        <w:t>Edad: 45 años</w:t>
      </w:r>
    </w:p>
    <w:p w14:paraId="58E2D5C3" w14:textId="77777777" w:rsidR="004B337A" w:rsidRPr="00245E07" w:rsidRDefault="004B337A" w:rsidP="004B337A">
      <w:pPr>
        <w:rPr>
          <w:rFonts w:ascii="Arial" w:hAnsi="Arial" w:cs="Arial"/>
          <w:sz w:val="24"/>
          <w:lang w:val="es-ES"/>
        </w:rPr>
      </w:pPr>
      <w:r w:rsidRPr="00245E07">
        <w:rPr>
          <w:rFonts w:ascii="Arial" w:hAnsi="Arial" w:cs="Arial"/>
          <w:sz w:val="24"/>
          <w:lang w:val="es-ES"/>
        </w:rPr>
        <w:t>Educación:</w:t>
      </w:r>
    </w:p>
    <w:p w14:paraId="112F7F5F" w14:textId="77777777" w:rsidR="004B337A" w:rsidRPr="00245E07" w:rsidRDefault="004B337A" w:rsidP="004B337A">
      <w:pPr>
        <w:rPr>
          <w:rFonts w:ascii="Arial" w:hAnsi="Arial" w:cs="Arial"/>
          <w:sz w:val="24"/>
          <w:lang w:val="es-ES"/>
        </w:rPr>
      </w:pPr>
      <w:r w:rsidRPr="00245E07">
        <w:rPr>
          <w:rFonts w:ascii="Arial" w:hAnsi="Arial" w:cs="Arial"/>
          <w:sz w:val="24"/>
          <w:lang w:val="es-ES"/>
        </w:rPr>
        <w:t>* Maestría en Ciencias de la Educación, Universidad de Stanford, 2015</w:t>
      </w:r>
    </w:p>
    <w:p w14:paraId="663617B5" w14:textId="77777777" w:rsidR="004B337A" w:rsidRPr="00245E07" w:rsidRDefault="004B337A" w:rsidP="004B337A">
      <w:pPr>
        <w:rPr>
          <w:rFonts w:ascii="Arial" w:hAnsi="Arial" w:cs="Arial"/>
          <w:sz w:val="24"/>
          <w:lang w:val="es-ES"/>
        </w:rPr>
      </w:pPr>
      <w:r w:rsidRPr="00245E07">
        <w:rPr>
          <w:rFonts w:ascii="Arial" w:hAnsi="Arial" w:cs="Arial"/>
          <w:sz w:val="24"/>
          <w:lang w:val="es-ES"/>
        </w:rPr>
        <w:t>* Licenciatura en Pedagogía, Universidad de California, Berkeley, 2013</w:t>
      </w:r>
    </w:p>
    <w:p w14:paraId="44385D6F" w14:textId="77777777" w:rsidR="004B337A" w:rsidRPr="00245E07" w:rsidRDefault="004B337A" w:rsidP="004B337A">
      <w:pPr>
        <w:rPr>
          <w:rFonts w:ascii="Arial" w:hAnsi="Arial" w:cs="Arial"/>
          <w:sz w:val="24"/>
          <w:lang w:val="es-ES"/>
        </w:rPr>
      </w:pPr>
      <w:r w:rsidRPr="00245E07">
        <w:rPr>
          <w:rFonts w:ascii="Arial" w:hAnsi="Arial" w:cs="Arial"/>
          <w:sz w:val="24"/>
          <w:lang w:val="es-ES"/>
        </w:rPr>
        <w:lastRenderedPageBreak/>
        <w:t>Experiencia:</w:t>
      </w:r>
    </w:p>
    <w:p w14:paraId="41654DA1" w14:textId="77777777" w:rsidR="004B337A" w:rsidRPr="00245E07" w:rsidRDefault="004B337A" w:rsidP="004B337A">
      <w:pPr>
        <w:rPr>
          <w:rFonts w:ascii="Arial" w:hAnsi="Arial" w:cs="Arial"/>
          <w:sz w:val="24"/>
          <w:lang w:val="es-ES"/>
        </w:rPr>
      </w:pPr>
      <w:r w:rsidRPr="00245E07">
        <w:rPr>
          <w:rFonts w:ascii="Arial" w:hAnsi="Arial" w:cs="Arial"/>
          <w:sz w:val="24"/>
          <w:lang w:val="es-ES"/>
        </w:rPr>
        <w:t xml:space="preserve">* </w:t>
      </w:r>
      <w:proofErr w:type="gramStart"/>
      <w:r w:rsidRPr="00245E07">
        <w:rPr>
          <w:rFonts w:ascii="Arial" w:hAnsi="Arial" w:cs="Arial"/>
          <w:sz w:val="24"/>
          <w:lang w:val="es-ES"/>
        </w:rPr>
        <w:t>Directora</w:t>
      </w:r>
      <w:proofErr w:type="gramEnd"/>
      <w:r w:rsidRPr="00245E07">
        <w:rPr>
          <w:rFonts w:ascii="Arial" w:hAnsi="Arial" w:cs="Arial"/>
          <w:sz w:val="24"/>
          <w:lang w:val="es-ES"/>
        </w:rPr>
        <w:t xml:space="preserve"> de Plataformas de Contenido Educativo, [Nombre de la empresa], 2020 - Presente</w:t>
      </w:r>
    </w:p>
    <w:p w14:paraId="665FFF50" w14:textId="77777777" w:rsidR="004B337A" w:rsidRPr="00245E07" w:rsidRDefault="004B337A" w:rsidP="004B337A">
      <w:pPr>
        <w:rPr>
          <w:rFonts w:ascii="Arial" w:hAnsi="Arial" w:cs="Arial"/>
          <w:sz w:val="24"/>
          <w:lang w:val="es-ES"/>
        </w:rPr>
      </w:pPr>
      <w:r w:rsidRPr="00245E07">
        <w:rPr>
          <w:rFonts w:ascii="Arial" w:hAnsi="Arial" w:cs="Arial"/>
          <w:sz w:val="24"/>
          <w:lang w:val="es-ES"/>
        </w:rPr>
        <w:t>* Desarrollo y gestión de plataformas de contenido sobre temas de educación</w:t>
      </w:r>
    </w:p>
    <w:p w14:paraId="0BD29A80" w14:textId="77777777" w:rsidR="004B337A" w:rsidRPr="00245E07" w:rsidRDefault="004B337A" w:rsidP="004B337A">
      <w:pPr>
        <w:rPr>
          <w:rFonts w:ascii="Arial" w:hAnsi="Arial" w:cs="Arial"/>
          <w:sz w:val="24"/>
          <w:lang w:val="es-ES"/>
        </w:rPr>
      </w:pPr>
      <w:r w:rsidRPr="00245E07">
        <w:rPr>
          <w:rFonts w:ascii="Arial" w:hAnsi="Arial" w:cs="Arial"/>
          <w:sz w:val="24"/>
          <w:lang w:val="es-ES"/>
        </w:rPr>
        <w:t>* Liderazgo de equipos de diseño y redacción</w:t>
      </w:r>
    </w:p>
    <w:p w14:paraId="297DCC56" w14:textId="77777777" w:rsidR="004B337A" w:rsidRPr="00245E07" w:rsidRDefault="004B337A" w:rsidP="004B337A">
      <w:pPr>
        <w:rPr>
          <w:rFonts w:ascii="Arial" w:hAnsi="Arial" w:cs="Arial"/>
          <w:sz w:val="24"/>
          <w:lang w:val="es-ES"/>
        </w:rPr>
      </w:pPr>
      <w:r w:rsidRPr="00245E07">
        <w:rPr>
          <w:rFonts w:ascii="Arial" w:hAnsi="Arial" w:cs="Arial"/>
          <w:sz w:val="24"/>
          <w:lang w:val="es-ES"/>
        </w:rPr>
        <w:t>* Lanzamiento de nuevos productos y servicios</w:t>
      </w:r>
    </w:p>
    <w:p w14:paraId="5A14BCAF" w14:textId="77777777" w:rsidR="004B337A" w:rsidRPr="00245E07" w:rsidRDefault="004B337A" w:rsidP="004B337A">
      <w:pPr>
        <w:rPr>
          <w:rFonts w:ascii="Arial" w:hAnsi="Arial" w:cs="Arial"/>
          <w:sz w:val="24"/>
          <w:lang w:val="es-ES"/>
        </w:rPr>
      </w:pPr>
    </w:p>
    <w:p w14:paraId="68975D50" w14:textId="77777777" w:rsidR="004B337A" w:rsidRPr="00245E07" w:rsidRDefault="004B337A" w:rsidP="004B337A">
      <w:pPr>
        <w:rPr>
          <w:rFonts w:ascii="Arial" w:hAnsi="Arial" w:cs="Arial"/>
          <w:sz w:val="24"/>
          <w:lang w:val="es-ES"/>
        </w:rPr>
      </w:pPr>
      <w:r w:rsidRPr="00245E07">
        <w:rPr>
          <w:rFonts w:ascii="Arial" w:hAnsi="Arial" w:cs="Arial"/>
          <w:sz w:val="24"/>
          <w:lang w:val="es-ES"/>
        </w:rPr>
        <w:t>Directora de Diseño Educativo, [Nombre de la empresa], 2018 - 2020</w:t>
      </w:r>
    </w:p>
    <w:p w14:paraId="11E3BACE" w14:textId="77777777" w:rsidR="004B337A" w:rsidRPr="00245E07" w:rsidRDefault="004B337A" w:rsidP="004B337A">
      <w:pPr>
        <w:rPr>
          <w:rFonts w:ascii="Arial" w:hAnsi="Arial" w:cs="Arial"/>
          <w:sz w:val="24"/>
          <w:lang w:val="es-ES"/>
        </w:rPr>
      </w:pPr>
      <w:r w:rsidRPr="00245E07">
        <w:rPr>
          <w:rFonts w:ascii="Arial" w:hAnsi="Arial" w:cs="Arial"/>
          <w:sz w:val="24"/>
          <w:lang w:val="es-ES"/>
        </w:rPr>
        <w:t>Diseño de contenido educativo</w:t>
      </w:r>
    </w:p>
    <w:p w14:paraId="68822429" w14:textId="77777777" w:rsidR="004B337A" w:rsidRPr="00245E07" w:rsidRDefault="004B337A" w:rsidP="004B337A">
      <w:pPr>
        <w:rPr>
          <w:rFonts w:ascii="Arial" w:hAnsi="Arial" w:cs="Arial"/>
          <w:sz w:val="24"/>
          <w:lang w:val="es-ES"/>
        </w:rPr>
      </w:pPr>
      <w:r w:rsidRPr="00245E07">
        <w:rPr>
          <w:rFonts w:ascii="Arial" w:hAnsi="Arial" w:cs="Arial"/>
          <w:sz w:val="24"/>
          <w:lang w:val="es-ES"/>
        </w:rPr>
        <w:t>Liderazgo de equipos de diseño</w:t>
      </w:r>
    </w:p>
    <w:p w14:paraId="63B222FE" w14:textId="77777777" w:rsidR="004B337A" w:rsidRPr="00245E07" w:rsidRDefault="004B337A" w:rsidP="004B337A">
      <w:pPr>
        <w:rPr>
          <w:rFonts w:ascii="Arial" w:hAnsi="Arial" w:cs="Arial"/>
          <w:sz w:val="24"/>
          <w:lang w:val="es-ES"/>
        </w:rPr>
      </w:pPr>
      <w:r w:rsidRPr="00245E07">
        <w:rPr>
          <w:rFonts w:ascii="Arial" w:hAnsi="Arial" w:cs="Arial"/>
          <w:sz w:val="24"/>
          <w:lang w:val="es-ES"/>
        </w:rPr>
        <w:t>Directora de Redacción Educativa, [Nombre de la empresa], 2016 - 2018</w:t>
      </w:r>
    </w:p>
    <w:p w14:paraId="43F54BE8" w14:textId="77777777" w:rsidR="004B337A" w:rsidRPr="00245E07" w:rsidRDefault="004B337A" w:rsidP="004B337A">
      <w:pPr>
        <w:rPr>
          <w:rFonts w:ascii="Arial" w:hAnsi="Arial" w:cs="Arial"/>
          <w:sz w:val="24"/>
          <w:lang w:val="es-ES"/>
        </w:rPr>
      </w:pPr>
      <w:r w:rsidRPr="00245E07">
        <w:rPr>
          <w:rFonts w:ascii="Arial" w:hAnsi="Arial" w:cs="Arial"/>
          <w:sz w:val="24"/>
          <w:lang w:val="es-ES"/>
        </w:rPr>
        <w:t>Redacción de contenido educativo</w:t>
      </w:r>
    </w:p>
    <w:p w14:paraId="346DD0C2" w14:textId="77777777" w:rsidR="004B337A" w:rsidRPr="00245E07" w:rsidRDefault="004B337A" w:rsidP="004B337A">
      <w:pPr>
        <w:rPr>
          <w:rFonts w:ascii="Arial" w:hAnsi="Arial" w:cs="Arial"/>
          <w:sz w:val="24"/>
          <w:lang w:val="es-ES"/>
        </w:rPr>
      </w:pPr>
      <w:r w:rsidRPr="00245E07">
        <w:rPr>
          <w:rFonts w:ascii="Arial" w:hAnsi="Arial" w:cs="Arial"/>
          <w:sz w:val="24"/>
          <w:lang w:val="es-ES"/>
        </w:rPr>
        <w:t>Liderazgo de equipos de redacción Habilidades y competencias:</w:t>
      </w:r>
    </w:p>
    <w:p w14:paraId="73EE7545" w14:textId="77777777" w:rsidR="004B337A" w:rsidRPr="00245E07" w:rsidRDefault="004B337A" w:rsidP="004B337A">
      <w:pPr>
        <w:rPr>
          <w:rFonts w:ascii="Arial" w:hAnsi="Arial" w:cs="Arial"/>
          <w:sz w:val="24"/>
          <w:lang w:val="es-ES"/>
        </w:rPr>
      </w:pPr>
      <w:r w:rsidRPr="00245E07">
        <w:rPr>
          <w:rFonts w:ascii="Arial" w:hAnsi="Arial" w:cs="Arial"/>
          <w:sz w:val="24"/>
          <w:lang w:val="es-ES"/>
        </w:rPr>
        <w:t>Habilidades de diseño</w:t>
      </w:r>
    </w:p>
    <w:p w14:paraId="1E15CD42" w14:textId="77777777" w:rsidR="004B337A" w:rsidRPr="00245E07" w:rsidRDefault="004B337A" w:rsidP="004B337A">
      <w:pPr>
        <w:rPr>
          <w:rFonts w:ascii="Arial" w:hAnsi="Arial" w:cs="Arial"/>
          <w:sz w:val="24"/>
          <w:lang w:val="es-ES"/>
        </w:rPr>
      </w:pPr>
      <w:r w:rsidRPr="00245E07">
        <w:rPr>
          <w:rFonts w:ascii="Arial" w:hAnsi="Arial" w:cs="Arial"/>
          <w:sz w:val="24"/>
          <w:lang w:val="es-ES"/>
        </w:rPr>
        <w:t>Habilidades de redacción</w:t>
      </w:r>
    </w:p>
    <w:p w14:paraId="457013C0" w14:textId="77777777" w:rsidR="004B337A" w:rsidRPr="00245E07" w:rsidRDefault="004B337A" w:rsidP="004B337A">
      <w:pPr>
        <w:rPr>
          <w:rFonts w:ascii="Arial" w:hAnsi="Arial" w:cs="Arial"/>
          <w:sz w:val="24"/>
          <w:lang w:val="es-ES"/>
        </w:rPr>
      </w:pPr>
      <w:r w:rsidRPr="00245E07">
        <w:rPr>
          <w:rFonts w:ascii="Arial" w:hAnsi="Arial" w:cs="Arial"/>
          <w:sz w:val="24"/>
          <w:lang w:val="es-ES"/>
        </w:rPr>
        <w:t>Habilidades de edición</w:t>
      </w:r>
    </w:p>
    <w:p w14:paraId="77B27E1E" w14:textId="77777777" w:rsidR="004B337A" w:rsidRPr="00245E07" w:rsidRDefault="004B337A" w:rsidP="004B337A">
      <w:pPr>
        <w:rPr>
          <w:rFonts w:ascii="Arial" w:hAnsi="Arial" w:cs="Arial"/>
          <w:sz w:val="24"/>
          <w:lang w:val="es-ES"/>
        </w:rPr>
      </w:pPr>
      <w:r w:rsidRPr="00245E07">
        <w:rPr>
          <w:rFonts w:ascii="Arial" w:hAnsi="Arial" w:cs="Arial"/>
          <w:sz w:val="24"/>
          <w:lang w:val="es-ES"/>
        </w:rPr>
        <w:t>Conocimiento de la industria educativa Reconocimientos y premios:</w:t>
      </w:r>
    </w:p>
    <w:p w14:paraId="159D4F25" w14:textId="77777777" w:rsidR="004B337A" w:rsidRPr="00245E07" w:rsidRDefault="004B337A" w:rsidP="004B337A">
      <w:pPr>
        <w:rPr>
          <w:rFonts w:ascii="Arial" w:hAnsi="Arial" w:cs="Arial"/>
          <w:sz w:val="24"/>
          <w:lang w:val="es-ES"/>
        </w:rPr>
      </w:pPr>
      <w:r w:rsidRPr="00245E07">
        <w:rPr>
          <w:rFonts w:ascii="Arial" w:hAnsi="Arial" w:cs="Arial"/>
          <w:sz w:val="24"/>
          <w:lang w:val="es-ES"/>
        </w:rPr>
        <w:t xml:space="preserve">Premio a la </w:t>
      </w:r>
      <w:proofErr w:type="gramStart"/>
      <w:r w:rsidRPr="00245E07">
        <w:rPr>
          <w:rFonts w:ascii="Arial" w:hAnsi="Arial" w:cs="Arial"/>
          <w:sz w:val="24"/>
          <w:lang w:val="es-ES"/>
        </w:rPr>
        <w:t>Directora</w:t>
      </w:r>
      <w:proofErr w:type="gramEnd"/>
      <w:r w:rsidRPr="00245E07">
        <w:rPr>
          <w:rFonts w:ascii="Arial" w:hAnsi="Arial" w:cs="Arial"/>
          <w:sz w:val="24"/>
          <w:lang w:val="es-ES"/>
        </w:rPr>
        <w:t xml:space="preserve"> de Plataformas de Contenido Educativo del Año, 2022</w:t>
      </w:r>
    </w:p>
    <w:p w14:paraId="4EF1F6DD" w14:textId="77777777" w:rsidR="004B337A" w:rsidRPr="00245E07" w:rsidRDefault="004B337A" w:rsidP="004B337A">
      <w:pPr>
        <w:rPr>
          <w:rFonts w:ascii="Arial" w:hAnsi="Arial" w:cs="Arial"/>
          <w:sz w:val="24"/>
          <w:lang w:val="es-ES"/>
        </w:rPr>
      </w:pPr>
      <w:r w:rsidRPr="00245E07">
        <w:rPr>
          <w:rFonts w:ascii="Arial" w:hAnsi="Arial" w:cs="Arial"/>
          <w:sz w:val="24"/>
          <w:lang w:val="es-ES"/>
        </w:rPr>
        <w:t xml:space="preserve">Premio a la </w:t>
      </w:r>
      <w:proofErr w:type="gramStart"/>
      <w:r w:rsidRPr="00245E07">
        <w:rPr>
          <w:rFonts w:ascii="Arial" w:hAnsi="Arial" w:cs="Arial"/>
          <w:sz w:val="24"/>
          <w:lang w:val="es-ES"/>
        </w:rPr>
        <w:t>Directora</w:t>
      </w:r>
      <w:proofErr w:type="gramEnd"/>
      <w:r w:rsidRPr="00245E07">
        <w:rPr>
          <w:rFonts w:ascii="Arial" w:hAnsi="Arial" w:cs="Arial"/>
          <w:sz w:val="24"/>
          <w:lang w:val="es-ES"/>
        </w:rPr>
        <w:t xml:space="preserve"> de Diseño Educativo del Año, 2020</w:t>
      </w:r>
    </w:p>
    <w:p w14:paraId="33984D82" w14:textId="77777777" w:rsidR="004B337A" w:rsidRPr="00245E07" w:rsidRDefault="004B337A" w:rsidP="004B337A">
      <w:pPr>
        <w:rPr>
          <w:rFonts w:ascii="Arial" w:hAnsi="Arial" w:cs="Arial"/>
          <w:sz w:val="24"/>
          <w:lang w:val="es-ES"/>
        </w:rPr>
      </w:pPr>
      <w:r w:rsidRPr="00245E07">
        <w:rPr>
          <w:rFonts w:ascii="Arial" w:hAnsi="Arial" w:cs="Arial"/>
          <w:sz w:val="24"/>
          <w:lang w:val="es-ES"/>
        </w:rPr>
        <w:t xml:space="preserve">Premio a la </w:t>
      </w:r>
      <w:proofErr w:type="gramStart"/>
      <w:r w:rsidRPr="00245E07">
        <w:rPr>
          <w:rFonts w:ascii="Arial" w:hAnsi="Arial" w:cs="Arial"/>
          <w:sz w:val="24"/>
          <w:lang w:val="es-ES"/>
        </w:rPr>
        <w:t>Directora</w:t>
      </w:r>
      <w:proofErr w:type="gramEnd"/>
      <w:r w:rsidRPr="00245E07">
        <w:rPr>
          <w:rFonts w:ascii="Arial" w:hAnsi="Arial" w:cs="Arial"/>
          <w:sz w:val="24"/>
          <w:lang w:val="es-ES"/>
        </w:rPr>
        <w:t xml:space="preserve"> de Redacción Educativa del Año, 2018</w:t>
      </w:r>
    </w:p>
    <w:p w14:paraId="74E24A2B" w14:textId="77777777" w:rsidR="004B337A" w:rsidRPr="00245E07" w:rsidRDefault="004B337A" w:rsidP="004B337A">
      <w:pPr>
        <w:rPr>
          <w:rFonts w:ascii="Arial" w:hAnsi="Arial" w:cs="Arial"/>
          <w:sz w:val="24"/>
          <w:lang w:val="es-ES"/>
        </w:rPr>
      </w:pPr>
      <w:r w:rsidRPr="00245E07">
        <w:rPr>
          <w:rFonts w:ascii="Arial" w:hAnsi="Arial" w:cs="Arial"/>
          <w:sz w:val="24"/>
          <w:lang w:val="es-ES"/>
        </w:rPr>
        <w:t>Logros:</w:t>
      </w:r>
    </w:p>
    <w:p w14:paraId="28443A93" w14:textId="77777777" w:rsidR="004B337A" w:rsidRPr="00245E07" w:rsidRDefault="004B337A" w:rsidP="004B337A">
      <w:pPr>
        <w:rPr>
          <w:rFonts w:ascii="Arial" w:hAnsi="Arial" w:cs="Arial"/>
          <w:sz w:val="24"/>
          <w:lang w:val="es-ES"/>
        </w:rPr>
      </w:pPr>
      <w:r w:rsidRPr="00245E07">
        <w:rPr>
          <w:rFonts w:ascii="Arial" w:hAnsi="Arial" w:cs="Arial"/>
          <w:sz w:val="24"/>
          <w:lang w:val="es-ES"/>
        </w:rPr>
        <w:lastRenderedPageBreak/>
        <w:t>Lideró el lanzamiento de una nueva plataforma de contenido sobre temas de educación que generó más de 1 millón de usuarios en su primer año.</w:t>
      </w:r>
    </w:p>
    <w:p w14:paraId="5C87E30E" w14:textId="77777777" w:rsidR="004B337A" w:rsidRPr="00245E07" w:rsidRDefault="004B337A" w:rsidP="004B337A">
      <w:pPr>
        <w:rPr>
          <w:rFonts w:ascii="Arial" w:hAnsi="Arial" w:cs="Arial"/>
          <w:sz w:val="24"/>
          <w:lang w:val="es-ES"/>
        </w:rPr>
      </w:pPr>
      <w:r w:rsidRPr="00245E07">
        <w:rPr>
          <w:rFonts w:ascii="Arial" w:hAnsi="Arial" w:cs="Arial"/>
          <w:sz w:val="24"/>
          <w:lang w:val="es-ES"/>
        </w:rPr>
        <w:t>Creó un nuevo diseño de contenido educativo que fue reconocido por su excelencia.</w:t>
      </w:r>
    </w:p>
    <w:p w14:paraId="641E7F21" w14:textId="77777777" w:rsidR="004B337A" w:rsidRPr="00245E07" w:rsidRDefault="004B337A" w:rsidP="004B337A">
      <w:pPr>
        <w:rPr>
          <w:rFonts w:ascii="Arial" w:hAnsi="Arial" w:cs="Arial"/>
          <w:sz w:val="24"/>
          <w:lang w:val="es-ES"/>
        </w:rPr>
      </w:pPr>
      <w:r w:rsidRPr="00245E07">
        <w:rPr>
          <w:rFonts w:ascii="Arial" w:hAnsi="Arial" w:cs="Arial"/>
          <w:sz w:val="24"/>
          <w:lang w:val="es-ES"/>
        </w:rPr>
        <w:t>Redactó un nuevo curso de educación en línea que fue elogiado por su claridad y profundidad.</w:t>
      </w:r>
    </w:p>
    <w:p w14:paraId="00FFF62D" w14:textId="77777777" w:rsidR="004B337A" w:rsidRPr="00245E07" w:rsidRDefault="004B337A" w:rsidP="004B337A">
      <w:pPr>
        <w:rPr>
          <w:rFonts w:ascii="Arial" w:hAnsi="Arial" w:cs="Arial"/>
          <w:sz w:val="24"/>
          <w:lang w:val="es-ES"/>
        </w:rPr>
      </w:pPr>
      <w:r w:rsidRPr="00245E07">
        <w:rPr>
          <w:rFonts w:ascii="Arial" w:hAnsi="Arial" w:cs="Arial"/>
          <w:sz w:val="24"/>
          <w:lang w:val="es-ES"/>
        </w:rPr>
        <w:t>Pasatiempos:</w:t>
      </w:r>
    </w:p>
    <w:p w14:paraId="7693C003" w14:textId="77777777" w:rsidR="004B337A" w:rsidRPr="00245E07" w:rsidRDefault="004B337A" w:rsidP="004B337A">
      <w:pPr>
        <w:rPr>
          <w:rFonts w:ascii="Arial" w:hAnsi="Arial" w:cs="Arial"/>
          <w:sz w:val="24"/>
          <w:lang w:val="es-ES"/>
        </w:rPr>
      </w:pPr>
      <w:r w:rsidRPr="00245E07">
        <w:rPr>
          <w:rFonts w:ascii="Arial" w:hAnsi="Arial" w:cs="Arial"/>
          <w:sz w:val="24"/>
          <w:lang w:val="es-ES"/>
        </w:rPr>
        <w:t>Lectura: Esto le ayudaría a mantenerse al día con las últimas tendencias en la industria educativa.</w:t>
      </w:r>
    </w:p>
    <w:p w14:paraId="1D3A1E9E" w14:textId="77777777" w:rsidR="004B337A" w:rsidRPr="00245E07" w:rsidRDefault="004B337A" w:rsidP="004B337A">
      <w:pPr>
        <w:rPr>
          <w:rFonts w:ascii="Arial" w:hAnsi="Arial" w:cs="Arial"/>
          <w:sz w:val="24"/>
          <w:lang w:val="es-ES"/>
        </w:rPr>
      </w:pPr>
      <w:r w:rsidRPr="00245E07">
        <w:rPr>
          <w:rFonts w:ascii="Arial" w:hAnsi="Arial" w:cs="Arial"/>
          <w:sz w:val="24"/>
          <w:lang w:val="es-ES"/>
        </w:rPr>
        <w:t>Participación en eventos educativos: Esto le ayudaría a conectarse con otros profesionales de la educación y aprender sobre sus experiencias.</w:t>
      </w:r>
    </w:p>
    <w:p w14:paraId="59B54539" w14:textId="03501341" w:rsidR="004B337A" w:rsidRDefault="004B337A" w:rsidP="004B337A">
      <w:pPr>
        <w:rPr>
          <w:rFonts w:ascii="Arial" w:hAnsi="Arial" w:cs="Arial"/>
          <w:sz w:val="24"/>
          <w:lang w:val="es-ES"/>
        </w:rPr>
      </w:pPr>
      <w:r w:rsidRPr="00245E07">
        <w:rPr>
          <w:rFonts w:ascii="Arial" w:hAnsi="Arial" w:cs="Arial"/>
          <w:sz w:val="24"/>
          <w:lang w:val="es-ES"/>
        </w:rPr>
        <w:t>Voluntariado en organizaciones educativas: Esto le ayudaría a retribuir a la comunidad educativa</w:t>
      </w:r>
      <w:r w:rsidR="001E1F22">
        <w:rPr>
          <w:rFonts w:ascii="Arial" w:hAnsi="Arial" w:cs="Arial"/>
          <w:sz w:val="24"/>
          <w:lang w:val="es-ES"/>
        </w:rPr>
        <w:t xml:space="preserve"> </w:t>
      </w:r>
      <w:r w:rsidR="001E1F22" w:rsidRPr="00C57177">
        <w:rPr>
          <w:rFonts w:ascii="Arial" w:hAnsi="Arial" w:cs="Arial"/>
          <w:sz w:val="24"/>
        </w:rPr>
        <w:t>[2]</w:t>
      </w:r>
      <w:r w:rsidRPr="00245E07">
        <w:rPr>
          <w:rFonts w:ascii="Arial" w:hAnsi="Arial" w:cs="Arial"/>
          <w:sz w:val="24"/>
          <w:lang w:val="es-ES"/>
        </w:rPr>
        <w:t>.</w:t>
      </w:r>
    </w:p>
    <w:p w14:paraId="1A2D93E5" w14:textId="77777777" w:rsidR="004B337A" w:rsidRDefault="004B337A" w:rsidP="004B337A">
      <w:pPr>
        <w:pStyle w:val="Ttulo3"/>
        <w:rPr>
          <w:sz w:val="28"/>
          <w:szCs w:val="28"/>
          <w:lang w:val="es-ES"/>
        </w:rPr>
      </w:pPr>
      <w:bookmarkStart w:id="26" w:name="_Toc144799901"/>
      <w:r>
        <w:rPr>
          <w:sz w:val="28"/>
          <w:szCs w:val="28"/>
          <w:lang w:val="es-ES"/>
        </w:rPr>
        <w:t>Prompts oportunidades de emprendimiento</w:t>
      </w:r>
      <w:bookmarkEnd w:id="26"/>
    </w:p>
    <w:p w14:paraId="618F7927" w14:textId="77777777" w:rsidR="004B337A" w:rsidRDefault="004B337A" w:rsidP="004B337A">
      <w:pPr>
        <w:rPr>
          <w:rFonts w:ascii="Arial" w:hAnsi="Arial" w:cs="Arial"/>
          <w:sz w:val="24"/>
          <w:lang w:val="es-ES"/>
        </w:rPr>
      </w:pPr>
      <w:r w:rsidRPr="00191B3A">
        <w:rPr>
          <w:rFonts w:ascii="Arial" w:hAnsi="Arial" w:cs="Arial"/>
          <w:sz w:val="24"/>
          <w:lang w:val="es-ES"/>
        </w:rPr>
        <w:t xml:space="preserve">como experta en plataformas de contenido enfocada en temas de </w:t>
      </w:r>
      <w:proofErr w:type="gramStart"/>
      <w:r w:rsidRPr="00191B3A">
        <w:rPr>
          <w:rFonts w:ascii="Arial" w:hAnsi="Arial" w:cs="Arial"/>
          <w:sz w:val="24"/>
          <w:lang w:val="es-ES"/>
        </w:rPr>
        <w:t>educacion,  dime</w:t>
      </w:r>
      <w:proofErr w:type="gramEnd"/>
      <w:r w:rsidRPr="00191B3A">
        <w:rPr>
          <w:rFonts w:ascii="Arial" w:hAnsi="Arial" w:cs="Arial"/>
          <w:sz w:val="24"/>
          <w:lang w:val="es-ES"/>
        </w:rPr>
        <w:t xml:space="preserve"> 3 oportunidades de emprendimiento</w:t>
      </w:r>
    </w:p>
    <w:p w14:paraId="5827B983" w14:textId="77777777" w:rsidR="004B337A" w:rsidRDefault="004B337A" w:rsidP="004B337A">
      <w:pPr>
        <w:pStyle w:val="Ttulo3"/>
        <w:rPr>
          <w:sz w:val="28"/>
          <w:szCs w:val="28"/>
          <w:lang w:val="es-ES"/>
        </w:rPr>
      </w:pPr>
      <w:bookmarkStart w:id="27" w:name="_Toc144799902"/>
      <w:r>
        <w:rPr>
          <w:sz w:val="28"/>
          <w:szCs w:val="28"/>
          <w:lang w:val="es-ES"/>
        </w:rPr>
        <w:t>Resultado</w:t>
      </w:r>
      <w:bookmarkEnd w:id="27"/>
    </w:p>
    <w:p w14:paraId="0704C975" w14:textId="77777777" w:rsidR="004B337A" w:rsidRPr="004B0E7B" w:rsidRDefault="004B337A" w:rsidP="004B337A">
      <w:pPr>
        <w:rPr>
          <w:rFonts w:ascii="Arial" w:hAnsi="Arial" w:cs="Arial"/>
          <w:sz w:val="24"/>
          <w:lang w:val="es-ES"/>
        </w:rPr>
      </w:pPr>
      <w:r w:rsidRPr="004B0E7B">
        <w:rPr>
          <w:rFonts w:ascii="Arial" w:hAnsi="Arial" w:cs="Arial"/>
          <w:sz w:val="24"/>
          <w:lang w:val="es-ES"/>
        </w:rPr>
        <w:t>Claro, como experta en plataformas de contenido enfocada en temas de educación, aquí te presento tres oportunidades de emprendimiento que podrían ser interesantes en este campo:</w:t>
      </w:r>
    </w:p>
    <w:p w14:paraId="5DB15270" w14:textId="77777777" w:rsidR="004B337A" w:rsidRPr="004B0E7B" w:rsidRDefault="004B337A" w:rsidP="004B337A">
      <w:pPr>
        <w:rPr>
          <w:rFonts w:ascii="Arial" w:hAnsi="Arial" w:cs="Arial"/>
          <w:sz w:val="24"/>
          <w:lang w:val="es-ES"/>
        </w:rPr>
      </w:pPr>
    </w:p>
    <w:p w14:paraId="76B470B8" w14:textId="77777777" w:rsidR="004B337A" w:rsidRPr="004B0E7B" w:rsidRDefault="004B337A" w:rsidP="004B337A">
      <w:pPr>
        <w:rPr>
          <w:rFonts w:ascii="Arial" w:hAnsi="Arial" w:cs="Arial"/>
          <w:sz w:val="24"/>
          <w:lang w:val="es-ES"/>
        </w:rPr>
      </w:pPr>
      <w:r w:rsidRPr="004B0E7B">
        <w:rPr>
          <w:rFonts w:ascii="Arial" w:hAnsi="Arial" w:cs="Arial"/>
          <w:sz w:val="24"/>
          <w:lang w:val="es-ES"/>
        </w:rPr>
        <w:t>Plataforma de Contenido Educativo Personalizado:</w:t>
      </w:r>
    </w:p>
    <w:p w14:paraId="0355417A" w14:textId="77777777" w:rsidR="004B337A" w:rsidRPr="004B0E7B" w:rsidRDefault="004B337A" w:rsidP="004B337A">
      <w:pPr>
        <w:rPr>
          <w:rFonts w:ascii="Arial" w:hAnsi="Arial" w:cs="Arial"/>
          <w:sz w:val="24"/>
          <w:lang w:val="es-ES"/>
        </w:rPr>
      </w:pPr>
    </w:p>
    <w:p w14:paraId="78BD97E5" w14:textId="77777777" w:rsidR="004B337A" w:rsidRPr="004B0E7B" w:rsidRDefault="004B337A" w:rsidP="004B337A">
      <w:pPr>
        <w:rPr>
          <w:rFonts w:ascii="Arial" w:hAnsi="Arial" w:cs="Arial"/>
          <w:sz w:val="24"/>
          <w:lang w:val="es-ES"/>
        </w:rPr>
      </w:pPr>
      <w:r w:rsidRPr="004B0E7B">
        <w:rPr>
          <w:rFonts w:ascii="Arial" w:hAnsi="Arial" w:cs="Arial"/>
          <w:sz w:val="24"/>
          <w:lang w:val="es-ES"/>
        </w:rPr>
        <w:lastRenderedPageBreak/>
        <w:t>Desarrolla una plataforma que utilice algoritmos de aprendizaje automático para analizar el estilo de aprendizaje y las necesidades individuales de los estudiantes. Luego, proporciona contenido educativo personalizado, incluyendo lecciones, ejercicios y recursos, que se adapten a las preferencias y niveles de competencia de cada estudiante. Esta plataforma podría abordar tanto a estudiantes de escuela como a profesionales en busca de aprendizaje continuo.</w:t>
      </w:r>
    </w:p>
    <w:p w14:paraId="1C791D57" w14:textId="77777777" w:rsidR="004B337A" w:rsidRPr="004B0E7B" w:rsidRDefault="004B337A" w:rsidP="004B337A">
      <w:pPr>
        <w:rPr>
          <w:rFonts w:ascii="Arial" w:hAnsi="Arial" w:cs="Arial"/>
          <w:sz w:val="24"/>
          <w:lang w:val="es-ES"/>
        </w:rPr>
      </w:pPr>
      <w:r w:rsidRPr="004B0E7B">
        <w:rPr>
          <w:rFonts w:ascii="Arial" w:hAnsi="Arial" w:cs="Arial"/>
          <w:sz w:val="24"/>
          <w:lang w:val="es-ES"/>
        </w:rPr>
        <w:t>Marketplace de Contenido Educativo Colaborativo:</w:t>
      </w:r>
    </w:p>
    <w:p w14:paraId="6D67416F" w14:textId="77777777" w:rsidR="004B337A" w:rsidRPr="004B0E7B" w:rsidRDefault="004B337A" w:rsidP="004B337A">
      <w:pPr>
        <w:rPr>
          <w:rFonts w:ascii="Arial" w:hAnsi="Arial" w:cs="Arial"/>
          <w:sz w:val="24"/>
          <w:lang w:val="es-ES"/>
        </w:rPr>
      </w:pPr>
    </w:p>
    <w:p w14:paraId="2D462D52" w14:textId="77777777" w:rsidR="004B337A" w:rsidRPr="004B0E7B" w:rsidRDefault="004B337A" w:rsidP="004B337A">
      <w:pPr>
        <w:rPr>
          <w:rFonts w:ascii="Arial" w:hAnsi="Arial" w:cs="Arial"/>
          <w:sz w:val="24"/>
          <w:lang w:val="es-ES"/>
        </w:rPr>
      </w:pPr>
      <w:r w:rsidRPr="004B0E7B">
        <w:rPr>
          <w:rFonts w:ascii="Arial" w:hAnsi="Arial" w:cs="Arial"/>
          <w:sz w:val="24"/>
          <w:lang w:val="es-ES"/>
        </w:rPr>
        <w:t>Crea un marketplace en línea que permita a educadores, expertos y creadores de contenido cargar y vender sus recursos educativos, y a otros usuarios comprar y acceder a este contenido. Fomenta la colaboración entre educadores y la comunidad educativa, lo que podría incluir cursos, materiales de estudio, guías y más. Un enfoque colaborativo podría ayudar a enriquecer el contenido educativo disponible y atender a una variedad de necesidades de aprendizaje.</w:t>
      </w:r>
    </w:p>
    <w:p w14:paraId="78456F23" w14:textId="77777777" w:rsidR="004B337A" w:rsidRPr="004B0E7B" w:rsidRDefault="004B337A" w:rsidP="004B337A">
      <w:pPr>
        <w:rPr>
          <w:rFonts w:ascii="Arial" w:hAnsi="Arial" w:cs="Arial"/>
          <w:sz w:val="24"/>
          <w:lang w:val="es-ES"/>
        </w:rPr>
      </w:pPr>
      <w:r w:rsidRPr="004B0E7B">
        <w:rPr>
          <w:rFonts w:ascii="Arial" w:hAnsi="Arial" w:cs="Arial"/>
          <w:sz w:val="24"/>
          <w:lang w:val="es-ES"/>
        </w:rPr>
        <w:t>Plataforma de Contenido Educativo Interactivo:</w:t>
      </w:r>
    </w:p>
    <w:p w14:paraId="1AC59571" w14:textId="77777777" w:rsidR="004B337A" w:rsidRPr="004B0E7B" w:rsidRDefault="004B337A" w:rsidP="004B337A">
      <w:pPr>
        <w:rPr>
          <w:rFonts w:ascii="Arial" w:hAnsi="Arial" w:cs="Arial"/>
          <w:sz w:val="24"/>
          <w:lang w:val="es-ES"/>
        </w:rPr>
      </w:pPr>
    </w:p>
    <w:p w14:paraId="2902D01E" w14:textId="77777777" w:rsidR="004B337A" w:rsidRPr="004B0E7B" w:rsidRDefault="004B337A" w:rsidP="004B337A">
      <w:pPr>
        <w:rPr>
          <w:rFonts w:ascii="Arial" w:hAnsi="Arial" w:cs="Arial"/>
          <w:sz w:val="24"/>
          <w:lang w:val="es-ES"/>
        </w:rPr>
      </w:pPr>
      <w:r w:rsidRPr="004B0E7B">
        <w:rPr>
          <w:rFonts w:ascii="Arial" w:hAnsi="Arial" w:cs="Arial"/>
          <w:sz w:val="24"/>
          <w:lang w:val="es-ES"/>
        </w:rPr>
        <w:t>Desarrolla una plataforma que ofrezca contenido educativo altamente interactivo, como simulaciones, juegos educativos, tutoriales interactivos y experiencias de aprendizaje inmersivas. Esta plataforma podría ser especialmente efectiva para la enseñanza de materias STEM (ciencia, tecnología, ingeniería y matemáticas), así como para mejorar el compromiso y la retención de los estudiantes en general.</w:t>
      </w:r>
    </w:p>
    <w:p w14:paraId="6BF6CDFC" w14:textId="0B750299" w:rsidR="004B337A" w:rsidRDefault="004B337A" w:rsidP="004B337A">
      <w:pPr>
        <w:rPr>
          <w:rFonts w:ascii="Arial" w:hAnsi="Arial" w:cs="Arial"/>
          <w:sz w:val="24"/>
          <w:lang w:val="es-ES"/>
        </w:rPr>
      </w:pPr>
      <w:r w:rsidRPr="004B0E7B">
        <w:rPr>
          <w:rFonts w:ascii="Arial" w:hAnsi="Arial" w:cs="Arial"/>
          <w:sz w:val="24"/>
          <w:lang w:val="es-ES"/>
        </w:rPr>
        <w:t>Estas oportunidades de emprendimiento se alinean con la creciente demanda de soluciones de aprendizaje en línea y personalizado, y permiten a los emprendedores contribuir a la mejora de la educación a través de la tecnología. Sin embargo, es importante realizar una investigación de mercado sólida y considerar la pedagogía y la calidad del contenido al desarrollar estas plataformas</w:t>
      </w:r>
      <w:r w:rsidR="001E1F22">
        <w:rPr>
          <w:rFonts w:ascii="Arial" w:hAnsi="Arial" w:cs="Arial"/>
          <w:sz w:val="24"/>
          <w:lang w:val="es-ES"/>
        </w:rPr>
        <w:t xml:space="preserve"> </w:t>
      </w:r>
      <w:r w:rsidR="001E1F22" w:rsidRPr="005B2BCF">
        <w:rPr>
          <w:rFonts w:ascii="Arial" w:hAnsi="Arial" w:cs="Arial"/>
          <w:sz w:val="24"/>
        </w:rPr>
        <w:t>[1]</w:t>
      </w:r>
      <w:r w:rsidR="001E1F22">
        <w:rPr>
          <w:rFonts w:ascii="Arial" w:hAnsi="Arial" w:cs="Arial"/>
          <w:sz w:val="24"/>
        </w:rPr>
        <w:t>.</w:t>
      </w:r>
    </w:p>
    <w:p w14:paraId="76493A80" w14:textId="77777777" w:rsidR="004B337A" w:rsidRPr="00EE4129" w:rsidRDefault="004B337A" w:rsidP="004B337A">
      <w:pPr>
        <w:pStyle w:val="Ttulo3"/>
        <w:rPr>
          <w:sz w:val="28"/>
          <w:szCs w:val="28"/>
          <w:lang w:val="es-ES"/>
        </w:rPr>
      </w:pPr>
      <w:bookmarkStart w:id="28" w:name="_Toc144799903"/>
      <w:r w:rsidRPr="00EE4129">
        <w:rPr>
          <w:sz w:val="28"/>
          <w:szCs w:val="28"/>
          <w:lang w:val="es-ES"/>
        </w:rPr>
        <w:lastRenderedPageBreak/>
        <w:t>Prompts de ejemplos</w:t>
      </w:r>
      <w:bookmarkEnd w:id="28"/>
    </w:p>
    <w:p w14:paraId="72562760" w14:textId="77777777" w:rsidR="004B337A" w:rsidRDefault="004B337A" w:rsidP="004B337A">
      <w:pPr>
        <w:rPr>
          <w:rFonts w:ascii="Arial" w:hAnsi="Arial" w:cs="Arial"/>
          <w:sz w:val="24"/>
          <w:lang w:val="es-ES"/>
        </w:rPr>
      </w:pPr>
      <w:r w:rsidRPr="002B3A6A">
        <w:rPr>
          <w:rFonts w:ascii="Arial" w:hAnsi="Arial" w:cs="Arial"/>
          <w:sz w:val="24"/>
          <w:lang w:val="es-ES"/>
        </w:rPr>
        <w:t>para cada oportunidad de emprendimiento que me diste, dame ahora un ejemplo especifico</w:t>
      </w:r>
    </w:p>
    <w:p w14:paraId="6E3176D9" w14:textId="77777777" w:rsidR="004B337A" w:rsidRDefault="004B337A" w:rsidP="004B337A">
      <w:pPr>
        <w:pStyle w:val="Ttulo3"/>
        <w:rPr>
          <w:sz w:val="28"/>
          <w:szCs w:val="28"/>
          <w:lang w:val="es-ES"/>
        </w:rPr>
      </w:pPr>
      <w:bookmarkStart w:id="29" w:name="_Toc144799904"/>
      <w:r>
        <w:rPr>
          <w:sz w:val="28"/>
          <w:szCs w:val="28"/>
          <w:lang w:val="es-ES"/>
        </w:rPr>
        <w:t>Resultado</w:t>
      </w:r>
      <w:bookmarkEnd w:id="29"/>
    </w:p>
    <w:p w14:paraId="7AA94F1A" w14:textId="77777777" w:rsidR="004B337A" w:rsidRPr="004F0992" w:rsidRDefault="004B337A" w:rsidP="004B337A">
      <w:pPr>
        <w:rPr>
          <w:rFonts w:ascii="Arial" w:hAnsi="Arial" w:cs="Arial"/>
          <w:sz w:val="24"/>
          <w:lang w:val="es-ES"/>
        </w:rPr>
      </w:pPr>
      <w:r w:rsidRPr="004F0992">
        <w:rPr>
          <w:rFonts w:ascii="Arial" w:hAnsi="Arial" w:cs="Arial"/>
          <w:sz w:val="24"/>
          <w:lang w:val="es-ES"/>
        </w:rPr>
        <w:t>Claro, a continuación, te presento ejemplos más específicos para cada una de las oportunidades de emprendimiento en el campo de las plataformas de contenido educativo:</w:t>
      </w:r>
    </w:p>
    <w:p w14:paraId="4C4C846B" w14:textId="77777777" w:rsidR="004B337A" w:rsidRPr="004F0992" w:rsidRDefault="004B337A" w:rsidP="004B337A">
      <w:pPr>
        <w:rPr>
          <w:rFonts w:ascii="Arial" w:hAnsi="Arial" w:cs="Arial"/>
          <w:sz w:val="24"/>
          <w:lang w:val="es-ES"/>
        </w:rPr>
      </w:pPr>
    </w:p>
    <w:p w14:paraId="2E80CCF9" w14:textId="77777777" w:rsidR="004B337A" w:rsidRPr="004F0992" w:rsidRDefault="004B337A" w:rsidP="004B337A">
      <w:pPr>
        <w:rPr>
          <w:rFonts w:ascii="Arial" w:hAnsi="Arial" w:cs="Arial"/>
          <w:sz w:val="24"/>
          <w:lang w:val="es-ES"/>
        </w:rPr>
      </w:pPr>
      <w:r w:rsidRPr="004F0992">
        <w:rPr>
          <w:rFonts w:ascii="Arial" w:hAnsi="Arial" w:cs="Arial"/>
          <w:sz w:val="24"/>
          <w:lang w:val="es-ES"/>
        </w:rPr>
        <w:t>Plataforma de Contenido Educativo Personalizado:</w:t>
      </w:r>
    </w:p>
    <w:p w14:paraId="1E44269B" w14:textId="77777777" w:rsidR="004B337A" w:rsidRPr="004F0992" w:rsidRDefault="004B337A" w:rsidP="004B337A">
      <w:pPr>
        <w:rPr>
          <w:rFonts w:ascii="Arial" w:hAnsi="Arial" w:cs="Arial"/>
          <w:sz w:val="24"/>
          <w:lang w:val="es-ES"/>
        </w:rPr>
      </w:pPr>
    </w:p>
    <w:p w14:paraId="3789B9FD" w14:textId="77777777" w:rsidR="004B337A" w:rsidRPr="004F0992" w:rsidRDefault="004B337A" w:rsidP="004B337A">
      <w:pPr>
        <w:rPr>
          <w:rFonts w:ascii="Arial" w:hAnsi="Arial" w:cs="Arial"/>
          <w:sz w:val="24"/>
          <w:lang w:val="es-ES"/>
        </w:rPr>
      </w:pPr>
      <w:r w:rsidRPr="004F0992">
        <w:rPr>
          <w:rFonts w:ascii="Arial" w:hAnsi="Arial" w:cs="Arial"/>
          <w:sz w:val="24"/>
          <w:lang w:val="es-ES"/>
        </w:rPr>
        <w:t>Ejemplo Específico: Imagina una plataforma llamada "EduAprendo". EduAprendo utiliza algoritmos de aprendizaje automático para evaluar el estilo de aprendizaje y el nivel de competencia de cada estudiante. Un estudiante de matemáticas de secundaria que aprende mejor a través de ejemplos visuales podría recibir lecciones interactivas con gráficos y animaciones, mientras que otro estudiante que prefiere el aprendizaje auditivo podría recibir explicaciones en formato de audio. EduAprendo proporciona una experiencia de aprendizaje altamente personalizada y realiza un seguimiento del progreso del estudiante a lo largo del tiempo.</w:t>
      </w:r>
    </w:p>
    <w:p w14:paraId="39B0E2CC" w14:textId="77777777" w:rsidR="004B337A" w:rsidRPr="004F0992" w:rsidRDefault="004B337A" w:rsidP="004B337A">
      <w:pPr>
        <w:rPr>
          <w:rFonts w:ascii="Arial" w:hAnsi="Arial" w:cs="Arial"/>
          <w:sz w:val="24"/>
          <w:lang w:val="es-ES"/>
        </w:rPr>
      </w:pPr>
      <w:r w:rsidRPr="004F0992">
        <w:rPr>
          <w:rFonts w:ascii="Arial" w:hAnsi="Arial" w:cs="Arial"/>
          <w:sz w:val="24"/>
          <w:lang w:val="es-ES"/>
        </w:rPr>
        <w:t>Marketplace de Contenido Educativo Colaborativo:</w:t>
      </w:r>
    </w:p>
    <w:p w14:paraId="51F97550" w14:textId="77777777" w:rsidR="004B337A" w:rsidRPr="004F0992" w:rsidRDefault="004B337A" w:rsidP="004B337A">
      <w:pPr>
        <w:rPr>
          <w:rFonts w:ascii="Arial" w:hAnsi="Arial" w:cs="Arial"/>
          <w:sz w:val="24"/>
          <w:lang w:val="es-ES"/>
        </w:rPr>
      </w:pPr>
    </w:p>
    <w:p w14:paraId="6A1669A8" w14:textId="77777777" w:rsidR="004B337A" w:rsidRPr="004F0992" w:rsidRDefault="004B337A" w:rsidP="004B337A">
      <w:pPr>
        <w:rPr>
          <w:rFonts w:ascii="Arial" w:hAnsi="Arial" w:cs="Arial"/>
          <w:sz w:val="24"/>
          <w:lang w:val="es-ES"/>
        </w:rPr>
      </w:pPr>
      <w:r w:rsidRPr="004F0992">
        <w:rPr>
          <w:rFonts w:ascii="Arial" w:hAnsi="Arial" w:cs="Arial"/>
          <w:sz w:val="24"/>
          <w:lang w:val="es-ES"/>
        </w:rPr>
        <w:t xml:space="preserve">Ejemplo Específico: Supongamos que lanzas un marketplace llamado "EduColab". EduColab permite a educadores y creadores de contenido educativo cargar y vender sus recursos en una variedad de materias y niveles educativos. Por ejemplo, un profesor de biología podría compartir un conjunto de simulaciones interactivas sobre la genética, mientras que un experto en idiomas podría ofrecer cursos en línea sobre aprendizaje de idiomas </w:t>
      </w:r>
      <w:r w:rsidRPr="004F0992">
        <w:rPr>
          <w:rFonts w:ascii="Arial" w:hAnsi="Arial" w:cs="Arial"/>
          <w:sz w:val="24"/>
          <w:lang w:val="es-ES"/>
        </w:rPr>
        <w:lastRenderedPageBreak/>
        <w:t>extranjeros. Los usuarios pueden buscar y comprar contenido que se adapte a sus necesidades de enseñanza y aprendizaje.</w:t>
      </w:r>
    </w:p>
    <w:p w14:paraId="78E04BF0" w14:textId="77777777" w:rsidR="004B337A" w:rsidRPr="004F0992" w:rsidRDefault="004B337A" w:rsidP="004B337A">
      <w:pPr>
        <w:rPr>
          <w:rFonts w:ascii="Arial" w:hAnsi="Arial" w:cs="Arial"/>
          <w:sz w:val="24"/>
          <w:lang w:val="es-ES"/>
        </w:rPr>
      </w:pPr>
      <w:r w:rsidRPr="004F0992">
        <w:rPr>
          <w:rFonts w:ascii="Arial" w:hAnsi="Arial" w:cs="Arial"/>
          <w:sz w:val="24"/>
          <w:lang w:val="es-ES"/>
        </w:rPr>
        <w:t>Plataforma de Contenido Educativo Interactivo:</w:t>
      </w:r>
    </w:p>
    <w:p w14:paraId="4FCE2455" w14:textId="77777777" w:rsidR="004B337A" w:rsidRPr="004F0992" w:rsidRDefault="004B337A" w:rsidP="004B337A">
      <w:pPr>
        <w:rPr>
          <w:rFonts w:ascii="Arial" w:hAnsi="Arial" w:cs="Arial"/>
          <w:sz w:val="24"/>
          <w:lang w:val="es-ES"/>
        </w:rPr>
      </w:pPr>
    </w:p>
    <w:p w14:paraId="3254AB52" w14:textId="77777777" w:rsidR="004B337A" w:rsidRPr="004F0992" w:rsidRDefault="004B337A" w:rsidP="004B337A">
      <w:pPr>
        <w:rPr>
          <w:rFonts w:ascii="Arial" w:hAnsi="Arial" w:cs="Arial"/>
          <w:sz w:val="24"/>
          <w:lang w:val="es-ES"/>
        </w:rPr>
      </w:pPr>
      <w:r w:rsidRPr="004F0992">
        <w:rPr>
          <w:rFonts w:ascii="Arial" w:hAnsi="Arial" w:cs="Arial"/>
          <w:sz w:val="24"/>
          <w:lang w:val="es-ES"/>
        </w:rPr>
        <w:t>Ejemplo Específico: Imagina una plataforma llamada "EduInnova". EduInnova se especializa en ofrecer contenido educativo altamente interactivo y experiencias de aprendizaje inmersivas. Por ejemplo, en el campo de la ciencia, EduInnova podría proporcionar simulaciones en 3D de experimentos científicos que los estudiantes pueden realizar virtualmente. Para las matemáticas, podría ofrecer juegos educativos que ayuden a los estudiantes a comprender conceptos matemáticos de manera divertida y efectiva. EduInnova se convierte en un destino para el aprendizaje enriquecedor y atractivo.</w:t>
      </w:r>
    </w:p>
    <w:p w14:paraId="753D257A" w14:textId="3AFDD449" w:rsidR="004B337A" w:rsidRPr="00EE4129" w:rsidRDefault="004B337A" w:rsidP="004B337A">
      <w:pPr>
        <w:rPr>
          <w:rFonts w:ascii="Arial" w:hAnsi="Arial" w:cs="Arial"/>
          <w:sz w:val="24"/>
          <w:lang w:val="es-ES"/>
        </w:rPr>
      </w:pPr>
      <w:r w:rsidRPr="004F0992">
        <w:rPr>
          <w:rFonts w:ascii="Arial" w:hAnsi="Arial" w:cs="Arial"/>
          <w:sz w:val="24"/>
          <w:lang w:val="es-ES"/>
        </w:rPr>
        <w:t>Estos ejemplos específicos demuestran cómo cada una de las oportunidades de emprendimiento podría materializarse en una plataforma de contenido educativo que aborda necesidades específicas de aprendizaje y ofrece valor tanto a estudiantes como a educadores. La personalización, la colaboración y la interactividad son elementos clave en estas propuestas de valor</w:t>
      </w:r>
      <w:r w:rsidR="001E1F22">
        <w:rPr>
          <w:rFonts w:ascii="Arial" w:hAnsi="Arial" w:cs="Arial"/>
          <w:sz w:val="24"/>
          <w:lang w:val="es-ES"/>
        </w:rPr>
        <w:t xml:space="preserve"> </w:t>
      </w:r>
      <w:r w:rsidR="001E1F22" w:rsidRPr="005B2BCF">
        <w:rPr>
          <w:rFonts w:ascii="Arial" w:hAnsi="Arial" w:cs="Arial"/>
          <w:sz w:val="24"/>
        </w:rPr>
        <w:t>[1]</w:t>
      </w:r>
      <w:r w:rsidRPr="004F0992">
        <w:rPr>
          <w:rFonts w:ascii="Arial" w:hAnsi="Arial" w:cs="Arial"/>
          <w:sz w:val="24"/>
          <w:lang w:val="es-ES"/>
        </w:rPr>
        <w:t>.</w:t>
      </w:r>
    </w:p>
    <w:p w14:paraId="45D3BE78" w14:textId="77777777" w:rsidR="004B337A" w:rsidRPr="00626A6E" w:rsidRDefault="004B337A" w:rsidP="004B337A">
      <w:pPr>
        <w:pStyle w:val="Ttulo3"/>
        <w:rPr>
          <w:rFonts w:ascii="Arial" w:hAnsi="Arial" w:cs="Arial"/>
          <w:sz w:val="28"/>
          <w:szCs w:val="28"/>
          <w:lang w:val="es-ES"/>
        </w:rPr>
      </w:pPr>
    </w:p>
    <w:p w14:paraId="673ED2E4" w14:textId="77777777" w:rsidR="004B337A" w:rsidRPr="00043AD6" w:rsidRDefault="004B337A" w:rsidP="004B337A">
      <w:pPr>
        <w:pStyle w:val="Ttulo2"/>
        <w:rPr>
          <w:sz w:val="32"/>
          <w:szCs w:val="32"/>
          <w:lang w:val="es-ES"/>
        </w:rPr>
      </w:pPr>
      <w:bookmarkStart w:id="30" w:name="_Toc144799905"/>
      <w:r w:rsidRPr="00043AD6">
        <w:rPr>
          <w:sz w:val="32"/>
          <w:szCs w:val="32"/>
          <w:lang w:val="es-ES"/>
        </w:rPr>
        <w:t>Perfil de aplicaciones móviles</w:t>
      </w:r>
      <w:bookmarkEnd w:id="30"/>
    </w:p>
    <w:p w14:paraId="702D51BD" w14:textId="77777777" w:rsidR="004B337A" w:rsidRPr="00043AD6" w:rsidRDefault="004B337A" w:rsidP="004B337A">
      <w:pPr>
        <w:pStyle w:val="Ttulo3"/>
        <w:rPr>
          <w:sz w:val="28"/>
          <w:szCs w:val="28"/>
          <w:lang w:val="es-ES"/>
        </w:rPr>
      </w:pPr>
      <w:bookmarkStart w:id="31" w:name="_Toc144799906"/>
      <w:r w:rsidRPr="00043AD6">
        <w:rPr>
          <w:sz w:val="28"/>
          <w:szCs w:val="28"/>
          <w:lang w:val="es-ES"/>
        </w:rPr>
        <w:t>Prompts de perfil</w:t>
      </w:r>
      <w:bookmarkEnd w:id="31"/>
    </w:p>
    <w:p w14:paraId="15A5A27E" w14:textId="77777777" w:rsidR="004B337A" w:rsidRPr="004B1509" w:rsidRDefault="004B337A" w:rsidP="004B337A">
      <w:pPr>
        <w:rPr>
          <w:rFonts w:ascii="Arial" w:hAnsi="Arial" w:cs="Arial"/>
          <w:sz w:val="24"/>
          <w:lang w:val="es-ES"/>
        </w:rPr>
      </w:pPr>
      <w:r>
        <w:rPr>
          <w:rFonts w:ascii="Arial" w:hAnsi="Arial" w:cs="Arial"/>
          <w:sz w:val="24"/>
          <w:lang w:val="es-ES"/>
        </w:rPr>
        <w:t>Ge</w:t>
      </w:r>
      <w:r w:rsidRPr="004B1509">
        <w:rPr>
          <w:rFonts w:ascii="Arial" w:hAnsi="Arial" w:cs="Arial"/>
          <w:sz w:val="24"/>
          <w:lang w:val="es-ES"/>
        </w:rPr>
        <w:t>nérame el perfil de un profesional creativo, innovador, inteligente y hábil con muchos años de experiencia experto en aplicaciones móviles sobre temas de educación</w:t>
      </w:r>
    </w:p>
    <w:p w14:paraId="0E5785BB" w14:textId="77777777" w:rsidR="004B337A" w:rsidRPr="00043AD6" w:rsidRDefault="004B337A" w:rsidP="004B337A">
      <w:pPr>
        <w:pStyle w:val="Ttulo3"/>
        <w:rPr>
          <w:sz w:val="28"/>
          <w:szCs w:val="28"/>
          <w:lang w:val="es-ES"/>
        </w:rPr>
      </w:pPr>
      <w:bookmarkStart w:id="32" w:name="_Toc144799907"/>
      <w:r w:rsidRPr="00043AD6">
        <w:rPr>
          <w:sz w:val="28"/>
          <w:szCs w:val="28"/>
          <w:lang w:val="es-ES"/>
        </w:rPr>
        <w:t>Resultado</w:t>
      </w:r>
      <w:bookmarkEnd w:id="32"/>
    </w:p>
    <w:p w14:paraId="4EB21520" w14:textId="77777777" w:rsidR="004B337A" w:rsidRPr="004B1509" w:rsidRDefault="004B337A" w:rsidP="004B337A">
      <w:pPr>
        <w:rPr>
          <w:rFonts w:ascii="Arial" w:hAnsi="Arial" w:cs="Arial"/>
          <w:sz w:val="24"/>
          <w:lang w:val="es-ES"/>
        </w:rPr>
      </w:pPr>
      <w:r w:rsidRPr="004B1509">
        <w:rPr>
          <w:rFonts w:ascii="Arial" w:hAnsi="Arial" w:cs="Arial"/>
          <w:sz w:val="24"/>
          <w:lang w:val="es-ES"/>
        </w:rPr>
        <w:t>Nombre: Juan Pérez</w:t>
      </w:r>
    </w:p>
    <w:p w14:paraId="20E13D53" w14:textId="77777777" w:rsidR="004B337A" w:rsidRPr="004B1509" w:rsidRDefault="004B337A" w:rsidP="004B337A">
      <w:pPr>
        <w:rPr>
          <w:rFonts w:ascii="Arial" w:hAnsi="Arial" w:cs="Arial"/>
          <w:sz w:val="24"/>
          <w:lang w:val="es-ES"/>
        </w:rPr>
      </w:pPr>
      <w:r w:rsidRPr="004B1509">
        <w:rPr>
          <w:rFonts w:ascii="Arial" w:hAnsi="Arial" w:cs="Arial"/>
          <w:sz w:val="24"/>
          <w:lang w:val="es-ES"/>
        </w:rPr>
        <w:lastRenderedPageBreak/>
        <w:t>Edad: 45 años</w:t>
      </w:r>
    </w:p>
    <w:p w14:paraId="7BFA64AD" w14:textId="77777777" w:rsidR="004B337A" w:rsidRPr="004B1509" w:rsidRDefault="004B337A" w:rsidP="004B337A">
      <w:pPr>
        <w:rPr>
          <w:rFonts w:ascii="Arial" w:hAnsi="Arial" w:cs="Arial"/>
          <w:sz w:val="24"/>
          <w:lang w:val="es-ES"/>
        </w:rPr>
      </w:pPr>
      <w:r w:rsidRPr="004B1509">
        <w:rPr>
          <w:rFonts w:ascii="Arial" w:hAnsi="Arial" w:cs="Arial"/>
          <w:sz w:val="24"/>
          <w:lang w:val="es-ES"/>
        </w:rPr>
        <w:t>Educación:</w:t>
      </w:r>
    </w:p>
    <w:p w14:paraId="4FF544A5" w14:textId="77777777" w:rsidR="004B337A" w:rsidRPr="004B1509" w:rsidRDefault="004B337A" w:rsidP="004B337A">
      <w:pPr>
        <w:rPr>
          <w:rFonts w:ascii="Arial" w:hAnsi="Arial" w:cs="Arial"/>
          <w:sz w:val="24"/>
          <w:lang w:val="es-ES"/>
        </w:rPr>
      </w:pPr>
      <w:r w:rsidRPr="004B1509">
        <w:rPr>
          <w:rFonts w:ascii="Arial" w:hAnsi="Arial" w:cs="Arial"/>
          <w:sz w:val="24"/>
          <w:lang w:val="es-ES"/>
        </w:rPr>
        <w:t>* Maestría en Ciencias de la Computación, Universidad de Stanford, 2015</w:t>
      </w:r>
    </w:p>
    <w:p w14:paraId="0F575B44" w14:textId="77777777" w:rsidR="004B337A" w:rsidRPr="004B1509" w:rsidRDefault="004B337A" w:rsidP="004B337A">
      <w:pPr>
        <w:rPr>
          <w:rFonts w:ascii="Arial" w:hAnsi="Arial" w:cs="Arial"/>
          <w:sz w:val="24"/>
          <w:lang w:val="es-ES"/>
        </w:rPr>
      </w:pPr>
      <w:r w:rsidRPr="004B1509">
        <w:rPr>
          <w:rFonts w:ascii="Arial" w:hAnsi="Arial" w:cs="Arial"/>
          <w:sz w:val="24"/>
          <w:lang w:val="es-ES"/>
        </w:rPr>
        <w:t>* Licenciatura en Ingeniería Informática, Universidad de California, Berkeley, 2013</w:t>
      </w:r>
    </w:p>
    <w:p w14:paraId="2554F3B5" w14:textId="77777777" w:rsidR="004B337A" w:rsidRPr="004B1509" w:rsidRDefault="004B337A" w:rsidP="004B337A">
      <w:pPr>
        <w:rPr>
          <w:rFonts w:ascii="Arial" w:hAnsi="Arial" w:cs="Arial"/>
          <w:sz w:val="24"/>
          <w:lang w:val="es-ES"/>
        </w:rPr>
      </w:pPr>
      <w:r w:rsidRPr="004B1509">
        <w:rPr>
          <w:rFonts w:ascii="Arial" w:hAnsi="Arial" w:cs="Arial"/>
          <w:sz w:val="24"/>
          <w:lang w:val="es-ES"/>
        </w:rPr>
        <w:t>Experiencia:</w:t>
      </w:r>
    </w:p>
    <w:p w14:paraId="47161C7A" w14:textId="77777777" w:rsidR="004B337A" w:rsidRPr="004B1509" w:rsidRDefault="004B337A" w:rsidP="004B337A">
      <w:pPr>
        <w:rPr>
          <w:rFonts w:ascii="Arial" w:hAnsi="Arial" w:cs="Arial"/>
          <w:sz w:val="24"/>
          <w:lang w:val="es-ES"/>
        </w:rPr>
      </w:pPr>
      <w:r w:rsidRPr="004B1509">
        <w:rPr>
          <w:rFonts w:ascii="Arial" w:hAnsi="Arial" w:cs="Arial"/>
          <w:sz w:val="24"/>
          <w:lang w:val="es-ES"/>
        </w:rPr>
        <w:t xml:space="preserve">* </w:t>
      </w:r>
      <w:proofErr w:type="gramStart"/>
      <w:r w:rsidRPr="004B1509">
        <w:rPr>
          <w:rFonts w:ascii="Arial" w:hAnsi="Arial" w:cs="Arial"/>
          <w:sz w:val="24"/>
          <w:lang w:val="es-ES"/>
        </w:rPr>
        <w:t>Director</w:t>
      </w:r>
      <w:proofErr w:type="gramEnd"/>
      <w:r w:rsidRPr="004B1509">
        <w:rPr>
          <w:rFonts w:ascii="Arial" w:hAnsi="Arial" w:cs="Arial"/>
          <w:sz w:val="24"/>
          <w:lang w:val="es-ES"/>
        </w:rPr>
        <w:t xml:space="preserve"> de Desarrollo de Aplicaciones Móviles Educativas, [Nombre de la empresa], 2020 - Presente</w:t>
      </w:r>
    </w:p>
    <w:p w14:paraId="364F573A" w14:textId="77777777" w:rsidR="004B337A" w:rsidRPr="004B1509" w:rsidRDefault="004B337A" w:rsidP="004B337A">
      <w:pPr>
        <w:rPr>
          <w:rFonts w:ascii="Arial" w:hAnsi="Arial" w:cs="Arial"/>
          <w:sz w:val="24"/>
          <w:lang w:val="es-ES"/>
        </w:rPr>
      </w:pPr>
      <w:r w:rsidRPr="004B1509">
        <w:rPr>
          <w:rFonts w:ascii="Arial" w:hAnsi="Arial" w:cs="Arial"/>
          <w:sz w:val="24"/>
          <w:lang w:val="es-ES"/>
        </w:rPr>
        <w:t>* Desarrollo de aplicaciones móviles sobre temas de educación</w:t>
      </w:r>
    </w:p>
    <w:p w14:paraId="1CD21CEC" w14:textId="77777777" w:rsidR="004B337A" w:rsidRPr="004B1509" w:rsidRDefault="004B337A" w:rsidP="004B337A">
      <w:pPr>
        <w:rPr>
          <w:rFonts w:ascii="Arial" w:hAnsi="Arial" w:cs="Arial"/>
          <w:sz w:val="24"/>
          <w:lang w:val="es-ES"/>
        </w:rPr>
      </w:pPr>
      <w:r w:rsidRPr="004B1509">
        <w:rPr>
          <w:rFonts w:ascii="Arial" w:hAnsi="Arial" w:cs="Arial"/>
          <w:sz w:val="24"/>
          <w:lang w:val="es-ES"/>
        </w:rPr>
        <w:t>* Liderazgo de equipos de desarrollo</w:t>
      </w:r>
    </w:p>
    <w:p w14:paraId="43AC3CD6" w14:textId="77777777" w:rsidR="004B337A" w:rsidRPr="004B1509" w:rsidRDefault="004B337A" w:rsidP="004B337A">
      <w:pPr>
        <w:rPr>
          <w:rFonts w:ascii="Arial" w:hAnsi="Arial" w:cs="Arial"/>
          <w:sz w:val="24"/>
          <w:lang w:val="es-ES"/>
        </w:rPr>
      </w:pPr>
      <w:r w:rsidRPr="004B1509">
        <w:rPr>
          <w:rFonts w:ascii="Arial" w:hAnsi="Arial" w:cs="Arial"/>
          <w:sz w:val="24"/>
          <w:lang w:val="es-ES"/>
        </w:rPr>
        <w:t>* Lanzamiento de nuevos productos y servicios</w:t>
      </w:r>
    </w:p>
    <w:p w14:paraId="41A6B2F0" w14:textId="77777777" w:rsidR="004B337A" w:rsidRPr="004B1509" w:rsidRDefault="004B337A" w:rsidP="004B337A">
      <w:pPr>
        <w:rPr>
          <w:rFonts w:ascii="Arial" w:hAnsi="Arial" w:cs="Arial"/>
          <w:sz w:val="24"/>
          <w:lang w:val="es-ES"/>
        </w:rPr>
      </w:pPr>
    </w:p>
    <w:p w14:paraId="332B68D2" w14:textId="77777777" w:rsidR="004B337A" w:rsidRPr="004B1509" w:rsidRDefault="004B337A" w:rsidP="004B337A">
      <w:pPr>
        <w:rPr>
          <w:rFonts w:ascii="Arial" w:hAnsi="Arial" w:cs="Arial"/>
          <w:sz w:val="24"/>
          <w:lang w:val="es-ES"/>
        </w:rPr>
      </w:pPr>
      <w:r w:rsidRPr="004B1509">
        <w:rPr>
          <w:rFonts w:ascii="Arial" w:hAnsi="Arial" w:cs="Arial"/>
          <w:sz w:val="24"/>
          <w:lang w:val="es-ES"/>
        </w:rPr>
        <w:t>Director de Ingeniería de Aplicaciones Móviles Educativas, [Nombre de la empresa], 2018 - 2020</w:t>
      </w:r>
    </w:p>
    <w:p w14:paraId="23610CA5" w14:textId="77777777" w:rsidR="004B337A" w:rsidRPr="004B1509" w:rsidRDefault="004B337A" w:rsidP="004B337A">
      <w:pPr>
        <w:rPr>
          <w:rFonts w:ascii="Arial" w:hAnsi="Arial" w:cs="Arial"/>
          <w:sz w:val="24"/>
          <w:lang w:val="es-ES"/>
        </w:rPr>
      </w:pPr>
      <w:r w:rsidRPr="004B1509">
        <w:rPr>
          <w:rFonts w:ascii="Arial" w:hAnsi="Arial" w:cs="Arial"/>
          <w:sz w:val="24"/>
          <w:lang w:val="es-ES"/>
        </w:rPr>
        <w:t>Desarrollo de aplicaciones educativas</w:t>
      </w:r>
    </w:p>
    <w:p w14:paraId="5D2ECCF0" w14:textId="77777777" w:rsidR="004B337A" w:rsidRPr="004B1509" w:rsidRDefault="004B337A" w:rsidP="004B337A">
      <w:pPr>
        <w:rPr>
          <w:rFonts w:ascii="Arial" w:hAnsi="Arial" w:cs="Arial"/>
          <w:sz w:val="24"/>
          <w:lang w:val="es-ES"/>
        </w:rPr>
      </w:pPr>
      <w:r w:rsidRPr="004B1509">
        <w:rPr>
          <w:rFonts w:ascii="Arial" w:hAnsi="Arial" w:cs="Arial"/>
          <w:sz w:val="24"/>
          <w:lang w:val="es-ES"/>
        </w:rPr>
        <w:t>Liderazgo de equipos de ingeniería</w:t>
      </w:r>
    </w:p>
    <w:p w14:paraId="6778F976" w14:textId="77777777" w:rsidR="004B337A" w:rsidRPr="004B1509" w:rsidRDefault="004B337A" w:rsidP="004B337A">
      <w:pPr>
        <w:rPr>
          <w:rFonts w:ascii="Arial" w:hAnsi="Arial" w:cs="Arial"/>
          <w:sz w:val="24"/>
          <w:lang w:val="es-ES"/>
        </w:rPr>
      </w:pPr>
      <w:r w:rsidRPr="004B1509">
        <w:rPr>
          <w:rFonts w:ascii="Arial" w:hAnsi="Arial" w:cs="Arial"/>
          <w:sz w:val="24"/>
          <w:lang w:val="es-ES"/>
        </w:rPr>
        <w:t>Arquitecto de Aplicaciones Móviles Educativas, [Nombre de la empresa], 2016 - 2018</w:t>
      </w:r>
    </w:p>
    <w:p w14:paraId="270721C0" w14:textId="77777777" w:rsidR="004B337A" w:rsidRPr="004B1509" w:rsidRDefault="004B337A" w:rsidP="004B337A">
      <w:pPr>
        <w:rPr>
          <w:rFonts w:ascii="Arial" w:hAnsi="Arial" w:cs="Arial"/>
          <w:sz w:val="24"/>
          <w:lang w:val="es-ES"/>
        </w:rPr>
      </w:pPr>
      <w:r w:rsidRPr="004B1509">
        <w:rPr>
          <w:rFonts w:ascii="Arial" w:hAnsi="Arial" w:cs="Arial"/>
          <w:sz w:val="24"/>
          <w:lang w:val="es-ES"/>
        </w:rPr>
        <w:t>Diseño de arquitecturas de aplicaciones móviles educativas</w:t>
      </w:r>
    </w:p>
    <w:p w14:paraId="57A67C38" w14:textId="77777777" w:rsidR="004B337A" w:rsidRPr="004B1509" w:rsidRDefault="004B337A" w:rsidP="004B337A">
      <w:pPr>
        <w:rPr>
          <w:rFonts w:ascii="Arial" w:hAnsi="Arial" w:cs="Arial"/>
          <w:sz w:val="24"/>
          <w:lang w:val="es-ES"/>
        </w:rPr>
      </w:pPr>
      <w:r w:rsidRPr="004B1509">
        <w:rPr>
          <w:rFonts w:ascii="Arial" w:hAnsi="Arial" w:cs="Arial"/>
          <w:sz w:val="24"/>
          <w:lang w:val="es-ES"/>
        </w:rPr>
        <w:t>Desarrollo de prototipos de aplicaciones móviles educativas Habilidades y competencias:</w:t>
      </w:r>
    </w:p>
    <w:p w14:paraId="28F85666" w14:textId="77777777" w:rsidR="004B337A" w:rsidRPr="004B1509" w:rsidRDefault="004B337A" w:rsidP="004B337A">
      <w:pPr>
        <w:rPr>
          <w:rFonts w:ascii="Arial" w:hAnsi="Arial" w:cs="Arial"/>
          <w:sz w:val="24"/>
          <w:lang w:val="es-ES"/>
        </w:rPr>
      </w:pPr>
      <w:r w:rsidRPr="004B1509">
        <w:rPr>
          <w:rFonts w:ascii="Arial" w:hAnsi="Arial" w:cs="Arial"/>
          <w:sz w:val="24"/>
          <w:lang w:val="es-ES"/>
        </w:rPr>
        <w:t>Habilidades de desarrollo de software móvil</w:t>
      </w:r>
    </w:p>
    <w:p w14:paraId="5A1749AA" w14:textId="77777777" w:rsidR="004B337A" w:rsidRPr="004B1509" w:rsidRDefault="004B337A" w:rsidP="004B337A">
      <w:pPr>
        <w:rPr>
          <w:rFonts w:ascii="Arial" w:hAnsi="Arial" w:cs="Arial"/>
          <w:sz w:val="24"/>
          <w:lang w:val="es-ES"/>
        </w:rPr>
      </w:pPr>
      <w:r w:rsidRPr="004B1509">
        <w:rPr>
          <w:rFonts w:ascii="Arial" w:hAnsi="Arial" w:cs="Arial"/>
          <w:sz w:val="24"/>
          <w:lang w:val="es-ES"/>
        </w:rPr>
        <w:t>Habilidades de diseño de aplicaciones móviles</w:t>
      </w:r>
    </w:p>
    <w:p w14:paraId="4A71EAF4" w14:textId="77777777" w:rsidR="004B337A" w:rsidRPr="004B1509" w:rsidRDefault="004B337A" w:rsidP="004B337A">
      <w:pPr>
        <w:rPr>
          <w:rFonts w:ascii="Arial" w:hAnsi="Arial" w:cs="Arial"/>
          <w:sz w:val="24"/>
          <w:lang w:val="es-ES"/>
        </w:rPr>
      </w:pPr>
      <w:r w:rsidRPr="004B1509">
        <w:rPr>
          <w:rFonts w:ascii="Arial" w:hAnsi="Arial" w:cs="Arial"/>
          <w:sz w:val="24"/>
          <w:lang w:val="es-ES"/>
        </w:rPr>
        <w:t>Habilidades de marketing</w:t>
      </w:r>
    </w:p>
    <w:p w14:paraId="0F4F7793" w14:textId="77777777" w:rsidR="004B337A" w:rsidRPr="004B1509" w:rsidRDefault="004B337A" w:rsidP="004B337A">
      <w:pPr>
        <w:rPr>
          <w:rFonts w:ascii="Arial" w:hAnsi="Arial" w:cs="Arial"/>
          <w:sz w:val="24"/>
          <w:lang w:val="es-ES"/>
        </w:rPr>
      </w:pPr>
      <w:r w:rsidRPr="004B1509">
        <w:rPr>
          <w:rFonts w:ascii="Arial" w:hAnsi="Arial" w:cs="Arial"/>
          <w:sz w:val="24"/>
          <w:lang w:val="es-ES"/>
        </w:rPr>
        <w:lastRenderedPageBreak/>
        <w:t>Conocimiento de la industria educativa Reconocimientos y premios:</w:t>
      </w:r>
    </w:p>
    <w:p w14:paraId="76AAE936" w14:textId="77777777" w:rsidR="004B337A" w:rsidRPr="004B1509" w:rsidRDefault="004B337A" w:rsidP="004B337A">
      <w:pPr>
        <w:rPr>
          <w:rFonts w:ascii="Arial" w:hAnsi="Arial" w:cs="Arial"/>
          <w:sz w:val="24"/>
          <w:lang w:val="es-ES"/>
        </w:rPr>
      </w:pPr>
      <w:r w:rsidRPr="004B1509">
        <w:rPr>
          <w:rFonts w:ascii="Arial" w:hAnsi="Arial" w:cs="Arial"/>
          <w:sz w:val="24"/>
          <w:lang w:val="es-ES"/>
        </w:rPr>
        <w:t xml:space="preserve">Premio al </w:t>
      </w:r>
      <w:proofErr w:type="gramStart"/>
      <w:r w:rsidRPr="004B1509">
        <w:rPr>
          <w:rFonts w:ascii="Arial" w:hAnsi="Arial" w:cs="Arial"/>
          <w:sz w:val="24"/>
          <w:lang w:val="es-ES"/>
        </w:rPr>
        <w:t>Director</w:t>
      </w:r>
      <w:proofErr w:type="gramEnd"/>
      <w:r w:rsidRPr="004B1509">
        <w:rPr>
          <w:rFonts w:ascii="Arial" w:hAnsi="Arial" w:cs="Arial"/>
          <w:sz w:val="24"/>
          <w:lang w:val="es-ES"/>
        </w:rPr>
        <w:t xml:space="preserve"> de Desarrollo de Aplicaciones Móviles Educativas del Año, 2022</w:t>
      </w:r>
    </w:p>
    <w:p w14:paraId="15C1C045" w14:textId="77777777" w:rsidR="004B337A" w:rsidRPr="004B1509" w:rsidRDefault="004B337A" w:rsidP="004B337A">
      <w:pPr>
        <w:rPr>
          <w:rFonts w:ascii="Arial" w:hAnsi="Arial" w:cs="Arial"/>
          <w:sz w:val="24"/>
          <w:lang w:val="es-ES"/>
        </w:rPr>
      </w:pPr>
      <w:r w:rsidRPr="004B1509">
        <w:rPr>
          <w:rFonts w:ascii="Arial" w:hAnsi="Arial" w:cs="Arial"/>
          <w:sz w:val="24"/>
          <w:lang w:val="es-ES"/>
        </w:rPr>
        <w:t xml:space="preserve">Premio al </w:t>
      </w:r>
      <w:proofErr w:type="gramStart"/>
      <w:r w:rsidRPr="004B1509">
        <w:rPr>
          <w:rFonts w:ascii="Arial" w:hAnsi="Arial" w:cs="Arial"/>
          <w:sz w:val="24"/>
          <w:lang w:val="es-ES"/>
        </w:rPr>
        <w:t>Director</w:t>
      </w:r>
      <w:proofErr w:type="gramEnd"/>
      <w:r w:rsidRPr="004B1509">
        <w:rPr>
          <w:rFonts w:ascii="Arial" w:hAnsi="Arial" w:cs="Arial"/>
          <w:sz w:val="24"/>
          <w:lang w:val="es-ES"/>
        </w:rPr>
        <w:t xml:space="preserve"> de Ingeniería de Aplicaciones Móviles Educativas del Año, 2020</w:t>
      </w:r>
    </w:p>
    <w:p w14:paraId="44F9D016" w14:textId="77777777" w:rsidR="004B337A" w:rsidRDefault="004B337A" w:rsidP="004B337A">
      <w:pPr>
        <w:rPr>
          <w:rFonts w:ascii="Arial" w:hAnsi="Arial" w:cs="Arial"/>
          <w:sz w:val="24"/>
          <w:lang w:val="es-ES"/>
        </w:rPr>
      </w:pPr>
      <w:r w:rsidRPr="004B1509">
        <w:rPr>
          <w:rFonts w:ascii="Arial" w:hAnsi="Arial" w:cs="Arial"/>
          <w:sz w:val="24"/>
          <w:lang w:val="es-ES"/>
        </w:rPr>
        <w:t>Logros:</w:t>
      </w:r>
    </w:p>
    <w:p w14:paraId="3EB0BE99" w14:textId="77777777" w:rsidR="004B337A" w:rsidRPr="004B1509" w:rsidRDefault="004B337A" w:rsidP="004B337A">
      <w:pPr>
        <w:rPr>
          <w:rFonts w:ascii="Arial" w:hAnsi="Arial" w:cs="Arial"/>
          <w:sz w:val="24"/>
          <w:lang w:val="es-ES"/>
        </w:rPr>
      </w:pPr>
      <w:r w:rsidRPr="004B1509">
        <w:rPr>
          <w:rFonts w:ascii="Arial" w:hAnsi="Arial" w:cs="Arial"/>
          <w:sz w:val="24"/>
          <w:lang w:val="es-ES"/>
        </w:rPr>
        <w:t>Lideró el desarrollo de una nueva aplicación móvil sobre temas de educación que fue descargada más de 1 millón de veces en su primer año.</w:t>
      </w:r>
    </w:p>
    <w:p w14:paraId="1D8CCEEC" w14:textId="77777777" w:rsidR="004B337A" w:rsidRPr="004B1509" w:rsidRDefault="004B337A" w:rsidP="004B337A">
      <w:pPr>
        <w:rPr>
          <w:rFonts w:ascii="Arial" w:hAnsi="Arial" w:cs="Arial"/>
          <w:sz w:val="24"/>
          <w:lang w:val="es-ES"/>
        </w:rPr>
      </w:pPr>
      <w:r w:rsidRPr="004B1509">
        <w:rPr>
          <w:rFonts w:ascii="Arial" w:hAnsi="Arial" w:cs="Arial"/>
          <w:sz w:val="24"/>
          <w:lang w:val="es-ES"/>
        </w:rPr>
        <w:t>Creó un nuevo diseño de aplicación móvil educativa que fue reconocido por su excelencia.</w:t>
      </w:r>
    </w:p>
    <w:p w14:paraId="3DEAF752" w14:textId="77777777" w:rsidR="004B337A" w:rsidRDefault="004B337A" w:rsidP="004B337A">
      <w:pPr>
        <w:rPr>
          <w:rFonts w:ascii="Arial" w:hAnsi="Arial" w:cs="Arial"/>
          <w:sz w:val="24"/>
          <w:lang w:val="es-ES"/>
        </w:rPr>
      </w:pPr>
      <w:r w:rsidRPr="004B1509">
        <w:rPr>
          <w:rFonts w:ascii="Arial" w:hAnsi="Arial" w:cs="Arial"/>
          <w:sz w:val="24"/>
          <w:lang w:val="es-ES"/>
        </w:rPr>
        <w:t>Lanzó una nueva campaña de marketing para una aplicación móvil educativa que generó un aumento del 20% en las descargas.</w:t>
      </w:r>
    </w:p>
    <w:p w14:paraId="7A1ED87B" w14:textId="77777777" w:rsidR="004B337A" w:rsidRDefault="004B337A" w:rsidP="004B337A">
      <w:pPr>
        <w:rPr>
          <w:rFonts w:ascii="Arial" w:hAnsi="Arial" w:cs="Arial"/>
          <w:sz w:val="24"/>
          <w:lang w:val="es-ES"/>
        </w:rPr>
      </w:pPr>
      <w:r>
        <w:rPr>
          <w:rFonts w:ascii="Arial" w:hAnsi="Arial" w:cs="Arial"/>
          <w:sz w:val="24"/>
          <w:lang w:val="es-ES"/>
        </w:rPr>
        <w:t>Pasatiempos:</w:t>
      </w:r>
    </w:p>
    <w:p w14:paraId="0C63E2C5" w14:textId="77777777" w:rsidR="004B337A" w:rsidRPr="004B1509" w:rsidRDefault="004B337A" w:rsidP="004B337A">
      <w:pPr>
        <w:rPr>
          <w:rFonts w:ascii="Arial" w:hAnsi="Arial" w:cs="Arial"/>
          <w:sz w:val="24"/>
          <w:lang w:val="es-ES"/>
        </w:rPr>
      </w:pPr>
      <w:r w:rsidRPr="004B1509">
        <w:rPr>
          <w:rFonts w:ascii="Arial" w:hAnsi="Arial" w:cs="Arial"/>
          <w:sz w:val="24"/>
          <w:lang w:val="es-ES"/>
        </w:rPr>
        <w:t>Programación: Esto le ayudaría a mantenerse al día con las últimas tendencias en el desarrollo de software móvil.</w:t>
      </w:r>
    </w:p>
    <w:p w14:paraId="6EFF4B3F" w14:textId="77777777" w:rsidR="004B337A" w:rsidRDefault="004B337A" w:rsidP="004B337A">
      <w:pPr>
        <w:rPr>
          <w:rFonts w:ascii="Arial" w:hAnsi="Arial" w:cs="Arial"/>
          <w:sz w:val="24"/>
          <w:lang w:val="es-ES"/>
        </w:rPr>
      </w:pPr>
      <w:r w:rsidRPr="004B1509">
        <w:rPr>
          <w:rFonts w:ascii="Arial" w:hAnsi="Arial" w:cs="Arial"/>
          <w:sz w:val="24"/>
          <w:lang w:val="es-ES"/>
        </w:rPr>
        <w:t>Participación en eventos educativos: Esto le ayudaría a conectarse con otros profesionales de la educación y aprender sobre sus experiencias.</w:t>
      </w:r>
    </w:p>
    <w:p w14:paraId="52F6AC1E" w14:textId="77777777" w:rsidR="004B337A" w:rsidRPr="00C119AC" w:rsidRDefault="004B337A" w:rsidP="004B337A">
      <w:pPr>
        <w:rPr>
          <w:rFonts w:ascii="Arial" w:hAnsi="Arial" w:cs="Arial"/>
          <w:sz w:val="24"/>
        </w:rPr>
      </w:pPr>
      <w:r w:rsidRPr="00C119AC">
        <w:rPr>
          <w:rFonts w:ascii="Arial" w:hAnsi="Arial" w:cs="Arial"/>
          <w:sz w:val="24"/>
        </w:rPr>
        <w:t>Voluntario en una organización que brinda educación a estudiantes desfavorecidos. Esto podría implicar ayudar a tutorizar a estudiantes, organizar eventos educativos o recaudar fondos para la organización.</w:t>
      </w:r>
    </w:p>
    <w:p w14:paraId="5C35DB08" w14:textId="77777777" w:rsidR="004B337A" w:rsidRPr="00C119AC" w:rsidRDefault="004B337A" w:rsidP="004B337A">
      <w:pPr>
        <w:rPr>
          <w:rFonts w:ascii="Arial" w:hAnsi="Arial" w:cs="Arial"/>
          <w:sz w:val="24"/>
        </w:rPr>
      </w:pPr>
      <w:r w:rsidRPr="00C119AC">
        <w:rPr>
          <w:rFonts w:ascii="Arial" w:hAnsi="Arial" w:cs="Arial"/>
          <w:sz w:val="24"/>
        </w:rPr>
        <w:t>Voluntario en una organización que brinda educación continua para adultos. Esto podría implicar ayudar a enseñar clases, desarrollar materiales educativos o ofrecer asesoramiento a estudiantes.</w:t>
      </w:r>
    </w:p>
    <w:p w14:paraId="19209D79" w14:textId="091049B6" w:rsidR="004B337A" w:rsidRDefault="004B337A" w:rsidP="004B337A">
      <w:pPr>
        <w:rPr>
          <w:rFonts w:ascii="Arial" w:hAnsi="Arial" w:cs="Arial"/>
          <w:sz w:val="24"/>
        </w:rPr>
      </w:pPr>
      <w:r w:rsidRPr="00C119AC">
        <w:rPr>
          <w:rFonts w:ascii="Arial" w:hAnsi="Arial" w:cs="Arial"/>
          <w:sz w:val="24"/>
        </w:rPr>
        <w:t>Voluntario en una organización que brinda educación en línea. Esto podría implicar ayudar a crear contenido educativo, moderar foros de discusión o responder preguntas de los estudiantes</w:t>
      </w:r>
      <w:r w:rsidR="001E1F22">
        <w:rPr>
          <w:rFonts w:ascii="Arial" w:hAnsi="Arial" w:cs="Arial"/>
          <w:sz w:val="24"/>
        </w:rPr>
        <w:t xml:space="preserve"> </w:t>
      </w:r>
      <w:r w:rsidR="001E1F22" w:rsidRPr="00C57177">
        <w:rPr>
          <w:rFonts w:ascii="Arial" w:hAnsi="Arial" w:cs="Arial"/>
          <w:sz w:val="24"/>
        </w:rPr>
        <w:t>[2]</w:t>
      </w:r>
      <w:r w:rsidRPr="00C119AC">
        <w:rPr>
          <w:rFonts w:ascii="Arial" w:hAnsi="Arial" w:cs="Arial"/>
          <w:sz w:val="24"/>
        </w:rPr>
        <w:t>.</w:t>
      </w:r>
    </w:p>
    <w:p w14:paraId="1345DD16" w14:textId="77777777" w:rsidR="004B337A" w:rsidRDefault="004B337A" w:rsidP="004B337A">
      <w:pPr>
        <w:pStyle w:val="Ttulo3"/>
        <w:rPr>
          <w:sz w:val="28"/>
          <w:szCs w:val="28"/>
        </w:rPr>
      </w:pPr>
      <w:bookmarkStart w:id="33" w:name="_Toc144799908"/>
      <w:r>
        <w:rPr>
          <w:sz w:val="28"/>
          <w:szCs w:val="28"/>
        </w:rPr>
        <w:lastRenderedPageBreak/>
        <w:t>Prompts oportunidades de emprendimiento</w:t>
      </w:r>
      <w:bookmarkEnd w:id="33"/>
    </w:p>
    <w:p w14:paraId="7A3F5C52" w14:textId="77777777" w:rsidR="004B337A" w:rsidRDefault="004B337A" w:rsidP="004B337A">
      <w:pPr>
        <w:rPr>
          <w:rFonts w:ascii="Arial" w:hAnsi="Arial" w:cs="Arial"/>
          <w:sz w:val="24"/>
        </w:rPr>
      </w:pPr>
      <w:r w:rsidRPr="001C4450">
        <w:rPr>
          <w:rFonts w:ascii="Arial" w:hAnsi="Arial" w:cs="Arial"/>
          <w:sz w:val="24"/>
        </w:rPr>
        <w:t>como experto en aplicaciones moviles enfocado en temas de educacion, dime 3 oportunidades de emprendimiento</w:t>
      </w:r>
    </w:p>
    <w:p w14:paraId="6BC5B2FE" w14:textId="77777777" w:rsidR="004B337A" w:rsidRDefault="004B337A" w:rsidP="004B337A">
      <w:pPr>
        <w:pStyle w:val="Ttulo3"/>
        <w:rPr>
          <w:sz w:val="28"/>
          <w:szCs w:val="28"/>
        </w:rPr>
      </w:pPr>
      <w:bookmarkStart w:id="34" w:name="_Toc144799909"/>
      <w:r>
        <w:rPr>
          <w:sz w:val="28"/>
          <w:szCs w:val="28"/>
        </w:rPr>
        <w:t>Resultado</w:t>
      </w:r>
      <w:bookmarkEnd w:id="34"/>
    </w:p>
    <w:p w14:paraId="1A70A832" w14:textId="77777777" w:rsidR="004B337A" w:rsidRPr="00933273" w:rsidRDefault="004B337A" w:rsidP="004B337A">
      <w:pPr>
        <w:rPr>
          <w:rFonts w:ascii="Arial" w:hAnsi="Arial" w:cs="Arial"/>
          <w:sz w:val="24"/>
        </w:rPr>
      </w:pPr>
      <w:r w:rsidRPr="00933273">
        <w:rPr>
          <w:rFonts w:ascii="Arial" w:hAnsi="Arial" w:cs="Arial"/>
          <w:sz w:val="24"/>
        </w:rPr>
        <w:t>Por supuesto, como experto en aplicaciones móviles enfocado en temas de educación, aquí tienes tres oportunidades de emprendimiento que podrían ser prometedoras en este campo:</w:t>
      </w:r>
    </w:p>
    <w:p w14:paraId="6EF14B9F" w14:textId="77777777" w:rsidR="004B337A" w:rsidRPr="00933273" w:rsidRDefault="004B337A" w:rsidP="004B337A">
      <w:pPr>
        <w:rPr>
          <w:rFonts w:ascii="Arial" w:hAnsi="Arial" w:cs="Arial"/>
          <w:sz w:val="24"/>
        </w:rPr>
      </w:pPr>
    </w:p>
    <w:p w14:paraId="39EEFB36" w14:textId="77777777" w:rsidR="004B337A" w:rsidRPr="00933273" w:rsidRDefault="004B337A" w:rsidP="004B337A">
      <w:pPr>
        <w:rPr>
          <w:rFonts w:ascii="Arial" w:hAnsi="Arial" w:cs="Arial"/>
          <w:sz w:val="24"/>
        </w:rPr>
      </w:pPr>
      <w:r w:rsidRPr="00933273">
        <w:rPr>
          <w:rFonts w:ascii="Arial" w:hAnsi="Arial" w:cs="Arial"/>
          <w:sz w:val="24"/>
        </w:rPr>
        <w:t>Plataforma de Tutorías y Apoyo Escolar en Línea:</w:t>
      </w:r>
    </w:p>
    <w:p w14:paraId="2028288D" w14:textId="77777777" w:rsidR="004B337A" w:rsidRPr="00933273" w:rsidRDefault="004B337A" w:rsidP="004B337A">
      <w:pPr>
        <w:rPr>
          <w:rFonts w:ascii="Arial" w:hAnsi="Arial" w:cs="Arial"/>
          <w:sz w:val="24"/>
        </w:rPr>
      </w:pPr>
    </w:p>
    <w:p w14:paraId="3FA86C35" w14:textId="77777777" w:rsidR="004B337A" w:rsidRPr="00933273" w:rsidRDefault="004B337A" w:rsidP="004B337A">
      <w:pPr>
        <w:rPr>
          <w:rFonts w:ascii="Arial" w:hAnsi="Arial" w:cs="Arial"/>
          <w:sz w:val="24"/>
        </w:rPr>
      </w:pPr>
      <w:r w:rsidRPr="00933273">
        <w:rPr>
          <w:rFonts w:ascii="Arial" w:hAnsi="Arial" w:cs="Arial"/>
          <w:sz w:val="24"/>
        </w:rPr>
        <w:t>Desarrolla una aplicación móvil que conecte a estudiantes con tutores calificados para sesiones de tutoría en línea. Los estudiantes pueden buscar tutores según sus necesidades específicas y programar sesiones de aprendizaje en tiempo real. La aplicación podría incluir funciones para compartir documentos, pizarras virtuales y seguimiento del progreso del estudiante. Esta plataforma sería útil para estudiantes de todas las edades y niveles educativos.</w:t>
      </w:r>
    </w:p>
    <w:p w14:paraId="3B4C15EE" w14:textId="77777777" w:rsidR="004B337A" w:rsidRPr="00933273" w:rsidRDefault="004B337A" w:rsidP="004B337A">
      <w:pPr>
        <w:rPr>
          <w:rFonts w:ascii="Arial" w:hAnsi="Arial" w:cs="Arial"/>
          <w:sz w:val="24"/>
        </w:rPr>
      </w:pPr>
      <w:r w:rsidRPr="00933273">
        <w:rPr>
          <w:rFonts w:ascii="Arial" w:hAnsi="Arial" w:cs="Arial"/>
          <w:sz w:val="24"/>
        </w:rPr>
        <w:t>Aplicación de Aprendizaje Basada en Gamificación:</w:t>
      </w:r>
    </w:p>
    <w:p w14:paraId="70F21BC8" w14:textId="77777777" w:rsidR="004B337A" w:rsidRPr="00933273" w:rsidRDefault="004B337A" w:rsidP="004B337A">
      <w:pPr>
        <w:rPr>
          <w:rFonts w:ascii="Arial" w:hAnsi="Arial" w:cs="Arial"/>
          <w:sz w:val="24"/>
        </w:rPr>
      </w:pPr>
    </w:p>
    <w:p w14:paraId="1320BD12" w14:textId="77777777" w:rsidR="004B337A" w:rsidRPr="00933273" w:rsidRDefault="004B337A" w:rsidP="004B337A">
      <w:pPr>
        <w:rPr>
          <w:rFonts w:ascii="Arial" w:hAnsi="Arial" w:cs="Arial"/>
          <w:sz w:val="24"/>
        </w:rPr>
      </w:pPr>
      <w:r w:rsidRPr="00933273">
        <w:rPr>
          <w:rFonts w:ascii="Arial" w:hAnsi="Arial" w:cs="Arial"/>
          <w:sz w:val="24"/>
        </w:rPr>
        <w:t>Crea una aplicación educativa móvil que utilice elementos de gamificación para hacer que el aprendizaje sea más interactivo y atractivo. Puedes desarrollar juegos educativos que enseñen conceptos clave en matemáticas, ciencias o idiomas, y recompensar a los usuarios por su progreso. La gamificación puede motivar a los estudiantes a aprender de manera más efectiva y divertida, lo que hace que esta idea sea especialmente adecuada para estudiantes más jóvenes.</w:t>
      </w:r>
    </w:p>
    <w:p w14:paraId="6A02274A" w14:textId="77777777" w:rsidR="004B337A" w:rsidRPr="00933273" w:rsidRDefault="004B337A" w:rsidP="004B337A">
      <w:pPr>
        <w:rPr>
          <w:rFonts w:ascii="Arial" w:hAnsi="Arial" w:cs="Arial"/>
          <w:sz w:val="24"/>
        </w:rPr>
      </w:pPr>
      <w:r w:rsidRPr="00933273">
        <w:rPr>
          <w:rFonts w:ascii="Arial" w:hAnsi="Arial" w:cs="Arial"/>
          <w:sz w:val="24"/>
        </w:rPr>
        <w:lastRenderedPageBreak/>
        <w:t>Plataforma de Aprendizaje Continuo y Desarrollo Profesional:</w:t>
      </w:r>
    </w:p>
    <w:p w14:paraId="6FAA3439" w14:textId="77777777" w:rsidR="004B337A" w:rsidRPr="00933273" w:rsidRDefault="004B337A" w:rsidP="004B337A">
      <w:pPr>
        <w:rPr>
          <w:rFonts w:ascii="Arial" w:hAnsi="Arial" w:cs="Arial"/>
          <w:sz w:val="24"/>
        </w:rPr>
      </w:pPr>
    </w:p>
    <w:p w14:paraId="6FA24F96" w14:textId="77777777" w:rsidR="004B337A" w:rsidRPr="00933273" w:rsidRDefault="004B337A" w:rsidP="004B337A">
      <w:pPr>
        <w:rPr>
          <w:rFonts w:ascii="Arial" w:hAnsi="Arial" w:cs="Arial"/>
          <w:sz w:val="24"/>
        </w:rPr>
      </w:pPr>
      <w:r w:rsidRPr="00933273">
        <w:rPr>
          <w:rFonts w:ascii="Arial" w:hAnsi="Arial" w:cs="Arial"/>
          <w:sz w:val="24"/>
        </w:rPr>
        <w:t>Diseña una aplicación móvil dirigida a profesionales que deseen mejorar sus habilidades y avanzar en sus carreras. La aplicación podría ofrecer cursos y recursos en línea en áreas como la gestión, la tecnología o el emprendimiento. También podría proporcionar certificaciones y seguimiento del progreso para ayudar a los usuarios a alcanzar sus objetivos profesionales. Esta plataforma sería útil tanto para individuos como para empresas que desean capacitar a su personal.</w:t>
      </w:r>
    </w:p>
    <w:p w14:paraId="40D42873" w14:textId="3339E8D7" w:rsidR="004B337A" w:rsidRDefault="004B337A" w:rsidP="004B337A">
      <w:pPr>
        <w:rPr>
          <w:rFonts w:ascii="Arial" w:hAnsi="Arial" w:cs="Arial"/>
          <w:sz w:val="24"/>
        </w:rPr>
      </w:pPr>
      <w:r w:rsidRPr="00933273">
        <w:rPr>
          <w:rFonts w:ascii="Arial" w:hAnsi="Arial" w:cs="Arial"/>
          <w:sz w:val="24"/>
        </w:rPr>
        <w:t>Estas oportunidades de emprendimiento aprovechan la creciente demanda de soluciones educativas en línea y móviles. Sin embargo, es importante realizar una investigación de mercado sólida y considerar las necesidades específicas de tu audiencia objetivo al desarrollar estas aplicaciones educativas móviles</w:t>
      </w:r>
      <w:r w:rsidR="001E1F22">
        <w:rPr>
          <w:rFonts w:ascii="Arial" w:hAnsi="Arial" w:cs="Arial"/>
          <w:sz w:val="24"/>
        </w:rPr>
        <w:t xml:space="preserve"> </w:t>
      </w:r>
      <w:r w:rsidR="001E1F22" w:rsidRPr="005B2BCF">
        <w:rPr>
          <w:rFonts w:ascii="Arial" w:hAnsi="Arial" w:cs="Arial"/>
          <w:sz w:val="24"/>
        </w:rPr>
        <w:t>[1]</w:t>
      </w:r>
      <w:r w:rsidRPr="00933273">
        <w:rPr>
          <w:rFonts w:ascii="Arial" w:hAnsi="Arial" w:cs="Arial"/>
          <w:sz w:val="24"/>
        </w:rPr>
        <w:t>.</w:t>
      </w:r>
    </w:p>
    <w:p w14:paraId="2620A077" w14:textId="77777777" w:rsidR="004B337A" w:rsidRDefault="004B337A" w:rsidP="004B337A">
      <w:pPr>
        <w:pStyle w:val="Ttulo3"/>
        <w:rPr>
          <w:sz w:val="28"/>
          <w:szCs w:val="28"/>
        </w:rPr>
      </w:pPr>
      <w:bookmarkStart w:id="35" w:name="_Toc144799910"/>
      <w:r>
        <w:rPr>
          <w:sz w:val="28"/>
          <w:szCs w:val="28"/>
        </w:rPr>
        <w:t>Prompts de ejemplos</w:t>
      </w:r>
      <w:bookmarkEnd w:id="35"/>
    </w:p>
    <w:p w14:paraId="4CB8C328" w14:textId="77777777" w:rsidR="004B337A" w:rsidRDefault="004B337A" w:rsidP="004B337A">
      <w:pPr>
        <w:rPr>
          <w:rFonts w:ascii="Arial" w:hAnsi="Arial" w:cs="Arial"/>
          <w:sz w:val="24"/>
        </w:rPr>
      </w:pPr>
      <w:r w:rsidRPr="00852F71">
        <w:rPr>
          <w:rFonts w:ascii="Arial" w:hAnsi="Arial" w:cs="Arial"/>
          <w:sz w:val="24"/>
        </w:rPr>
        <w:t>para cada oportunidad de emprendimiento que me diste, dame ahora un ejemplo especifico</w:t>
      </w:r>
    </w:p>
    <w:p w14:paraId="6723ABC6" w14:textId="77777777" w:rsidR="004B337A" w:rsidRDefault="004B337A" w:rsidP="004B337A">
      <w:pPr>
        <w:pStyle w:val="Ttulo3"/>
        <w:rPr>
          <w:sz w:val="28"/>
          <w:szCs w:val="28"/>
        </w:rPr>
      </w:pPr>
      <w:bookmarkStart w:id="36" w:name="_Toc144799911"/>
      <w:r>
        <w:rPr>
          <w:sz w:val="28"/>
          <w:szCs w:val="28"/>
        </w:rPr>
        <w:t>Resultado</w:t>
      </w:r>
      <w:bookmarkEnd w:id="36"/>
    </w:p>
    <w:p w14:paraId="5E81A764" w14:textId="77777777" w:rsidR="004B337A" w:rsidRPr="003C7A8C" w:rsidRDefault="004B337A" w:rsidP="004B337A">
      <w:pPr>
        <w:rPr>
          <w:rFonts w:ascii="Arial" w:hAnsi="Arial" w:cs="Arial"/>
          <w:sz w:val="24"/>
        </w:rPr>
      </w:pPr>
      <w:r w:rsidRPr="003C7A8C">
        <w:rPr>
          <w:rFonts w:ascii="Arial" w:hAnsi="Arial" w:cs="Arial"/>
          <w:sz w:val="24"/>
        </w:rPr>
        <w:t>Por supuesto, aquí tienes ejemplos más específicos para cada una de las oportunidades de emprendimiento en el campo de las aplicaciones móviles educativas:</w:t>
      </w:r>
    </w:p>
    <w:p w14:paraId="2EFF86B7" w14:textId="77777777" w:rsidR="004B337A" w:rsidRPr="003C7A8C" w:rsidRDefault="004B337A" w:rsidP="004B337A">
      <w:pPr>
        <w:rPr>
          <w:rFonts w:ascii="Arial" w:hAnsi="Arial" w:cs="Arial"/>
          <w:sz w:val="24"/>
        </w:rPr>
      </w:pPr>
    </w:p>
    <w:p w14:paraId="1BDFD6BA" w14:textId="77777777" w:rsidR="004B337A" w:rsidRPr="003C7A8C" w:rsidRDefault="004B337A" w:rsidP="004B337A">
      <w:pPr>
        <w:rPr>
          <w:rFonts w:ascii="Arial" w:hAnsi="Arial" w:cs="Arial"/>
          <w:sz w:val="24"/>
        </w:rPr>
      </w:pPr>
      <w:r w:rsidRPr="003C7A8C">
        <w:rPr>
          <w:rFonts w:ascii="Arial" w:hAnsi="Arial" w:cs="Arial"/>
          <w:sz w:val="24"/>
        </w:rPr>
        <w:t>Plataforma de Tutorías y Apoyo Escolar en Línea:</w:t>
      </w:r>
    </w:p>
    <w:p w14:paraId="753D528B" w14:textId="77777777" w:rsidR="004B337A" w:rsidRPr="003C7A8C" w:rsidRDefault="004B337A" w:rsidP="004B337A">
      <w:pPr>
        <w:rPr>
          <w:rFonts w:ascii="Arial" w:hAnsi="Arial" w:cs="Arial"/>
          <w:sz w:val="24"/>
        </w:rPr>
      </w:pPr>
    </w:p>
    <w:p w14:paraId="4C948872" w14:textId="77777777" w:rsidR="004B337A" w:rsidRPr="003C7A8C" w:rsidRDefault="004B337A" w:rsidP="004B337A">
      <w:pPr>
        <w:rPr>
          <w:rFonts w:ascii="Arial" w:hAnsi="Arial" w:cs="Arial"/>
          <w:sz w:val="24"/>
        </w:rPr>
      </w:pPr>
      <w:r w:rsidRPr="003C7A8C">
        <w:rPr>
          <w:rFonts w:ascii="Arial" w:hAnsi="Arial" w:cs="Arial"/>
          <w:sz w:val="24"/>
        </w:rPr>
        <w:t xml:space="preserve">Ejemplo Específico: Imagina una aplicación llamada "TutorApp". Esta aplicación permite a estudiantes de secundaria y preparatoria conectarse con tutores expertos en una variedad de materias, desde matemáticas hasta ciencias y literatura. Los estudiantes pueden </w:t>
      </w:r>
      <w:r w:rsidRPr="003C7A8C">
        <w:rPr>
          <w:rFonts w:ascii="Arial" w:hAnsi="Arial" w:cs="Arial"/>
          <w:sz w:val="24"/>
        </w:rPr>
        <w:lastRenderedPageBreak/>
        <w:t>buscar tutores según la materia que necesiten, programar sesiones de tutoría en línea y compartir documentos o imágenes para obtener ayuda en tiempo real. La aplicación también rastrea el progreso del estudiante y proporciona retroalimentación. Tutores y estudiantes pueden calificarse mutuamente, lo que garantiza la calidad de las sesiones de tutoría.</w:t>
      </w:r>
    </w:p>
    <w:p w14:paraId="79435141" w14:textId="77777777" w:rsidR="004B337A" w:rsidRPr="003C7A8C" w:rsidRDefault="004B337A" w:rsidP="004B337A">
      <w:pPr>
        <w:rPr>
          <w:rFonts w:ascii="Arial" w:hAnsi="Arial" w:cs="Arial"/>
          <w:sz w:val="24"/>
        </w:rPr>
      </w:pPr>
      <w:r w:rsidRPr="003C7A8C">
        <w:rPr>
          <w:rFonts w:ascii="Arial" w:hAnsi="Arial" w:cs="Arial"/>
          <w:sz w:val="24"/>
        </w:rPr>
        <w:t>Aplicación de Aprendizaje Basada en Gamificación:</w:t>
      </w:r>
    </w:p>
    <w:p w14:paraId="269134A2" w14:textId="77777777" w:rsidR="004B337A" w:rsidRPr="003C7A8C" w:rsidRDefault="004B337A" w:rsidP="004B337A">
      <w:pPr>
        <w:rPr>
          <w:rFonts w:ascii="Arial" w:hAnsi="Arial" w:cs="Arial"/>
          <w:sz w:val="24"/>
        </w:rPr>
      </w:pPr>
    </w:p>
    <w:p w14:paraId="2B9CF4CF" w14:textId="77777777" w:rsidR="004B337A" w:rsidRPr="003C7A8C" w:rsidRDefault="004B337A" w:rsidP="004B337A">
      <w:pPr>
        <w:rPr>
          <w:rFonts w:ascii="Arial" w:hAnsi="Arial" w:cs="Arial"/>
          <w:sz w:val="24"/>
        </w:rPr>
      </w:pPr>
      <w:r w:rsidRPr="003C7A8C">
        <w:rPr>
          <w:rFonts w:ascii="Arial" w:hAnsi="Arial" w:cs="Arial"/>
          <w:sz w:val="24"/>
        </w:rPr>
        <w:t>Ejemplo Específico: Supongamos que desarrollas una aplicación llamada "MathQuest". MathQuest es una aplicación de aprendizaje de matemáticas para niños en edad escolar. Presenta desafíos matemáticos en forma de juegos de aventuras. Los usuarios asumen el papel de un explorador y deben resolver problemas matemáticos para avanzar en su búsqueda. A medida que completan desafíos, ganan puntos y recompensas virtuales. Los padres pueden realizar un seguimiento del progreso de sus hijos y establecer objetivos de aprendizaje. La aplicación combina aprendizaje y diversión para mejorar las habilidades matemáticas.</w:t>
      </w:r>
    </w:p>
    <w:p w14:paraId="3F686764" w14:textId="77777777" w:rsidR="004B337A" w:rsidRPr="003C7A8C" w:rsidRDefault="004B337A" w:rsidP="004B337A">
      <w:pPr>
        <w:rPr>
          <w:rFonts w:ascii="Arial" w:hAnsi="Arial" w:cs="Arial"/>
          <w:sz w:val="24"/>
        </w:rPr>
      </w:pPr>
      <w:r w:rsidRPr="003C7A8C">
        <w:rPr>
          <w:rFonts w:ascii="Arial" w:hAnsi="Arial" w:cs="Arial"/>
          <w:sz w:val="24"/>
        </w:rPr>
        <w:t>Plataforma de Aprendizaje Continuo y Desarrollo Profesional:</w:t>
      </w:r>
    </w:p>
    <w:p w14:paraId="23533807" w14:textId="77777777" w:rsidR="004B337A" w:rsidRPr="003C7A8C" w:rsidRDefault="004B337A" w:rsidP="004B337A">
      <w:pPr>
        <w:rPr>
          <w:rFonts w:ascii="Arial" w:hAnsi="Arial" w:cs="Arial"/>
          <w:sz w:val="24"/>
        </w:rPr>
      </w:pPr>
    </w:p>
    <w:p w14:paraId="4A993012" w14:textId="77777777" w:rsidR="004B337A" w:rsidRPr="003C7A8C" w:rsidRDefault="004B337A" w:rsidP="004B337A">
      <w:pPr>
        <w:rPr>
          <w:rFonts w:ascii="Arial" w:hAnsi="Arial" w:cs="Arial"/>
          <w:sz w:val="24"/>
        </w:rPr>
      </w:pPr>
      <w:r w:rsidRPr="003C7A8C">
        <w:rPr>
          <w:rFonts w:ascii="Arial" w:hAnsi="Arial" w:cs="Arial"/>
          <w:sz w:val="24"/>
        </w:rPr>
        <w:t>Ejemplo Específico: Imagina una aplicación llamada "CareerBoost". CareerBoost está dirigida a profesionales que desean avanzar en sus carreras. Ofrece una amplia gama de cursos en línea en temas como liderazgo, marketing digital y programación. Los usuarios pueden seleccionar cursos que se ajusten a sus objetivos profesionales, completar lecciones en su propio horario y obtener certificaciones reconocidas. La aplicación proporciona seguimiento del progreso y sugerencias de cursos adicionales basadas en las metas profesionales del usuario. Las empresas también pueden utilizar CareerBoost para capacitar a sus empleados y mejorar sus habilidades.</w:t>
      </w:r>
    </w:p>
    <w:p w14:paraId="71D5FFF9" w14:textId="0CE260B3" w:rsidR="004B337A" w:rsidRPr="00043AD6" w:rsidRDefault="004B337A" w:rsidP="004B337A">
      <w:pPr>
        <w:rPr>
          <w:rFonts w:ascii="Arial" w:hAnsi="Arial" w:cs="Arial"/>
          <w:sz w:val="24"/>
        </w:rPr>
      </w:pPr>
      <w:r w:rsidRPr="003C7A8C">
        <w:rPr>
          <w:rFonts w:ascii="Arial" w:hAnsi="Arial" w:cs="Arial"/>
          <w:sz w:val="24"/>
        </w:rPr>
        <w:t xml:space="preserve">Estos ejemplos específicos ilustran cómo cada oportunidad de emprendimiento podría traducirse en una aplicación móvil educativa con un enfoque único y atractivo. Desde el apoyo </w:t>
      </w:r>
      <w:r w:rsidRPr="003C7A8C">
        <w:rPr>
          <w:rFonts w:ascii="Arial" w:hAnsi="Arial" w:cs="Arial"/>
          <w:sz w:val="24"/>
        </w:rPr>
        <w:lastRenderedPageBreak/>
        <w:t>académico hasta el aprendizaje interactivo y el desarrollo profesional, estas aplicaciones tienen el potencial de hacer una diferencia significativa en la educación y el crecimiento personal</w:t>
      </w:r>
      <w:r w:rsidR="001E1F22">
        <w:rPr>
          <w:rFonts w:ascii="Arial" w:hAnsi="Arial" w:cs="Arial"/>
          <w:sz w:val="24"/>
        </w:rPr>
        <w:t xml:space="preserve"> </w:t>
      </w:r>
      <w:r w:rsidR="001E1F22" w:rsidRPr="005B2BCF">
        <w:rPr>
          <w:rFonts w:ascii="Arial" w:hAnsi="Arial" w:cs="Arial"/>
          <w:sz w:val="24"/>
        </w:rPr>
        <w:t>[1]</w:t>
      </w:r>
      <w:r w:rsidRPr="003C7A8C">
        <w:rPr>
          <w:rFonts w:ascii="Arial" w:hAnsi="Arial" w:cs="Arial"/>
          <w:sz w:val="24"/>
        </w:rPr>
        <w:t>.</w:t>
      </w:r>
    </w:p>
    <w:p w14:paraId="39C9E0B4" w14:textId="77777777" w:rsidR="004B337A" w:rsidRPr="002D38E7" w:rsidRDefault="004B337A" w:rsidP="004B337A">
      <w:pPr>
        <w:pStyle w:val="Ttulo2"/>
        <w:rPr>
          <w:sz w:val="32"/>
          <w:szCs w:val="32"/>
        </w:rPr>
      </w:pPr>
      <w:bookmarkStart w:id="37" w:name="_Toc144799912"/>
      <w:r w:rsidRPr="002D38E7">
        <w:rPr>
          <w:sz w:val="32"/>
          <w:szCs w:val="32"/>
        </w:rPr>
        <w:t>Perfil de educación en línea (EdTech)</w:t>
      </w:r>
      <w:bookmarkEnd w:id="37"/>
    </w:p>
    <w:p w14:paraId="10BE2CF0" w14:textId="77777777" w:rsidR="004B337A" w:rsidRPr="002D38E7" w:rsidRDefault="004B337A" w:rsidP="004B337A">
      <w:pPr>
        <w:pStyle w:val="Ttulo3"/>
        <w:rPr>
          <w:sz w:val="28"/>
          <w:szCs w:val="28"/>
        </w:rPr>
      </w:pPr>
      <w:bookmarkStart w:id="38" w:name="_Toc144799913"/>
      <w:r w:rsidRPr="002D38E7">
        <w:rPr>
          <w:sz w:val="28"/>
          <w:szCs w:val="28"/>
        </w:rPr>
        <w:t>Prompts de perfil</w:t>
      </w:r>
      <w:bookmarkEnd w:id="38"/>
    </w:p>
    <w:p w14:paraId="6ACEBAF7" w14:textId="77777777" w:rsidR="004B337A" w:rsidRPr="00C119AC" w:rsidRDefault="004B337A" w:rsidP="004B337A">
      <w:pPr>
        <w:rPr>
          <w:rFonts w:ascii="Arial" w:hAnsi="Arial" w:cs="Arial"/>
          <w:sz w:val="24"/>
        </w:rPr>
      </w:pPr>
      <w:r>
        <w:rPr>
          <w:rFonts w:ascii="Arial" w:hAnsi="Arial" w:cs="Arial"/>
          <w:sz w:val="24"/>
        </w:rPr>
        <w:t>G</w:t>
      </w:r>
      <w:r w:rsidRPr="008D01B5">
        <w:rPr>
          <w:rFonts w:ascii="Arial" w:hAnsi="Arial" w:cs="Arial"/>
          <w:sz w:val="24"/>
        </w:rPr>
        <w:t>enérame el perfil de un profesional creativo, innovador, inteligente y hábil con muchos años de experiencia experto en educación en línea o edtech sobre temas de educación</w:t>
      </w:r>
    </w:p>
    <w:p w14:paraId="17E79663" w14:textId="77777777" w:rsidR="004B337A" w:rsidRPr="002D38E7" w:rsidRDefault="004B337A" w:rsidP="004B337A">
      <w:pPr>
        <w:pStyle w:val="Ttulo3"/>
        <w:rPr>
          <w:sz w:val="28"/>
          <w:szCs w:val="28"/>
        </w:rPr>
      </w:pPr>
      <w:bookmarkStart w:id="39" w:name="_Toc144799914"/>
      <w:r w:rsidRPr="002D38E7">
        <w:rPr>
          <w:sz w:val="28"/>
          <w:szCs w:val="28"/>
        </w:rPr>
        <w:t>Resultado</w:t>
      </w:r>
      <w:bookmarkEnd w:id="39"/>
    </w:p>
    <w:p w14:paraId="2A8102CC" w14:textId="77777777" w:rsidR="004B337A" w:rsidRPr="008D01B5" w:rsidRDefault="004B337A" w:rsidP="004B337A">
      <w:pPr>
        <w:rPr>
          <w:rFonts w:ascii="Arial" w:hAnsi="Arial" w:cs="Arial"/>
          <w:sz w:val="24"/>
        </w:rPr>
      </w:pPr>
      <w:r w:rsidRPr="008D01B5">
        <w:rPr>
          <w:rFonts w:ascii="Arial" w:hAnsi="Arial" w:cs="Arial"/>
          <w:sz w:val="24"/>
        </w:rPr>
        <w:t>Nombre: María García</w:t>
      </w:r>
    </w:p>
    <w:p w14:paraId="325513BE" w14:textId="77777777" w:rsidR="004B337A" w:rsidRPr="008D01B5" w:rsidRDefault="004B337A" w:rsidP="004B337A">
      <w:pPr>
        <w:rPr>
          <w:rFonts w:ascii="Arial" w:hAnsi="Arial" w:cs="Arial"/>
          <w:sz w:val="24"/>
        </w:rPr>
      </w:pPr>
      <w:r w:rsidRPr="008D01B5">
        <w:rPr>
          <w:rFonts w:ascii="Arial" w:hAnsi="Arial" w:cs="Arial"/>
          <w:sz w:val="24"/>
        </w:rPr>
        <w:t>Edad: 45 años</w:t>
      </w:r>
    </w:p>
    <w:p w14:paraId="04E32C61" w14:textId="77777777" w:rsidR="004B337A" w:rsidRPr="008D01B5" w:rsidRDefault="004B337A" w:rsidP="004B337A">
      <w:pPr>
        <w:rPr>
          <w:rFonts w:ascii="Arial" w:hAnsi="Arial" w:cs="Arial"/>
          <w:sz w:val="24"/>
        </w:rPr>
      </w:pPr>
      <w:r w:rsidRPr="008D01B5">
        <w:rPr>
          <w:rFonts w:ascii="Arial" w:hAnsi="Arial" w:cs="Arial"/>
          <w:sz w:val="24"/>
        </w:rPr>
        <w:t>Educación:</w:t>
      </w:r>
    </w:p>
    <w:p w14:paraId="1A2A3C3D" w14:textId="77777777" w:rsidR="004B337A" w:rsidRPr="008D01B5" w:rsidRDefault="004B337A" w:rsidP="004B337A">
      <w:pPr>
        <w:rPr>
          <w:rFonts w:ascii="Arial" w:hAnsi="Arial" w:cs="Arial"/>
          <w:sz w:val="24"/>
        </w:rPr>
      </w:pPr>
      <w:r w:rsidRPr="008D01B5">
        <w:rPr>
          <w:rFonts w:ascii="Arial" w:hAnsi="Arial" w:cs="Arial"/>
          <w:sz w:val="24"/>
        </w:rPr>
        <w:t>* Maestría en Ciencias de la Educación, Universidad de Stanford, 2015</w:t>
      </w:r>
    </w:p>
    <w:p w14:paraId="6155B013" w14:textId="77777777" w:rsidR="004B337A" w:rsidRPr="008D01B5" w:rsidRDefault="004B337A" w:rsidP="004B337A">
      <w:pPr>
        <w:rPr>
          <w:rFonts w:ascii="Arial" w:hAnsi="Arial" w:cs="Arial"/>
          <w:sz w:val="24"/>
        </w:rPr>
      </w:pPr>
      <w:r w:rsidRPr="008D01B5">
        <w:rPr>
          <w:rFonts w:ascii="Arial" w:hAnsi="Arial" w:cs="Arial"/>
          <w:sz w:val="24"/>
        </w:rPr>
        <w:t>* Licenciatura en Pedagogía, Universidad de California, Berkeley, 2013</w:t>
      </w:r>
    </w:p>
    <w:p w14:paraId="2F50A06C" w14:textId="77777777" w:rsidR="004B337A" w:rsidRPr="008D01B5" w:rsidRDefault="004B337A" w:rsidP="004B337A">
      <w:pPr>
        <w:rPr>
          <w:rFonts w:ascii="Arial" w:hAnsi="Arial" w:cs="Arial"/>
          <w:sz w:val="24"/>
        </w:rPr>
      </w:pPr>
      <w:r w:rsidRPr="008D01B5">
        <w:rPr>
          <w:rFonts w:ascii="Arial" w:hAnsi="Arial" w:cs="Arial"/>
          <w:sz w:val="24"/>
        </w:rPr>
        <w:t>Experiencia:</w:t>
      </w:r>
    </w:p>
    <w:p w14:paraId="432708B4" w14:textId="77777777" w:rsidR="004B337A" w:rsidRPr="008D01B5" w:rsidRDefault="004B337A" w:rsidP="004B337A">
      <w:pPr>
        <w:rPr>
          <w:rFonts w:ascii="Arial" w:hAnsi="Arial" w:cs="Arial"/>
          <w:sz w:val="24"/>
        </w:rPr>
      </w:pPr>
      <w:r w:rsidRPr="008D01B5">
        <w:rPr>
          <w:rFonts w:ascii="Arial" w:hAnsi="Arial" w:cs="Arial"/>
          <w:sz w:val="24"/>
        </w:rPr>
        <w:t xml:space="preserve">* </w:t>
      </w:r>
      <w:proofErr w:type="gramStart"/>
      <w:r w:rsidRPr="008D01B5">
        <w:rPr>
          <w:rFonts w:ascii="Arial" w:hAnsi="Arial" w:cs="Arial"/>
          <w:sz w:val="24"/>
        </w:rPr>
        <w:t>Directora</w:t>
      </w:r>
      <w:proofErr w:type="gramEnd"/>
      <w:r w:rsidRPr="008D01B5">
        <w:rPr>
          <w:rFonts w:ascii="Arial" w:hAnsi="Arial" w:cs="Arial"/>
          <w:sz w:val="24"/>
        </w:rPr>
        <w:t xml:space="preserve"> de Educación en Línea, [Nombre de la empresa], 2020 - Presente</w:t>
      </w:r>
    </w:p>
    <w:p w14:paraId="4B85C771" w14:textId="77777777" w:rsidR="004B337A" w:rsidRPr="008D01B5" w:rsidRDefault="004B337A" w:rsidP="004B337A">
      <w:pPr>
        <w:rPr>
          <w:rFonts w:ascii="Arial" w:hAnsi="Arial" w:cs="Arial"/>
          <w:sz w:val="24"/>
        </w:rPr>
      </w:pPr>
      <w:r w:rsidRPr="008D01B5">
        <w:rPr>
          <w:rFonts w:ascii="Arial" w:hAnsi="Arial" w:cs="Arial"/>
          <w:sz w:val="24"/>
        </w:rPr>
        <w:t>* Desarrollo y gestión de programas de educación en línea</w:t>
      </w:r>
    </w:p>
    <w:p w14:paraId="66412306" w14:textId="77777777" w:rsidR="004B337A" w:rsidRPr="008D01B5" w:rsidRDefault="004B337A" w:rsidP="004B337A">
      <w:pPr>
        <w:rPr>
          <w:rFonts w:ascii="Arial" w:hAnsi="Arial" w:cs="Arial"/>
          <w:sz w:val="24"/>
        </w:rPr>
      </w:pPr>
      <w:r w:rsidRPr="008D01B5">
        <w:rPr>
          <w:rFonts w:ascii="Arial" w:hAnsi="Arial" w:cs="Arial"/>
          <w:sz w:val="24"/>
        </w:rPr>
        <w:t>* Liderazgo de equipos de enseñanza y desarrollo</w:t>
      </w:r>
    </w:p>
    <w:p w14:paraId="6BE98960" w14:textId="77777777" w:rsidR="004B337A" w:rsidRPr="008D01B5" w:rsidRDefault="004B337A" w:rsidP="004B337A">
      <w:pPr>
        <w:rPr>
          <w:rFonts w:ascii="Arial" w:hAnsi="Arial" w:cs="Arial"/>
          <w:sz w:val="24"/>
        </w:rPr>
      </w:pPr>
      <w:r w:rsidRPr="008D01B5">
        <w:rPr>
          <w:rFonts w:ascii="Arial" w:hAnsi="Arial" w:cs="Arial"/>
          <w:sz w:val="24"/>
        </w:rPr>
        <w:t>* Lanzamiento de nuevos productos y servicios</w:t>
      </w:r>
    </w:p>
    <w:p w14:paraId="79480CCD" w14:textId="77777777" w:rsidR="004B337A" w:rsidRPr="008D01B5" w:rsidRDefault="004B337A" w:rsidP="004B337A">
      <w:pPr>
        <w:rPr>
          <w:rFonts w:ascii="Arial" w:hAnsi="Arial" w:cs="Arial"/>
          <w:sz w:val="24"/>
        </w:rPr>
      </w:pPr>
    </w:p>
    <w:p w14:paraId="5C200816" w14:textId="77777777" w:rsidR="004B337A" w:rsidRPr="008D01B5" w:rsidRDefault="004B337A" w:rsidP="004B337A">
      <w:pPr>
        <w:rPr>
          <w:rFonts w:ascii="Arial" w:hAnsi="Arial" w:cs="Arial"/>
          <w:sz w:val="24"/>
        </w:rPr>
      </w:pPr>
      <w:r w:rsidRPr="008D01B5">
        <w:rPr>
          <w:rFonts w:ascii="Arial" w:hAnsi="Arial" w:cs="Arial"/>
          <w:sz w:val="24"/>
        </w:rPr>
        <w:t>Directora de Desarrollo Educativo en Línea, [Nombre de la empresa], 2018 - 2020</w:t>
      </w:r>
    </w:p>
    <w:p w14:paraId="53E31852" w14:textId="77777777" w:rsidR="004B337A" w:rsidRPr="008D01B5" w:rsidRDefault="004B337A" w:rsidP="004B337A">
      <w:pPr>
        <w:rPr>
          <w:rFonts w:ascii="Arial" w:hAnsi="Arial" w:cs="Arial"/>
          <w:sz w:val="24"/>
        </w:rPr>
      </w:pPr>
      <w:r w:rsidRPr="008D01B5">
        <w:rPr>
          <w:rFonts w:ascii="Arial" w:hAnsi="Arial" w:cs="Arial"/>
          <w:sz w:val="24"/>
        </w:rPr>
        <w:t>Desarrollo de programas educativos en línea</w:t>
      </w:r>
    </w:p>
    <w:p w14:paraId="4A28E3F2" w14:textId="77777777" w:rsidR="004B337A" w:rsidRPr="008D01B5" w:rsidRDefault="004B337A" w:rsidP="004B337A">
      <w:pPr>
        <w:rPr>
          <w:rFonts w:ascii="Arial" w:hAnsi="Arial" w:cs="Arial"/>
          <w:sz w:val="24"/>
        </w:rPr>
      </w:pPr>
      <w:r w:rsidRPr="008D01B5">
        <w:rPr>
          <w:rFonts w:ascii="Arial" w:hAnsi="Arial" w:cs="Arial"/>
          <w:sz w:val="24"/>
        </w:rPr>
        <w:lastRenderedPageBreak/>
        <w:t>Liderazgo de equipos de desarrollo</w:t>
      </w:r>
    </w:p>
    <w:p w14:paraId="1DBD92CF" w14:textId="77777777" w:rsidR="004B337A" w:rsidRPr="008D01B5" w:rsidRDefault="004B337A" w:rsidP="004B337A">
      <w:pPr>
        <w:rPr>
          <w:rFonts w:ascii="Arial" w:hAnsi="Arial" w:cs="Arial"/>
          <w:sz w:val="24"/>
        </w:rPr>
      </w:pPr>
      <w:r w:rsidRPr="008D01B5">
        <w:rPr>
          <w:rFonts w:ascii="Arial" w:hAnsi="Arial" w:cs="Arial"/>
          <w:sz w:val="24"/>
        </w:rPr>
        <w:t>Directora de Enseñanza en Línea, [Nombre de la empresa], 2016 - 2018</w:t>
      </w:r>
    </w:p>
    <w:p w14:paraId="0CB5C527" w14:textId="77777777" w:rsidR="004B337A" w:rsidRPr="008D01B5" w:rsidRDefault="004B337A" w:rsidP="004B337A">
      <w:pPr>
        <w:rPr>
          <w:rFonts w:ascii="Arial" w:hAnsi="Arial" w:cs="Arial"/>
          <w:sz w:val="24"/>
        </w:rPr>
      </w:pPr>
      <w:r w:rsidRPr="008D01B5">
        <w:rPr>
          <w:rFonts w:ascii="Arial" w:hAnsi="Arial" w:cs="Arial"/>
          <w:sz w:val="24"/>
        </w:rPr>
        <w:t>Enseñanza en línea</w:t>
      </w:r>
    </w:p>
    <w:p w14:paraId="34591441" w14:textId="77777777" w:rsidR="004B337A" w:rsidRPr="008D01B5" w:rsidRDefault="004B337A" w:rsidP="004B337A">
      <w:pPr>
        <w:rPr>
          <w:rFonts w:ascii="Arial" w:hAnsi="Arial" w:cs="Arial"/>
          <w:sz w:val="24"/>
        </w:rPr>
      </w:pPr>
      <w:r w:rsidRPr="008D01B5">
        <w:rPr>
          <w:rFonts w:ascii="Arial" w:hAnsi="Arial" w:cs="Arial"/>
          <w:sz w:val="24"/>
        </w:rPr>
        <w:t>Liderazgo de equipos de enseñanza Habilidades y competencias:</w:t>
      </w:r>
    </w:p>
    <w:p w14:paraId="586AC619" w14:textId="77777777" w:rsidR="004B337A" w:rsidRPr="008D01B5" w:rsidRDefault="004B337A" w:rsidP="004B337A">
      <w:pPr>
        <w:rPr>
          <w:rFonts w:ascii="Arial" w:hAnsi="Arial" w:cs="Arial"/>
          <w:sz w:val="24"/>
        </w:rPr>
      </w:pPr>
      <w:r w:rsidRPr="008D01B5">
        <w:rPr>
          <w:rFonts w:ascii="Arial" w:hAnsi="Arial" w:cs="Arial"/>
          <w:sz w:val="24"/>
        </w:rPr>
        <w:t>Habilidades de enseñanza</w:t>
      </w:r>
    </w:p>
    <w:p w14:paraId="133E87AC" w14:textId="77777777" w:rsidR="004B337A" w:rsidRPr="008D01B5" w:rsidRDefault="004B337A" w:rsidP="004B337A">
      <w:pPr>
        <w:rPr>
          <w:rFonts w:ascii="Arial" w:hAnsi="Arial" w:cs="Arial"/>
          <w:sz w:val="24"/>
        </w:rPr>
      </w:pPr>
      <w:r w:rsidRPr="008D01B5">
        <w:rPr>
          <w:rFonts w:ascii="Arial" w:hAnsi="Arial" w:cs="Arial"/>
          <w:sz w:val="24"/>
        </w:rPr>
        <w:t>Habilidades de diseño de aprendizaje</w:t>
      </w:r>
    </w:p>
    <w:p w14:paraId="60E79C1C" w14:textId="77777777" w:rsidR="004B337A" w:rsidRPr="008D01B5" w:rsidRDefault="004B337A" w:rsidP="004B337A">
      <w:pPr>
        <w:rPr>
          <w:rFonts w:ascii="Arial" w:hAnsi="Arial" w:cs="Arial"/>
          <w:sz w:val="24"/>
        </w:rPr>
      </w:pPr>
      <w:r w:rsidRPr="008D01B5">
        <w:rPr>
          <w:rFonts w:ascii="Arial" w:hAnsi="Arial" w:cs="Arial"/>
          <w:sz w:val="24"/>
        </w:rPr>
        <w:t>Habilidades de desarrollo de software</w:t>
      </w:r>
    </w:p>
    <w:p w14:paraId="305CDB14" w14:textId="77777777" w:rsidR="004B337A" w:rsidRPr="008D01B5" w:rsidRDefault="004B337A" w:rsidP="004B337A">
      <w:pPr>
        <w:rPr>
          <w:rFonts w:ascii="Arial" w:hAnsi="Arial" w:cs="Arial"/>
          <w:sz w:val="24"/>
        </w:rPr>
      </w:pPr>
      <w:r w:rsidRPr="008D01B5">
        <w:rPr>
          <w:rFonts w:ascii="Arial" w:hAnsi="Arial" w:cs="Arial"/>
          <w:sz w:val="24"/>
        </w:rPr>
        <w:t>Habilidades de gestión de proyectos</w:t>
      </w:r>
    </w:p>
    <w:p w14:paraId="754D603C" w14:textId="77777777" w:rsidR="004B337A" w:rsidRPr="008D01B5" w:rsidRDefault="004B337A" w:rsidP="004B337A">
      <w:pPr>
        <w:rPr>
          <w:rFonts w:ascii="Arial" w:hAnsi="Arial" w:cs="Arial"/>
          <w:sz w:val="24"/>
        </w:rPr>
      </w:pPr>
      <w:r w:rsidRPr="008D01B5">
        <w:rPr>
          <w:rFonts w:ascii="Arial" w:hAnsi="Arial" w:cs="Arial"/>
          <w:sz w:val="24"/>
        </w:rPr>
        <w:t>Conocimiento de la industria educativa Reconocimientos y premios:</w:t>
      </w:r>
    </w:p>
    <w:p w14:paraId="3471D310" w14:textId="77777777" w:rsidR="004B337A" w:rsidRPr="008D01B5" w:rsidRDefault="004B337A" w:rsidP="004B337A">
      <w:pPr>
        <w:rPr>
          <w:rFonts w:ascii="Arial" w:hAnsi="Arial" w:cs="Arial"/>
          <w:sz w:val="24"/>
        </w:rPr>
      </w:pPr>
      <w:r w:rsidRPr="008D01B5">
        <w:rPr>
          <w:rFonts w:ascii="Arial" w:hAnsi="Arial" w:cs="Arial"/>
          <w:sz w:val="24"/>
        </w:rPr>
        <w:t xml:space="preserve">Premio a la </w:t>
      </w:r>
      <w:proofErr w:type="gramStart"/>
      <w:r w:rsidRPr="008D01B5">
        <w:rPr>
          <w:rFonts w:ascii="Arial" w:hAnsi="Arial" w:cs="Arial"/>
          <w:sz w:val="24"/>
        </w:rPr>
        <w:t>Directora</w:t>
      </w:r>
      <w:proofErr w:type="gramEnd"/>
      <w:r w:rsidRPr="008D01B5">
        <w:rPr>
          <w:rFonts w:ascii="Arial" w:hAnsi="Arial" w:cs="Arial"/>
          <w:sz w:val="24"/>
        </w:rPr>
        <w:t xml:space="preserve"> de Educación en Línea del Año, 2022</w:t>
      </w:r>
    </w:p>
    <w:p w14:paraId="0DBACAA2" w14:textId="77777777" w:rsidR="004B337A" w:rsidRPr="008D01B5" w:rsidRDefault="004B337A" w:rsidP="004B337A">
      <w:pPr>
        <w:rPr>
          <w:rFonts w:ascii="Arial" w:hAnsi="Arial" w:cs="Arial"/>
          <w:sz w:val="24"/>
        </w:rPr>
      </w:pPr>
      <w:r w:rsidRPr="008D01B5">
        <w:rPr>
          <w:rFonts w:ascii="Arial" w:hAnsi="Arial" w:cs="Arial"/>
          <w:sz w:val="24"/>
        </w:rPr>
        <w:t xml:space="preserve">Premio a la </w:t>
      </w:r>
      <w:proofErr w:type="gramStart"/>
      <w:r w:rsidRPr="008D01B5">
        <w:rPr>
          <w:rFonts w:ascii="Arial" w:hAnsi="Arial" w:cs="Arial"/>
          <w:sz w:val="24"/>
        </w:rPr>
        <w:t>Directora</w:t>
      </w:r>
      <w:proofErr w:type="gramEnd"/>
      <w:r w:rsidRPr="008D01B5">
        <w:rPr>
          <w:rFonts w:ascii="Arial" w:hAnsi="Arial" w:cs="Arial"/>
          <w:sz w:val="24"/>
        </w:rPr>
        <w:t xml:space="preserve"> de Desarrollo Educativo en Línea del Año, 2020</w:t>
      </w:r>
    </w:p>
    <w:p w14:paraId="51FC56B5" w14:textId="77777777" w:rsidR="004B337A" w:rsidRDefault="004B337A" w:rsidP="004B337A">
      <w:pPr>
        <w:rPr>
          <w:rFonts w:ascii="Arial" w:hAnsi="Arial" w:cs="Arial"/>
          <w:sz w:val="24"/>
        </w:rPr>
      </w:pPr>
      <w:r w:rsidRPr="008D01B5">
        <w:rPr>
          <w:rFonts w:ascii="Arial" w:hAnsi="Arial" w:cs="Arial"/>
          <w:sz w:val="24"/>
        </w:rPr>
        <w:t xml:space="preserve">Premio a la </w:t>
      </w:r>
      <w:proofErr w:type="gramStart"/>
      <w:r w:rsidRPr="008D01B5">
        <w:rPr>
          <w:rFonts w:ascii="Arial" w:hAnsi="Arial" w:cs="Arial"/>
          <w:sz w:val="24"/>
        </w:rPr>
        <w:t>Directora</w:t>
      </w:r>
      <w:proofErr w:type="gramEnd"/>
      <w:r w:rsidRPr="008D01B5">
        <w:rPr>
          <w:rFonts w:ascii="Arial" w:hAnsi="Arial" w:cs="Arial"/>
          <w:sz w:val="24"/>
        </w:rPr>
        <w:t xml:space="preserve"> de Enseñanza en Línea del Año, 2018</w:t>
      </w:r>
    </w:p>
    <w:p w14:paraId="58973DE3" w14:textId="77777777" w:rsidR="004B337A" w:rsidRDefault="004B337A" w:rsidP="004B337A">
      <w:pPr>
        <w:rPr>
          <w:rFonts w:ascii="Arial" w:hAnsi="Arial" w:cs="Arial"/>
          <w:sz w:val="24"/>
        </w:rPr>
      </w:pPr>
      <w:r>
        <w:rPr>
          <w:rFonts w:ascii="Arial" w:hAnsi="Arial" w:cs="Arial"/>
          <w:sz w:val="24"/>
        </w:rPr>
        <w:t>Logros:</w:t>
      </w:r>
    </w:p>
    <w:p w14:paraId="3D2E0907" w14:textId="77777777" w:rsidR="004B337A" w:rsidRPr="008D01B5" w:rsidRDefault="004B337A" w:rsidP="004B337A">
      <w:pPr>
        <w:rPr>
          <w:rFonts w:ascii="Arial" w:hAnsi="Arial" w:cs="Arial"/>
          <w:sz w:val="24"/>
        </w:rPr>
      </w:pPr>
      <w:r w:rsidRPr="008D01B5">
        <w:rPr>
          <w:rFonts w:ascii="Arial" w:hAnsi="Arial" w:cs="Arial"/>
          <w:sz w:val="24"/>
        </w:rPr>
        <w:t>Lideró el desarrollo de un nuevo programa de educación en línea sobre temas de educación que fue adoptado por más de 1 millón de estudiantes.</w:t>
      </w:r>
    </w:p>
    <w:p w14:paraId="2A1D2A09" w14:textId="77777777" w:rsidR="004B337A" w:rsidRPr="008D01B5" w:rsidRDefault="004B337A" w:rsidP="004B337A">
      <w:pPr>
        <w:rPr>
          <w:rFonts w:ascii="Arial" w:hAnsi="Arial" w:cs="Arial"/>
          <w:sz w:val="24"/>
        </w:rPr>
      </w:pPr>
      <w:r w:rsidRPr="008D01B5">
        <w:rPr>
          <w:rFonts w:ascii="Arial" w:hAnsi="Arial" w:cs="Arial"/>
          <w:sz w:val="24"/>
        </w:rPr>
        <w:t>Creó un nuevo diseño de aprendizaje en línea que fue reconocido por su excelencia.</w:t>
      </w:r>
    </w:p>
    <w:p w14:paraId="3BE2629A" w14:textId="6138FED4" w:rsidR="004B337A" w:rsidRDefault="004B337A" w:rsidP="004B337A">
      <w:pPr>
        <w:rPr>
          <w:rFonts w:ascii="Arial" w:hAnsi="Arial" w:cs="Arial"/>
          <w:sz w:val="24"/>
        </w:rPr>
      </w:pPr>
      <w:r w:rsidRPr="008D01B5">
        <w:rPr>
          <w:rFonts w:ascii="Arial" w:hAnsi="Arial" w:cs="Arial"/>
          <w:sz w:val="24"/>
        </w:rPr>
        <w:t>Lanzó una nueva plataforma de educación en línea que generó un aumento del 20% en la participación de los estudiantes</w:t>
      </w:r>
      <w:r w:rsidR="001E1F22">
        <w:rPr>
          <w:rFonts w:ascii="Arial" w:hAnsi="Arial" w:cs="Arial"/>
          <w:sz w:val="24"/>
        </w:rPr>
        <w:t xml:space="preserve"> </w:t>
      </w:r>
      <w:r w:rsidR="001E1F22" w:rsidRPr="00C57177">
        <w:rPr>
          <w:rFonts w:ascii="Arial" w:hAnsi="Arial" w:cs="Arial"/>
          <w:sz w:val="24"/>
        </w:rPr>
        <w:t>[2]</w:t>
      </w:r>
      <w:r w:rsidRPr="008D01B5">
        <w:rPr>
          <w:rFonts w:ascii="Arial" w:hAnsi="Arial" w:cs="Arial"/>
          <w:sz w:val="24"/>
        </w:rPr>
        <w:t>.</w:t>
      </w:r>
    </w:p>
    <w:p w14:paraId="76ED84C9" w14:textId="77777777" w:rsidR="004B337A" w:rsidRDefault="004B337A" w:rsidP="004B337A">
      <w:pPr>
        <w:pStyle w:val="Ttulo3"/>
      </w:pPr>
      <w:bookmarkStart w:id="40" w:name="_Toc144799915"/>
      <w:r w:rsidRPr="002D38E7">
        <w:rPr>
          <w:sz w:val="28"/>
          <w:szCs w:val="28"/>
        </w:rPr>
        <w:t>Prompts de oportunidades de emprendimiento</w:t>
      </w:r>
      <w:bookmarkEnd w:id="40"/>
    </w:p>
    <w:p w14:paraId="110C00DE" w14:textId="77777777" w:rsidR="004B337A" w:rsidRPr="002D38E7" w:rsidRDefault="004B337A" w:rsidP="004B337A">
      <w:pPr>
        <w:rPr>
          <w:rFonts w:ascii="Arial" w:hAnsi="Arial" w:cs="Arial"/>
          <w:sz w:val="24"/>
        </w:rPr>
      </w:pPr>
      <w:r w:rsidRPr="00231F8B">
        <w:rPr>
          <w:rFonts w:ascii="Arial" w:hAnsi="Arial" w:cs="Arial"/>
          <w:sz w:val="24"/>
        </w:rPr>
        <w:t xml:space="preserve">como experto en educacion en linea enfocado en temas de </w:t>
      </w:r>
      <w:proofErr w:type="gramStart"/>
      <w:r w:rsidRPr="00231F8B">
        <w:rPr>
          <w:rFonts w:ascii="Arial" w:hAnsi="Arial" w:cs="Arial"/>
          <w:sz w:val="24"/>
        </w:rPr>
        <w:t>educacion,  dime</w:t>
      </w:r>
      <w:proofErr w:type="gramEnd"/>
      <w:r w:rsidRPr="00231F8B">
        <w:rPr>
          <w:rFonts w:ascii="Arial" w:hAnsi="Arial" w:cs="Arial"/>
          <w:sz w:val="24"/>
        </w:rPr>
        <w:t xml:space="preserve"> 3 oportunidades de emprendimiento</w:t>
      </w:r>
    </w:p>
    <w:p w14:paraId="148A0337" w14:textId="77777777" w:rsidR="004B337A" w:rsidRPr="002D38E7" w:rsidRDefault="004B337A" w:rsidP="004B337A">
      <w:pPr>
        <w:pStyle w:val="Ttulo3"/>
        <w:rPr>
          <w:sz w:val="28"/>
          <w:szCs w:val="28"/>
        </w:rPr>
      </w:pPr>
      <w:bookmarkStart w:id="41" w:name="_Toc144799916"/>
      <w:r w:rsidRPr="002D38E7">
        <w:rPr>
          <w:sz w:val="28"/>
          <w:szCs w:val="28"/>
        </w:rPr>
        <w:lastRenderedPageBreak/>
        <w:t>Resultado</w:t>
      </w:r>
      <w:bookmarkEnd w:id="41"/>
    </w:p>
    <w:p w14:paraId="0DAA2229" w14:textId="77777777" w:rsidR="004B337A" w:rsidRPr="00893C78" w:rsidRDefault="004B337A" w:rsidP="004B337A">
      <w:pPr>
        <w:rPr>
          <w:rFonts w:ascii="Arial" w:hAnsi="Arial" w:cs="Arial"/>
          <w:sz w:val="24"/>
        </w:rPr>
      </w:pPr>
      <w:r w:rsidRPr="00893C78">
        <w:rPr>
          <w:rFonts w:ascii="Arial" w:hAnsi="Arial" w:cs="Arial"/>
          <w:sz w:val="24"/>
        </w:rPr>
        <w:t>Claro, como experto en educación en línea enfocado en temas de educación, aquí te presento tres oportunidades de emprendimiento en el campo de la EdTech:</w:t>
      </w:r>
    </w:p>
    <w:p w14:paraId="52ED35D1" w14:textId="77777777" w:rsidR="004B337A" w:rsidRPr="00893C78" w:rsidRDefault="004B337A" w:rsidP="004B337A">
      <w:pPr>
        <w:rPr>
          <w:rFonts w:ascii="Arial" w:hAnsi="Arial" w:cs="Arial"/>
          <w:sz w:val="24"/>
        </w:rPr>
      </w:pPr>
    </w:p>
    <w:p w14:paraId="7136723B" w14:textId="77777777" w:rsidR="004B337A" w:rsidRPr="00893C78" w:rsidRDefault="004B337A" w:rsidP="004B337A">
      <w:pPr>
        <w:rPr>
          <w:rFonts w:ascii="Arial" w:hAnsi="Arial" w:cs="Arial"/>
          <w:sz w:val="24"/>
        </w:rPr>
      </w:pPr>
      <w:r w:rsidRPr="00893C78">
        <w:rPr>
          <w:rFonts w:ascii="Arial" w:hAnsi="Arial" w:cs="Arial"/>
          <w:sz w:val="24"/>
        </w:rPr>
        <w:t>Plataforma de Aprendizaje Social y Colaborativo:</w:t>
      </w:r>
    </w:p>
    <w:p w14:paraId="50C9436F" w14:textId="77777777" w:rsidR="004B337A" w:rsidRPr="00893C78" w:rsidRDefault="004B337A" w:rsidP="004B337A">
      <w:pPr>
        <w:rPr>
          <w:rFonts w:ascii="Arial" w:hAnsi="Arial" w:cs="Arial"/>
          <w:sz w:val="24"/>
        </w:rPr>
      </w:pPr>
    </w:p>
    <w:p w14:paraId="542CD8DB" w14:textId="77777777" w:rsidR="004B337A" w:rsidRPr="00893C78" w:rsidRDefault="004B337A" w:rsidP="004B337A">
      <w:pPr>
        <w:rPr>
          <w:rFonts w:ascii="Arial" w:hAnsi="Arial" w:cs="Arial"/>
          <w:sz w:val="24"/>
        </w:rPr>
      </w:pPr>
      <w:r w:rsidRPr="00893C78">
        <w:rPr>
          <w:rFonts w:ascii="Arial" w:hAnsi="Arial" w:cs="Arial"/>
          <w:sz w:val="24"/>
        </w:rPr>
        <w:t>Desarrolla una plataforma en línea que fomente el aprendizaje social y colaborativo. La plataforma podría estar dirigida a estudiantes de todas las edades y facilitaría la colaboración en proyectos, debates y actividades de grupo en línea. Esto podría ser especialmente valioso en entornos educativos donde se promueva el aprendizaje entre pares. La plataforma podría incluir herramientas de comunicación, foros, videoconferencias y sistemas de seguimiento del progreso.</w:t>
      </w:r>
    </w:p>
    <w:p w14:paraId="57883A1A" w14:textId="77777777" w:rsidR="004B337A" w:rsidRPr="00893C78" w:rsidRDefault="004B337A" w:rsidP="004B337A">
      <w:pPr>
        <w:rPr>
          <w:rFonts w:ascii="Arial" w:hAnsi="Arial" w:cs="Arial"/>
          <w:sz w:val="24"/>
        </w:rPr>
      </w:pPr>
      <w:r w:rsidRPr="00893C78">
        <w:rPr>
          <w:rFonts w:ascii="Arial" w:hAnsi="Arial" w:cs="Arial"/>
          <w:sz w:val="24"/>
        </w:rPr>
        <w:t>Plataforma de Educación en Línea Especializada:</w:t>
      </w:r>
    </w:p>
    <w:p w14:paraId="2029CA8B" w14:textId="77777777" w:rsidR="004B337A" w:rsidRPr="00893C78" w:rsidRDefault="004B337A" w:rsidP="004B337A">
      <w:pPr>
        <w:rPr>
          <w:rFonts w:ascii="Arial" w:hAnsi="Arial" w:cs="Arial"/>
          <w:sz w:val="24"/>
        </w:rPr>
      </w:pPr>
    </w:p>
    <w:p w14:paraId="7E4BFAD4" w14:textId="77777777" w:rsidR="004B337A" w:rsidRPr="00893C78" w:rsidRDefault="004B337A" w:rsidP="004B337A">
      <w:pPr>
        <w:rPr>
          <w:rFonts w:ascii="Arial" w:hAnsi="Arial" w:cs="Arial"/>
          <w:sz w:val="24"/>
        </w:rPr>
      </w:pPr>
      <w:r w:rsidRPr="00893C78">
        <w:rPr>
          <w:rFonts w:ascii="Arial" w:hAnsi="Arial" w:cs="Arial"/>
          <w:sz w:val="24"/>
        </w:rPr>
        <w:t>Crea una plataforma de educación en línea centrada en un tema o habilidad específicos. Por ejemplo, podrías desarrollar una plataforma dedicada exclusivamente a la enseñanza de habilidades de programación, diseño gráfico o marketing digital. La plataforma podría ofrecer cursos, proyectos prácticos, recursos de aprendizaje y evaluaciones especializadas en ese tema. Esto atraería a estudiantes que buscan formación especializada y certificaciones en un campo particular.</w:t>
      </w:r>
    </w:p>
    <w:p w14:paraId="43E28A08" w14:textId="77777777" w:rsidR="004B337A" w:rsidRPr="00893C78" w:rsidRDefault="004B337A" w:rsidP="004B337A">
      <w:pPr>
        <w:rPr>
          <w:rFonts w:ascii="Arial" w:hAnsi="Arial" w:cs="Arial"/>
          <w:sz w:val="24"/>
        </w:rPr>
      </w:pPr>
      <w:r w:rsidRPr="00893C78">
        <w:rPr>
          <w:rFonts w:ascii="Arial" w:hAnsi="Arial" w:cs="Arial"/>
          <w:sz w:val="24"/>
        </w:rPr>
        <w:t>Herramientas de Evaluación y Retroalimentación en Línea:</w:t>
      </w:r>
    </w:p>
    <w:p w14:paraId="64D627DA" w14:textId="77777777" w:rsidR="004B337A" w:rsidRPr="00893C78" w:rsidRDefault="004B337A" w:rsidP="004B337A">
      <w:pPr>
        <w:rPr>
          <w:rFonts w:ascii="Arial" w:hAnsi="Arial" w:cs="Arial"/>
          <w:sz w:val="24"/>
        </w:rPr>
      </w:pPr>
    </w:p>
    <w:p w14:paraId="06C3B2F6" w14:textId="77777777" w:rsidR="004B337A" w:rsidRPr="00893C78" w:rsidRDefault="004B337A" w:rsidP="004B337A">
      <w:pPr>
        <w:rPr>
          <w:rFonts w:ascii="Arial" w:hAnsi="Arial" w:cs="Arial"/>
          <w:sz w:val="24"/>
        </w:rPr>
      </w:pPr>
      <w:r w:rsidRPr="00893C78">
        <w:rPr>
          <w:rFonts w:ascii="Arial" w:hAnsi="Arial" w:cs="Arial"/>
          <w:sz w:val="24"/>
        </w:rPr>
        <w:t xml:space="preserve">Desarrolla herramientas de evaluación y retroalimentación en línea que permitan a los educadores crear y administrar pruebas, cuestionarios y evaluaciones en línea. Estas </w:t>
      </w:r>
      <w:r w:rsidRPr="00893C78">
        <w:rPr>
          <w:rFonts w:ascii="Arial" w:hAnsi="Arial" w:cs="Arial"/>
          <w:sz w:val="24"/>
        </w:rPr>
        <w:lastRenderedPageBreak/>
        <w:t>herramientas podrían incluir características avanzadas como la corrección automática, la generación de informes de rendimiento del estudiante y la retroalimentación personalizada. Además, podrían ser utilizadas tanto por instituciones educativas como por empresas que buscan evaluar el conocimiento de sus empleados o clientes.</w:t>
      </w:r>
    </w:p>
    <w:p w14:paraId="1CB535E6" w14:textId="555B9B55" w:rsidR="004B337A" w:rsidRPr="002D38E7" w:rsidRDefault="004B337A" w:rsidP="004B337A">
      <w:pPr>
        <w:rPr>
          <w:rFonts w:ascii="Arial" w:hAnsi="Arial" w:cs="Arial"/>
          <w:sz w:val="24"/>
        </w:rPr>
      </w:pPr>
      <w:r w:rsidRPr="00893C78">
        <w:rPr>
          <w:rFonts w:ascii="Arial" w:hAnsi="Arial" w:cs="Arial"/>
          <w:sz w:val="24"/>
        </w:rPr>
        <w:t>Estas oportunidades de emprendimiento se basan en la creciente demanda de soluciones de educación en línea y en la necesidad de enfoques más colaborativos, especializados y eficientes en la enseñanza y evaluación en línea. Sin embargo, es importante realizar una investigación de mercado exhaustiva y considerar las necesidades específicas de tu audiencia objetivo al desarrollar estas soluciones EdTech</w:t>
      </w:r>
      <w:r w:rsidR="001E1F22">
        <w:rPr>
          <w:rFonts w:ascii="Arial" w:hAnsi="Arial" w:cs="Arial"/>
          <w:sz w:val="24"/>
        </w:rPr>
        <w:t xml:space="preserve"> </w:t>
      </w:r>
      <w:r w:rsidR="001E1F22" w:rsidRPr="005B2BCF">
        <w:rPr>
          <w:rFonts w:ascii="Arial" w:hAnsi="Arial" w:cs="Arial"/>
          <w:sz w:val="24"/>
        </w:rPr>
        <w:t>[1]</w:t>
      </w:r>
      <w:r w:rsidRPr="00893C78">
        <w:rPr>
          <w:rFonts w:ascii="Arial" w:hAnsi="Arial" w:cs="Arial"/>
          <w:sz w:val="24"/>
        </w:rPr>
        <w:t>.</w:t>
      </w:r>
    </w:p>
    <w:p w14:paraId="6EE18AAC" w14:textId="77777777" w:rsidR="004B337A" w:rsidRPr="002D38E7" w:rsidRDefault="004B337A" w:rsidP="004B337A">
      <w:pPr>
        <w:pStyle w:val="Ttulo3"/>
        <w:rPr>
          <w:sz w:val="28"/>
          <w:szCs w:val="28"/>
        </w:rPr>
      </w:pPr>
      <w:bookmarkStart w:id="42" w:name="_Toc144799917"/>
      <w:r w:rsidRPr="002D38E7">
        <w:rPr>
          <w:sz w:val="28"/>
          <w:szCs w:val="28"/>
        </w:rPr>
        <w:t>Prompts de ejemplos</w:t>
      </w:r>
      <w:bookmarkEnd w:id="42"/>
    </w:p>
    <w:p w14:paraId="5D91EBAF" w14:textId="77777777" w:rsidR="004B337A" w:rsidRPr="002D38E7" w:rsidRDefault="004B337A" w:rsidP="004B337A">
      <w:pPr>
        <w:rPr>
          <w:rFonts w:ascii="Arial" w:hAnsi="Arial" w:cs="Arial"/>
          <w:sz w:val="24"/>
        </w:rPr>
      </w:pPr>
      <w:r w:rsidRPr="00807E43">
        <w:rPr>
          <w:rFonts w:ascii="Arial" w:hAnsi="Arial" w:cs="Arial"/>
          <w:sz w:val="24"/>
        </w:rPr>
        <w:t>para cada oportunidad de emprendimiento que me diste, dame ahora un ejemplo especifico</w:t>
      </w:r>
    </w:p>
    <w:p w14:paraId="420B7483" w14:textId="77777777" w:rsidR="004B337A" w:rsidRPr="002D38E7" w:rsidRDefault="004B337A" w:rsidP="004B337A">
      <w:pPr>
        <w:pStyle w:val="Ttulo3"/>
        <w:rPr>
          <w:sz w:val="28"/>
          <w:szCs w:val="28"/>
        </w:rPr>
      </w:pPr>
      <w:bookmarkStart w:id="43" w:name="_Toc144799918"/>
      <w:r w:rsidRPr="002D38E7">
        <w:rPr>
          <w:sz w:val="28"/>
          <w:szCs w:val="28"/>
        </w:rPr>
        <w:t>Resultado</w:t>
      </w:r>
      <w:bookmarkEnd w:id="43"/>
    </w:p>
    <w:p w14:paraId="4C819A8F" w14:textId="77777777" w:rsidR="004B337A" w:rsidRPr="00807E43" w:rsidRDefault="004B337A" w:rsidP="004B337A">
      <w:pPr>
        <w:rPr>
          <w:rFonts w:ascii="Arial" w:hAnsi="Arial" w:cs="Arial"/>
          <w:sz w:val="24"/>
        </w:rPr>
      </w:pPr>
      <w:r w:rsidRPr="00807E43">
        <w:rPr>
          <w:rFonts w:ascii="Arial" w:hAnsi="Arial" w:cs="Arial"/>
          <w:sz w:val="24"/>
        </w:rPr>
        <w:t>Por supuesto, aquí tienes ejemplos más específicos para cada una de las oportunidades de emprendimiento en el campo de la educación en línea:</w:t>
      </w:r>
    </w:p>
    <w:p w14:paraId="2313390B" w14:textId="77777777" w:rsidR="004B337A" w:rsidRPr="00807E43" w:rsidRDefault="004B337A" w:rsidP="004B337A">
      <w:pPr>
        <w:rPr>
          <w:rFonts w:ascii="Arial" w:hAnsi="Arial" w:cs="Arial"/>
          <w:sz w:val="24"/>
        </w:rPr>
      </w:pPr>
    </w:p>
    <w:p w14:paraId="33800D59" w14:textId="77777777" w:rsidR="004B337A" w:rsidRPr="00807E43" w:rsidRDefault="004B337A" w:rsidP="004B337A">
      <w:pPr>
        <w:rPr>
          <w:rFonts w:ascii="Arial" w:hAnsi="Arial" w:cs="Arial"/>
          <w:sz w:val="24"/>
        </w:rPr>
      </w:pPr>
      <w:r w:rsidRPr="00807E43">
        <w:rPr>
          <w:rFonts w:ascii="Arial" w:hAnsi="Arial" w:cs="Arial"/>
          <w:sz w:val="24"/>
        </w:rPr>
        <w:t>Plataforma de Aprendizaje Social y Colaborativo:</w:t>
      </w:r>
    </w:p>
    <w:p w14:paraId="528CEB91" w14:textId="77777777" w:rsidR="004B337A" w:rsidRPr="00807E43" w:rsidRDefault="004B337A" w:rsidP="004B337A">
      <w:pPr>
        <w:rPr>
          <w:rFonts w:ascii="Arial" w:hAnsi="Arial" w:cs="Arial"/>
          <w:sz w:val="24"/>
        </w:rPr>
      </w:pPr>
    </w:p>
    <w:p w14:paraId="03360A86" w14:textId="77777777" w:rsidR="004B337A" w:rsidRPr="00807E43" w:rsidRDefault="004B337A" w:rsidP="004B337A">
      <w:pPr>
        <w:rPr>
          <w:rFonts w:ascii="Arial" w:hAnsi="Arial" w:cs="Arial"/>
          <w:sz w:val="24"/>
        </w:rPr>
      </w:pPr>
      <w:r w:rsidRPr="00807E43">
        <w:rPr>
          <w:rFonts w:ascii="Arial" w:hAnsi="Arial" w:cs="Arial"/>
          <w:sz w:val="24"/>
        </w:rPr>
        <w:t xml:space="preserve">Ejemplo Específico: Imagina una plataforma llamada "LearnHub". LearnHub se centra en fomentar el aprendizaje social y colaborativo en línea. Ofrece espacios de estudio virtuales donde los estudiantes pueden unirse a grupos de estudio basados en intereses comunes o materias específicas. La plataforma proporciona herramientas de videoconferencia, chat en línea, compartición de documentos y calendarios de estudio colaborativo. Los estudiantes </w:t>
      </w:r>
      <w:r w:rsidRPr="00807E43">
        <w:rPr>
          <w:rFonts w:ascii="Arial" w:hAnsi="Arial" w:cs="Arial"/>
          <w:sz w:val="24"/>
        </w:rPr>
        <w:lastRenderedPageBreak/>
        <w:t>pueden interactuar, debatir, resolver problemas y aprender juntos en un entorno virtual. Los tutores también pueden ofrecer sesiones de tutoría en línea dentro de la plataforma.</w:t>
      </w:r>
    </w:p>
    <w:p w14:paraId="4B3E58EC" w14:textId="77777777" w:rsidR="004B337A" w:rsidRPr="00807E43" w:rsidRDefault="004B337A" w:rsidP="004B337A">
      <w:pPr>
        <w:rPr>
          <w:rFonts w:ascii="Arial" w:hAnsi="Arial" w:cs="Arial"/>
          <w:sz w:val="24"/>
        </w:rPr>
      </w:pPr>
      <w:r w:rsidRPr="00807E43">
        <w:rPr>
          <w:rFonts w:ascii="Arial" w:hAnsi="Arial" w:cs="Arial"/>
          <w:sz w:val="24"/>
        </w:rPr>
        <w:t>Plataforma de Educación en Línea Especializada:</w:t>
      </w:r>
    </w:p>
    <w:p w14:paraId="31E62FF4" w14:textId="77777777" w:rsidR="004B337A" w:rsidRPr="00807E43" w:rsidRDefault="004B337A" w:rsidP="004B337A">
      <w:pPr>
        <w:rPr>
          <w:rFonts w:ascii="Arial" w:hAnsi="Arial" w:cs="Arial"/>
          <w:sz w:val="24"/>
        </w:rPr>
      </w:pPr>
    </w:p>
    <w:p w14:paraId="66CA626E" w14:textId="77777777" w:rsidR="004B337A" w:rsidRPr="00807E43" w:rsidRDefault="004B337A" w:rsidP="004B337A">
      <w:pPr>
        <w:rPr>
          <w:rFonts w:ascii="Arial" w:hAnsi="Arial" w:cs="Arial"/>
          <w:sz w:val="24"/>
        </w:rPr>
      </w:pPr>
      <w:r w:rsidRPr="00807E43">
        <w:rPr>
          <w:rFonts w:ascii="Arial" w:hAnsi="Arial" w:cs="Arial"/>
          <w:sz w:val="24"/>
        </w:rPr>
        <w:t>Ejemplo Específico: Supongamos que creas una plataforma llamada "CodeMasterPro". CodeMasterPro se especializa en la enseñanza de programación y desarrollo de software. Ofrece una variedad de cursos en línea, proyectos prácticos y laboratorios virtuales para enseñar a los estudiantes a programar en diferentes lenguajes y tecnologías. Los estudiantes pueden aprender desde los fundamentos hasta niveles avanzados, y al completar cursos, obtienen certificaciones reconocidas en programación. CodeMasterPro colabora con expertos en programación y empresas tecnológicas para garantizar que los contenidos estén actualizados y sean relevantes para la industria.</w:t>
      </w:r>
    </w:p>
    <w:p w14:paraId="7D2EF80A" w14:textId="77777777" w:rsidR="004B337A" w:rsidRPr="00807E43" w:rsidRDefault="004B337A" w:rsidP="004B337A">
      <w:pPr>
        <w:rPr>
          <w:rFonts w:ascii="Arial" w:hAnsi="Arial" w:cs="Arial"/>
          <w:sz w:val="24"/>
        </w:rPr>
      </w:pPr>
      <w:r w:rsidRPr="00807E43">
        <w:rPr>
          <w:rFonts w:ascii="Arial" w:hAnsi="Arial" w:cs="Arial"/>
          <w:sz w:val="24"/>
        </w:rPr>
        <w:t>Herramientas de Evaluación y Retroalimentación en Línea:</w:t>
      </w:r>
    </w:p>
    <w:p w14:paraId="0DEE8EEC" w14:textId="77777777" w:rsidR="004B337A" w:rsidRPr="00807E43" w:rsidRDefault="004B337A" w:rsidP="004B337A">
      <w:pPr>
        <w:rPr>
          <w:rFonts w:ascii="Arial" w:hAnsi="Arial" w:cs="Arial"/>
          <w:sz w:val="24"/>
        </w:rPr>
      </w:pPr>
    </w:p>
    <w:p w14:paraId="13EDADCF" w14:textId="77777777" w:rsidR="004B337A" w:rsidRPr="00807E43" w:rsidRDefault="004B337A" w:rsidP="004B337A">
      <w:pPr>
        <w:rPr>
          <w:rFonts w:ascii="Arial" w:hAnsi="Arial" w:cs="Arial"/>
          <w:sz w:val="24"/>
        </w:rPr>
      </w:pPr>
      <w:r w:rsidRPr="00807E43">
        <w:rPr>
          <w:rFonts w:ascii="Arial" w:hAnsi="Arial" w:cs="Arial"/>
          <w:sz w:val="24"/>
        </w:rPr>
        <w:t>Ejemplo Específico: Imagina una herramienta llamada "AssessEase". AssessEase permite a los educadores y formadores crear y administrar evaluaciones en línea de manera eficiente. Los usuarios pueden diseñar cuestionarios personalizados, exámenes cronometrados y evaluaciones de habilidades utilizando una interfaz intuitiva. La herramienta incluye una función de corrección automática que proporciona puntuaciones instantáneas a los estudiantes y genera informes detallados sobre el rendimiento. Los educadores también pueden proporcionar retroalimentación personalizada en las evaluaciones. AssessEase es utilizado por escuelas, universidades y empresas para evaluar el conocimiento y habilidades de los estudiantes y empleados.</w:t>
      </w:r>
    </w:p>
    <w:p w14:paraId="203188E9" w14:textId="4DEE4F3F" w:rsidR="004B337A" w:rsidRPr="002D38E7" w:rsidRDefault="004B337A" w:rsidP="004B337A">
      <w:pPr>
        <w:rPr>
          <w:rFonts w:ascii="Arial" w:hAnsi="Arial" w:cs="Arial"/>
          <w:sz w:val="24"/>
        </w:rPr>
      </w:pPr>
      <w:r w:rsidRPr="00807E43">
        <w:rPr>
          <w:rFonts w:ascii="Arial" w:hAnsi="Arial" w:cs="Arial"/>
          <w:sz w:val="24"/>
        </w:rPr>
        <w:t xml:space="preserve">Estos ejemplos específicos ilustran cómo cada oportunidad de emprendimiento podría materializarse en una solución de educación en línea con un enfoque particular y funcionalidades adaptadas a las necesidades de los usuarios. Desde la colaboración y el </w:t>
      </w:r>
      <w:r w:rsidRPr="00807E43">
        <w:rPr>
          <w:rFonts w:ascii="Arial" w:hAnsi="Arial" w:cs="Arial"/>
          <w:sz w:val="24"/>
        </w:rPr>
        <w:lastRenderedPageBreak/>
        <w:t>aprendizaje especializado hasta la evaluación eficiente, estas soluciones EdTech tienen el potencial de satisfacer las demandas de una amplia variedad de audiencias educativas y formativas</w:t>
      </w:r>
      <w:r w:rsidR="001E1F22">
        <w:rPr>
          <w:rFonts w:ascii="Arial" w:hAnsi="Arial" w:cs="Arial"/>
          <w:sz w:val="24"/>
        </w:rPr>
        <w:t xml:space="preserve"> </w:t>
      </w:r>
      <w:r w:rsidR="001E1F22" w:rsidRPr="005B2BCF">
        <w:rPr>
          <w:rFonts w:ascii="Arial" w:hAnsi="Arial" w:cs="Arial"/>
          <w:sz w:val="24"/>
        </w:rPr>
        <w:t>[1]</w:t>
      </w:r>
      <w:r w:rsidRPr="00807E43">
        <w:rPr>
          <w:rFonts w:ascii="Arial" w:hAnsi="Arial" w:cs="Arial"/>
          <w:sz w:val="24"/>
        </w:rPr>
        <w:t>.</w:t>
      </w:r>
    </w:p>
    <w:p w14:paraId="275E1AA7" w14:textId="77777777" w:rsidR="004B337A" w:rsidRPr="00391746" w:rsidRDefault="004B337A" w:rsidP="004B337A">
      <w:pPr>
        <w:pStyle w:val="Ttulo2"/>
        <w:rPr>
          <w:sz w:val="32"/>
          <w:szCs w:val="32"/>
        </w:rPr>
      </w:pPr>
      <w:bookmarkStart w:id="44" w:name="_Toc144799919"/>
      <w:r w:rsidRPr="00391746">
        <w:rPr>
          <w:sz w:val="32"/>
          <w:szCs w:val="32"/>
        </w:rPr>
        <w:t>Perfil de Fintech</w:t>
      </w:r>
      <w:bookmarkEnd w:id="44"/>
    </w:p>
    <w:p w14:paraId="6031417F" w14:textId="77777777" w:rsidR="004B337A" w:rsidRPr="00391746" w:rsidRDefault="004B337A" w:rsidP="004B337A">
      <w:pPr>
        <w:pStyle w:val="Ttulo3"/>
        <w:rPr>
          <w:sz w:val="28"/>
          <w:szCs w:val="28"/>
        </w:rPr>
      </w:pPr>
      <w:bookmarkStart w:id="45" w:name="_Toc144799920"/>
      <w:r w:rsidRPr="00391746">
        <w:rPr>
          <w:sz w:val="28"/>
          <w:szCs w:val="28"/>
        </w:rPr>
        <w:t>Prompts de perfil</w:t>
      </w:r>
      <w:bookmarkEnd w:id="45"/>
    </w:p>
    <w:p w14:paraId="5CAA9441" w14:textId="77777777" w:rsidR="004B337A" w:rsidRPr="008D01B5" w:rsidRDefault="004B337A" w:rsidP="004B337A">
      <w:pPr>
        <w:rPr>
          <w:rFonts w:ascii="Arial" w:hAnsi="Arial" w:cs="Arial"/>
          <w:sz w:val="24"/>
        </w:rPr>
      </w:pPr>
      <w:r>
        <w:rPr>
          <w:rFonts w:ascii="Arial" w:hAnsi="Arial" w:cs="Arial"/>
          <w:sz w:val="24"/>
        </w:rPr>
        <w:t>G</w:t>
      </w:r>
      <w:r w:rsidRPr="008D01B5">
        <w:rPr>
          <w:rFonts w:ascii="Arial" w:hAnsi="Arial" w:cs="Arial"/>
          <w:sz w:val="24"/>
        </w:rPr>
        <w:t>enérame el perfil de un profesional creativo, innovador, inteligente y hábil con muchos años de experiencia experto en fintech sobre temas de educación</w:t>
      </w:r>
    </w:p>
    <w:p w14:paraId="170669C4" w14:textId="77777777" w:rsidR="004B337A" w:rsidRPr="00391746" w:rsidRDefault="004B337A" w:rsidP="004B337A">
      <w:pPr>
        <w:pStyle w:val="Ttulo3"/>
        <w:rPr>
          <w:sz w:val="28"/>
          <w:szCs w:val="28"/>
        </w:rPr>
      </w:pPr>
      <w:bookmarkStart w:id="46" w:name="_Toc144799921"/>
      <w:r w:rsidRPr="00391746">
        <w:rPr>
          <w:sz w:val="28"/>
          <w:szCs w:val="28"/>
        </w:rPr>
        <w:t>Resultado</w:t>
      </w:r>
      <w:bookmarkEnd w:id="46"/>
    </w:p>
    <w:p w14:paraId="6C144A1C" w14:textId="77777777" w:rsidR="004B337A" w:rsidRPr="008D01B5" w:rsidRDefault="004B337A" w:rsidP="004B337A">
      <w:pPr>
        <w:rPr>
          <w:rFonts w:ascii="Arial" w:hAnsi="Arial" w:cs="Arial"/>
          <w:sz w:val="24"/>
        </w:rPr>
      </w:pPr>
      <w:r w:rsidRPr="008D01B5">
        <w:rPr>
          <w:rFonts w:ascii="Arial" w:hAnsi="Arial" w:cs="Arial"/>
          <w:sz w:val="24"/>
        </w:rPr>
        <w:t>Nombre: Juan Pérez</w:t>
      </w:r>
    </w:p>
    <w:p w14:paraId="616C0011" w14:textId="77777777" w:rsidR="004B337A" w:rsidRPr="008D01B5" w:rsidRDefault="004B337A" w:rsidP="004B337A">
      <w:pPr>
        <w:rPr>
          <w:rFonts w:ascii="Arial" w:hAnsi="Arial" w:cs="Arial"/>
          <w:sz w:val="24"/>
        </w:rPr>
      </w:pPr>
      <w:r w:rsidRPr="008D01B5">
        <w:rPr>
          <w:rFonts w:ascii="Arial" w:hAnsi="Arial" w:cs="Arial"/>
          <w:sz w:val="24"/>
        </w:rPr>
        <w:t>Edad: 45 años</w:t>
      </w:r>
    </w:p>
    <w:p w14:paraId="074B7B99" w14:textId="77777777" w:rsidR="004B337A" w:rsidRPr="008D01B5" w:rsidRDefault="004B337A" w:rsidP="004B337A">
      <w:pPr>
        <w:rPr>
          <w:rFonts w:ascii="Arial" w:hAnsi="Arial" w:cs="Arial"/>
          <w:sz w:val="24"/>
        </w:rPr>
      </w:pPr>
      <w:r w:rsidRPr="008D01B5">
        <w:rPr>
          <w:rFonts w:ascii="Arial" w:hAnsi="Arial" w:cs="Arial"/>
          <w:sz w:val="24"/>
        </w:rPr>
        <w:t>Educación:</w:t>
      </w:r>
    </w:p>
    <w:p w14:paraId="75D153E0" w14:textId="77777777" w:rsidR="004B337A" w:rsidRPr="008D01B5" w:rsidRDefault="004B337A" w:rsidP="004B337A">
      <w:pPr>
        <w:rPr>
          <w:rFonts w:ascii="Arial" w:hAnsi="Arial" w:cs="Arial"/>
          <w:sz w:val="24"/>
        </w:rPr>
      </w:pPr>
      <w:r w:rsidRPr="008D01B5">
        <w:rPr>
          <w:rFonts w:ascii="Arial" w:hAnsi="Arial" w:cs="Arial"/>
          <w:sz w:val="24"/>
        </w:rPr>
        <w:t>* Maestría en Finanzas, Universidad de Stanford, 2015</w:t>
      </w:r>
    </w:p>
    <w:p w14:paraId="7A8BBA86" w14:textId="77777777" w:rsidR="004B337A" w:rsidRPr="008D01B5" w:rsidRDefault="004B337A" w:rsidP="004B337A">
      <w:pPr>
        <w:rPr>
          <w:rFonts w:ascii="Arial" w:hAnsi="Arial" w:cs="Arial"/>
          <w:sz w:val="24"/>
        </w:rPr>
      </w:pPr>
      <w:r w:rsidRPr="008D01B5">
        <w:rPr>
          <w:rFonts w:ascii="Arial" w:hAnsi="Arial" w:cs="Arial"/>
          <w:sz w:val="24"/>
        </w:rPr>
        <w:t>* Licenciatura en Contabilidad, Universidad de California, Berkeley, 2013</w:t>
      </w:r>
    </w:p>
    <w:p w14:paraId="5D7F9426" w14:textId="77777777" w:rsidR="004B337A" w:rsidRPr="008D01B5" w:rsidRDefault="004B337A" w:rsidP="004B337A">
      <w:pPr>
        <w:rPr>
          <w:rFonts w:ascii="Arial" w:hAnsi="Arial" w:cs="Arial"/>
          <w:sz w:val="24"/>
        </w:rPr>
      </w:pPr>
      <w:r w:rsidRPr="008D01B5">
        <w:rPr>
          <w:rFonts w:ascii="Arial" w:hAnsi="Arial" w:cs="Arial"/>
          <w:sz w:val="24"/>
        </w:rPr>
        <w:t>Experiencia:</w:t>
      </w:r>
    </w:p>
    <w:p w14:paraId="02635E2F" w14:textId="77777777" w:rsidR="004B337A" w:rsidRPr="008D01B5" w:rsidRDefault="004B337A" w:rsidP="004B337A">
      <w:pPr>
        <w:rPr>
          <w:rFonts w:ascii="Arial" w:hAnsi="Arial" w:cs="Arial"/>
          <w:sz w:val="24"/>
        </w:rPr>
      </w:pPr>
      <w:r w:rsidRPr="008D01B5">
        <w:rPr>
          <w:rFonts w:ascii="Arial" w:hAnsi="Arial" w:cs="Arial"/>
          <w:sz w:val="24"/>
        </w:rPr>
        <w:t xml:space="preserve">* </w:t>
      </w:r>
      <w:proofErr w:type="gramStart"/>
      <w:r w:rsidRPr="008D01B5">
        <w:rPr>
          <w:rFonts w:ascii="Arial" w:hAnsi="Arial" w:cs="Arial"/>
          <w:sz w:val="24"/>
        </w:rPr>
        <w:t>Director</w:t>
      </w:r>
      <w:proofErr w:type="gramEnd"/>
      <w:r w:rsidRPr="008D01B5">
        <w:rPr>
          <w:rFonts w:ascii="Arial" w:hAnsi="Arial" w:cs="Arial"/>
          <w:sz w:val="24"/>
        </w:rPr>
        <w:t xml:space="preserve"> de Fintech Educativa, [Nombre de la empresa], 2020 - Presente</w:t>
      </w:r>
    </w:p>
    <w:p w14:paraId="3920E586" w14:textId="77777777" w:rsidR="004B337A" w:rsidRPr="008D01B5" w:rsidRDefault="004B337A" w:rsidP="004B337A">
      <w:pPr>
        <w:rPr>
          <w:rFonts w:ascii="Arial" w:hAnsi="Arial" w:cs="Arial"/>
          <w:sz w:val="24"/>
        </w:rPr>
      </w:pPr>
      <w:r w:rsidRPr="008D01B5">
        <w:rPr>
          <w:rFonts w:ascii="Arial" w:hAnsi="Arial" w:cs="Arial"/>
          <w:sz w:val="24"/>
        </w:rPr>
        <w:t>* Desarrollo y gestión de productos y servicios financieros sobre temas de educación</w:t>
      </w:r>
    </w:p>
    <w:p w14:paraId="3E122537" w14:textId="77777777" w:rsidR="004B337A" w:rsidRPr="008D01B5" w:rsidRDefault="004B337A" w:rsidP="004B337A">
      <w:pPr>
        <w:rPr>
          <w:rFonts w:ascii="Arial" w:hAnsi="Arial" w:cs="Arial"/>
          <w:sz w:val="24"/>
        </w:rPr>
      </w:pPr>
      <w:r w:rsidRPr="008D01B5">
        <w:rPr>
          <w:rFonts w:ascii="Arial" w:hAnsi="Arial" w:cs="Arial"/>
          <w:sz w:val="24"/>
        </w:rPr>
        <w:t>* Liderazgo de equipos de desarrollo y marketing</w:t>
      </w:r>
    </w:p>
    <w:p w14:paraId="592A9029" w14:textId="77777777" w:rsidR="004B337A" w:rsidRPr="008D01B5" w:rsidRDefault="004B337A" w:rsidP="004B337A">
      <w:pPr>
        <w:rPr>
          <w:rFonts w:ascii="Arial" w:hAnsi="Arial" w:cs="Arial"/>
          <w:sz w:val="24"/>
        </w:rPr>
      </w:pPr>
      <w:r w:rsidRPr="008D01B5">
        <w:rPr>
          <w:rFonts w:ascii="Arial" w:hAnsi="Arial" w:cs="Arial"/>
          <w:sz w:val="24"/>
        </w:rPr>
        <w:t>* Lanzamiento de nuevos productos y servicios</w:t>
      </w:r>
    </w:p>
    <w:p w14:paraId="50E96549" w14:textId="77777777" w:rsidR="004B337A" w:rsidRPr="008D01B5" w:rsidRDefault="004B337A" w:rsidP="004B337A">
      <w:pPr>
        <w:rPr>
          <w:rFonts w:ascii="Arial" w:hAnsi="Arial" w:cs="Arial"/>
          <w:sz w:val="24"/>
        </w:rPr>
      </w:pPr>
    </w:p>
    <w:p w14:paraId="24DF8D0B" w14:textId="77777777" w:rsidR="004B337A" w:rsidRPr="008D01B5" w:rsidRDefault="004B337A" w:rsidP="004B337A">
      <w:pPr>
        <w:rPr>
          <w:rFonts w:ascii="Arial" w:hAnsi="Arial" w:cs="Arial"/>
          <w:sz w:val="24"/>
        </w:rPr>
      </w:pPr>
      <w:r w:rsidRPr="008D01B5">
        <w:rPr>
          <w:rFonts w:ascii="Arial" w:hAnsi="Arial" w:cs="Arial"/>
          <w:sz w:val="24"/>
        </w:rPr>
        <w:t>Director de Desarrollo de Productos Financieros Educativos, [Nombre de la empresa], 2018 - 2020</w:t>
      </w:r>
    </w:p>
    <w:p w14:paraId="2F32AB93" w14:textId="77777777" w:rsidR="004B337A" w:rsidRPr="008D01B5" w:rsidRDefault="004B337A" w:rsidP="004B337A">
      <w:pPr>
        <w:rPr>
          <w:rFonts w:ascii="Arial" w:hAnsi="Arial" w:cs="Arial"/>
          <w:sz w:val="24"/>
        </w:rPr>
      </w:pPr>
      <w:r w:rsidRPr="008D01B5">
        <w:rPr>
          <w:rFonts w:ascii="Arial" w:hAnsi="Arial" w:cs="Arial"/>
          <w:sz w:val="24"/>
        </w:rPr>
        <w:lastRenderedPageBreak/>
        <w:t>Desarrollo de productos financieros educativos</w:t>
      </w:r>
    </w:p>
    <w:p w14:paraId="45ECF24E" w14:textId="77777777" w:rsidR="004B337A" w:rsidRPr="008D01B5" w:rsidRDefault="004B337A" w:rsidP="004B337A">
      <w:pPr>
        <w:rPr>
          <w:rFonts w:ascii="Arial" w:hAnsi="Arial" w:cs="Arial"/>
          <w:sz w:val="24"/>
        </w:rPr>
      </w:pPr>
      <w:r w:rsidRPr="008D01B5">
        <w:rPr>
          <w:rFonts w:ascii="Arial" w:hAnsi="Arial" w:cs="Arial"/>
          <w:sz w:val="24"/>
        </w:rPr>
        <w:t>Liderazgo de equipos de desarrollo</w:t>
      </w:r>
    </w:p>
    <w:p w14:paraId="2E187440" w14:textId="77777777" w:rsidR="004B337A" w:rsidRPr="008D01B5" w:rsidRDefault="004B337A" w:rsidP="004B337A">
      <w:pPr>
        <w:rPr>
          <w:rFonts w:ascii="Arial" w:hAnsi="Arial" w:cs="Arial"/>
          <w:sz w:val="24"/>
        </w:rPr>
      </w:pPr>
      <w:r w:rsidRPr="008D01B5">
        <w:rPr>
          <w:rFonts w:ascii="Arial" w:hAnsi="Arial" w:cs="Arial"/>
          <w:sz w:val="24"/>
        </w:rPr>
        <w:t>Director de Finanzas Educativas, [Nombre de la empresa], 2016 - 2018</w:t>
      </w:r>
    </w:p>
    <w:p w14:paraId="7B3093E3" w14:textId="77777777" w:rsidR="004B337A" w:rsidRPr="008D01B5" w:rsidRDefault="004B337A" w:rsidP="004B337A">
      <w:pPr>
        <w:rPr>
          <w:rFonts w:ascii="Arial" w:hAnsi="Arial" w:cs="Arial"/>
          <w:sz w:val="24"/>
        </w:rPr>
      </w:pPr>
      <w:r w:rsidRPr="008D01B5">
        <w:rPr>
          <w:rFonts w:ascii="Arial" w:hAnsi="Arial" w:cs="Arial"/>
          <w:sz w:val="24"/>
        </w:rPr>
        <w:t>Finanzas educativas</w:t>
      </w:r>
    </w:p>
    <w:p w14:paraId="11A6671A" w14:textId="77777777" w:rsidR="004B337A" w:rsidRPr="008D01B5" w:rsidRDefault="004B337A" w:rsidP="004B337A">
      <w:pPr>
        <w:rPr>
          <w:rFonts w:ascii="Arial" w:hAnsi="Arial" w:cs="Arial"/>
          <w:sz w:val="24"/>
        </w:rPr>
      </w:pPr>
      <w:r w:rsidRPr="008D01B5">
        <w:rPr>
          <w:rFonts w:ascii="Arial" w:hAnsi="Arial" w:cs="Arial"/>
          <w:sz w:val="24"/>
        </w:rPr>
        <w:t>Liderazgo de equipos financieros Habilidades y competencias:</w:t>
      </w:r>
    </w:p>
    <w:p w14:paraId="37CDF8D5" w14:textId="77777777" w:rsidR="004B337A" w:rsidRPr="008D01B5" w:rsidRDefault="004B337A" w:rsidP="004B337A">
      <w:pPr>
        <w:rPr>
          <w:rFonts w:ascii="Arial" w:hAnsi="Arial" w:cs="Arial"/>
          <w:sz w:val="24"/>
        </w:rPr>
      </w:pPr>
      <w:r w:rsidRPr="008D01B5">
        <w:rPr>
          <w:rFonts w:ascii="Arial" w:hAnsi="Arial" w:cs="Arial"/>
          <w:sz w:val="24"/>
        </w:rPr>
        <w:t>Habilidades de finanzas</w:t>
      </w:r>
    </w:p>
    <w:p w14:paraId="73CFD98B" w14:textId="77777777" w:rsidR="004B337A" w:rsidRPr="008D01B5" w:rsidRDefault="004B337A" w:rsidP="004B337A">
      <w:pPr>
        <w:rPr>
          <w:rFonts w:ascii="Arial" w:hAnsi="Arial" w:cs="Arial"/>
          <w:sz w:val="24"/>
        </w:rPr>
      </w:pPr>
      <w:r w:rsidRPr="008D01B5">
        <w:rPr>
          <w:rFonts w:ascii="Arial" w:hAnsi="Arial" w:cs="Arial"/>
          <w:sz w:val="24"/>
        </w:rPr>
        <w:t>Habilidades de desarrollo de productos</w:t>
      </w:r>
    </w:p>
    <w:p w14:paraId="07D9A55B" w14:textId="77777777" w:rsidR="004B337A" w:rsidRPr="008D01B5" w:rsidRDefault="004B337A" w:rsidP="004B337A">
      <w:pPr>
        <w:rPr>
          <w:rFonts w:ascii="Arial" w:hAnsi="Arial" w:cs="Arial"/>
          <w:sz w:val="24"/>
        </w:rPr>
      </w:pPr>
      <w:r w:rsidRPr="008D01B5">
        <w:rPr>
          <w:rFonts w:ascii="Arial" w:hAnsi="Arial" w:cs="Arial"/>
          <w:sz w:val="24"/>
        </w:rPr>
        <w:t>Habilidades de gestión de proyectos</w:t>
      </w:r>
    </w:p>
    <w:p w14:paraId="43A95146" w14:textId="77777777" w:rsidR="004B337A" w:rsidRPr="008D01B5" w:rsidRDefault="004B337A" w:rsidP="004B337A">
      <w:pPr>
        <w:rPr>
          <w:rFonts w:ascii="Arial" w:hAnsi="Arial" w:cs="Arial"/>
          <w:sz w:val="24"/>
        </w:rPr>
      </w:pPr>
      <w:r w:rsidRPr="008D01B5">
        <w:rPr>
          <w:rFonts w:ascii="Arial" w:hAnsi="Arial" w:cs="Arial"/>
          <w:sz w:val="24"/>
        </w:rPr>
        <w:t>Conocimiento de la industria educativa Reconocimientos y premios:</w:t>
      </w:r>
    </w:p>
    <w:p w14:paraId="519FD3A1" w14:textId="77777777" w:rsidR="004B337A" w:rsidRPr="008D01B5" w:rsidRDefault="004B337A" w:rsidP="004B337A">
      <w:pPr>
        <w:rPr>
          <w:rFonts w:ascii="Arial" w:hAnsi="Arial" w:cs="Arial"/>
          <w:sz w:val="24"/>
        </w:rPr>
      </w:pPr>
      <w:r w:rsidRPr="008D01B5">
        <w:rPr>
          <w:rFonts w:ascii="Arial" w:hAnsi="Arial" w:cs="Arial"/>
          <w:sz w:val="24"/>
        </w:rPr>
        <w:t xml:space="preserve">Premio al </w:t>
      </w:r>
      <w:proofErr w:type="gramStart"/>
      <w:r w:rsidRPr="008D01B5">
        <w:rPr>
          <w:rFonts w:ascii="Arial" w:hAnsi="Arial" w:cs="Arial"/>
          <w:sz w:val="24"/>
        </w:rPr>
        <w:t>Director</w:t>
      </w:r>
      <w:proofErr w:type="gramEnd"/>
      <w:r w:rsidRPr="008D01B5">
        <w:rPr>
          <w:rFonts w:ascii="Arial" w:hAnsi="Arial" w:cs="Arial"/>
          <w:sz w:val="24"/>
        </w:rPr>
        <w:t xml:space="preserve"> de Fintech Educativa del Año, 2022</w:t>
      </w:r>
    </w:p>
    <w:p w14:paraId="7B86A239" w14:textId="77777777" w:rsidR="004B337A" w:rsidRPr="008D01B5" w:rsidRDefault="004B337A" w:rsidP="004B337A">
      <w:pPr>
        <w:rPr>
          <w:rFonts w:ascii="Arial" w:hAnsi="Arial" w:cs="Arial"/>
          <w:sz w:val="24"/>
        </w:rPr>
      </w:pPr>
      <w:r w:rsidRPr="008D01B5">
        <w:rPr>
          <w:rFonts w:ascii="Arial" w:hAnsi="Arial" w:cs="Arial"/>
          <w:sz w:val="24"/>
        </w:rPr>
        <w:t xml:space="preserve">Premio al </w:t>
      </w:r>
      <w:proofErr w:type="gramStart"/>
      <w:r w:rsidRPr="008D01B5">
        <w:rPr>
          <w:rFonts w:ascii="Arial" w:hAnsi="Arial" w:cs="Arial"/>
          <w:sz w:val="24"/>
        </w:rPr>
        <w:t>Director</w:t>
      </w:r>
      <w:proofErr w:type="gramEnd"/>
      <w:r w:rsidRPr="008D01B5">
        <w:rPr>
          <w:rFonts w:ascii="Arial" w:hAnsi="Arial" w:cs="Arial"/>
          <w:sz w:val="24"/>
        </w:rPr>
        <w:t xml:space="preserve"> de Desarrollo de Productos Financieros Educativos del Año, 2020</w:t>
      </w:r>
    </w:p>
    <w:p w14:paraId="770A63A2" w14:textId="77777777" w:rsidR="004B337A" w:rsidRDefault="004B337A" w:rsidP="004B337A">
      <w:pPr>
        <w:rPr>
          <w:rFonts w:ascii="Arial" w:hAnsi="Arial" w:cs="Arial"/>
          <w:sz w:val="24"/>
        </w:rPr>
      </w:pPr>
      <w:r w:rsidRPr="008D01B5">
        <w:rPr>
          <w:rFonts w:ascii="Arial" w:hAnsi="Arial" w:cs="Arial"/>
          <w:sz w:val="24"/>
        </w:rPr>
        <w:t xml:space="preserve">Premio al </w:t>
      </w:r>
      <w:proofErr w:type="gramStart"/>
      <w:r w:rsidRPr="008D01B5">
        <w:rPr>
          <w:rFonts w:ascii="Arial" w:hAnsi="Arial" w:cs="Arial"/>
          <w:sz w:val="24"/>
        </w:rPr>
        <w:t>Director</w:t>
      </w:r>
      <w:proofErr w:type="gramEnd"/>
      <w:r w:rsidRPr="008D01B5">
        <w:rPr>
          <w:rFonts w:ascii="Arial" w:hAnsi="Arial" w:cs="Arial"/>
          <w:sz w:val="24"/>
        </w:rPr>
        <w:t xml:space="preserve"> de Finanzas Educativas del Año, 2018</w:t>
      </w:r>
    </w:p>
    <w:p w14:paraId="649D32AA" w14:textId="77777777" w:rsidR="004B337A" w:rsidRDefault="004B337A" w:rsidP="004B337A">
      <w:pPr>
        <w:rPr>
          <w:rFonts w:ascii="Arial" w:hAnsi="Arial" w:cs="Arial"/>
          <w:sz w:val="24"/>
        </w:rPr>
      </w:pPr>
      <w:r>
        <w:rPr>
          <w:rFonts w:ascii="Arial" w:hAnsi="Arial" w:cs="Arial"/>
          <w:sz w:val="24"/>
        </w:rPr>
        <w:t>Logros:</w:t>
      </w:r>
    </w:p>
    <w:p w14:paraId="7DAD847D" w14:textId="77777777" w:rsidR="004B337A" w:rsidRPr="008D01B5" w:rsidRDefault="004B337A" w:rsidP="004B337A">
      <w:pPr>
        <w:rPr>
          <w:rFonts w:ascii="Arial" w:hAnsi="Arial" w:cs="Arial"/>
          <w:sz w:val="24"/>
        </w:rPr>
      </w:pPr>
      <w:r w:rsidRPr="008D01B5">
        <w:rPr>
          <w:rFonts w:ascii="Arial" w:hAnsi="Arial" w:cs="Arial"/>
          <w:sz w:val="24"/>
        </w:rPr>
        <w:t>Lideró el desarrollo de una nueva plataforma de préstamos educativos que facilitó el acceso a la educación a más estudiantes.</w:t>
      </w:r>
    </w:p>
    <w:p w14:paraId="04C09C5C" w14:textId="77777777" w:rsidR="004B337A" w:rsidRPr="008D01B5" w:rsidRDefault="004B337A" w:rsidP="004B337A">
      <w:pPr>
        <w:rPr>
          <w:rFonts w:ascii="Arial" w:hAnsi="Arial" w:cs="Arial"/>
          <w:sz w:val="24"/>
        </w:rPr>
      </w:pPr>
      <w:r w:rsidRPr="008D01B5">
        <w:rPr>
          <w:rFonts w:ascii="Arial" w:hAnsi="Arial" w:cs="Arial"/>
          <w:sz w:val="24"/>
        </w:rPr>
        <w:t>Creó un nuevo producto de microcrédito educativo que ayudó a estudiantes de bajos ingresos a pagar la matrícula.</w:t>
      </w:r>
    </w:p>
    <w:p w14:paraId="6C3B2D17" w14:textId="77777777" w:rsidR="004B337A" w:rsidRDefault="004B337A" w:rsidP="004B337A">
      <w:pPr>
        <w:rPr>
          <w:rFonts w:ascii="Arial" w:hAnsi="Arial" w:cs="Arial"/>
          <w:sz w:val="24"/>
        </w:rPr>
      </w:pPr>
      <w:r w:rsidRPr="008D01B5">
        <w:rPr>
          <w:rFonts w:ascii="Arial" w:hAnsi="Arial" w:cs="Arial"/>
          <w:sz w:val="24"/>
        </w:rPr>
        <w:t>Lanzó una nueva campaña de marketing para productos y servicios financieros educativos que generó un aumento del 20% en las ventas.</w:t>
      </w:r>
    </w:p>
    <w:p w14:paraId="353DC9FC" w14:textId="77777777" w:rsidR="004B337A" w:rsidRDefault="004B337A" w:rsidP="004B337A">
      <w:pPr>
        <w:rPr>
          <w:rFonts w:ascii="Arial" w:hAnsi="Arial" w:cs="Arial"/>
          <w:sz w:val="24"/>
        </w:rPr>
      </w:pPr>
      <w:r>
        <w:rPr>
          <w:rFonts w:ascii="Arial" w:hAnsi="Arial" w:cs="Arial"/>
          <w:sz w:val="24"/>
        </w:rPr>
        <w:t>Pasatiempos:</w:t>
      </w:r>
    </w:p>
    <w:p w14:paraId="1E7AA17D" w14:textId="77777777" w:rsidR="004B337A" w:rsidRPr="008D01B5" w:rsidRDefault="004B337A" w:rsidP="004B337A">
      <w:pPr>
        <w:rPr>
          <w:rFonts w:ascii="Arial" w:hAnsi="Arial" w:cs="Arial"/>
          <w:sz w:val="24"/>
        </w:rPr>
      </w:pPr>
      <w:r w:rsidRPr="008D01B5">
        <w:rPr>
          <w:rFonts w:ascii="Arial" w:hAnsi="Arial" w:cs="Arial"/>
          <w:sz w:val="24"/>
        </w:rPr>
        <w:t>Lectura: Juan Pérez está interesado en las finanzas, las nuevas tecnologías y la educación, por lo que podría disfrutar leyendo libros sobre estos temas. También podría disfrutar leyendo libros de ficción o no ficción sobre otros temas que le interesen.</w:t>
      </w:r>
    </w:p>
    <w:p w14:paraId="61920330" w14:textId="77777777" w:rsidR="004B337A" w:rsidRPr="008D01B5" w:rsidRDefault="004B337A" w:rsidP="004B337A">
      <w:pPr>
        <w:rPr>
          <w:rFonts w:ascii="Arial" w:hAnsi="Arial" w:cs="Arial"/>
          <w:sz w:val="24"/>
        </w:rPr>
      </w:pPr>
      <w:r w:rsidRPr="008D01B5">
        <w:rPr>
          <w:rFonts w:ascii="Arial" w:hAnsi="Arial" w:cs="Arial"/>
          <w:sz w:val="24"/>
        </w:rPr>
        <w:lastRenderedPageBreak/>
        <w:t>Deportes: Juan Pérez podría disfrutar jugando o viendo deportes. Podría ser fanático de un equipo en particular o simplemente disfrutar de la emoción del juego.</w:t>
      </w:r>
    </w:p>
    <w:p w14:paraId="39912CEB" w14:textId="0777F57F" w:rsidR="004B337A" w:rsidRDefault="004B337A" w:rsidP="004B337A">
      <w:pPr>
        <w:rPr>
          <w:rFonts w:ascii="Arial" w:hAnsi="Arial" w:cs="Arial"/>
          <w:sz w:val="24"/>
        </w:rPr>
      </w:pPr>
      <w:r w:rsidRPr="008D01B5">
        <w:rPr>
          <w:rFonts w:ascii="Arial" w:hAnsi="Arial" w:cs="Arial"/>
          <w:sz w:val="24"/>
        </w:rPr>
        <w:t>Viajes: Juan Pérez podría disfrutar viajar por el mundo y aprender sobre diferentes culturas. También podría disfrutar de la aventura y la emoción de viajar a nuevos lugares</w:t>
      </w:r>
      <w:r w:rsidR="001E1F22">
        <w:rPr>
          <w:rFonts w:ascii="Arial" w:hAnsi="Arial" w:cs="Arial"/>
          <w:sz w:val="24"/>
        </w:rPr>
        <w:t xml:space="preserve"> </w:t>
      </w:r>
      <w:r w:rsidR="001E1F22" w:rsidRPr="00C57177">
        <w:rPr>
          <w:rFonts w:ascii="Arial" w:hAnsi="Arial" w:cs="Arial"/>
          <w:sz w:val="24"/>
        </w:rPr>
        <w:t>[2]</w:t>
      </w:r>
      <w:r w:rsidRPr="008D01B5">
        <w:rPr>
          <w:rFonts w:ascii="Arial" w:hAnsi="Arial" w:cs="Arial"/>
          <w:sz w:val="24"/>
        </w:rPr>
        <w:t>.</w:t>
      </w:r>
    </w:p>
    <w:p w14:paraId="1174FD1B" w14:textId="77777777" w:rsidR="004B337A" w:rsidRPr="00431085" w:rsidRDefault="004B337A" w:rsidP="00431085">
      <w:pPr>
        <w:pStyle w:val="Ttulo3"/>
        <w:rPr>
          <w:sz w:val="28"/>
          <w:szCs w:val="36"/>
        </w:rPr>
      </w:pPr>
      <w:bookmarkStart w:id="47" w:name="_Toc144799922"/>
      <w:r w:rsidRPr="00431085">
        <w:rPr>
          <w:sz w:val="28"/>
          <w:szCs w:val="36"/>
        </w:rPr>
        <w:t>Prompts oportunidades de emprendimiento</w:t>
      </w:r>
      <w:bookmarkEnd w:id="47"/>
    </w:p>
    <w:p w14:paraId="501E9E18" w14:textId="77777777" w:rsidR="004B337A" w:rsidRPr="00A82379" w:rsidRDefault="004B337A" w:rsidP="004B337A">
      <w:pPr>
        <w:rPr>
          <w:rFonts w:ascii="Arial" w:hAnsi="Arial" w:cs="Arial"/>
          <w:sz w:val="24"/>
        </w:rPr>
      </w:pPr>
      <w:r w:rsidRPr="00042DB6">
        <w:rPr>
          <w:rFonts w:ascii="Arial" w:hAnsi="Arial" w:cs="Arial"/>
          <w:sz w:val="24"/>
        </w:rPr>
        <w:t xml:space="preserve">como experto en fintech enfocado en temas de </w:t>
      </w:r>
      <w:proofErr w:type="gramStart"/>
      <w:r w:rsidRPr="00042DB6">
        <w:rPr>
          <w:rFonts w:ascii="Arial" w:hAnsi="Arial" w:cs="Arial"/>
          <w:sz w:val="24"/>
        </w:rPr>
        <w:t>educacion,  dime</w:t>
      </w:r>
      <w:proofErr w:type="gramEnd"/>
      <w:r w:rsidRPr="00042DB6">
        <w:rPr>
          <w:rFonts w:ascii="Arial" w:hAnsi="Arial" w:cs="Arial"/>
          <w:sz w:val="24"/>
        </w:rPr>
        <w:t xml:space="preserve"> 3 oportunidades de emprendimiento</w:t>
      </w:r>
    </w:p>
    <w:p w14:paraId="41A3DBC8" w14:textId="77777777" w:rsidR="004B337A" w:rsidRPr="00431085" w:rsidRDefault="004B337A" w:rsidP="00431085">
      <w:pPr>
        <w:pStyle w:val="Ttulo3"/>
        <w:rPr>
          <w:sz w:val="28"/>
          <w:szCs w:val="36"/>
        </w:rPr>
      </w:pPr>
      <w:bookmarkStart w:id="48" w:name="_Toc144799923"/>
      <w:r w:rsidRPr="00431085">
        <w:rPr>
          <w:sz w:val="28"/>
          <w:szCs w:val="36"/>
        </w:rPr>
        <w:t>Resultado</w:t>
      </w:r>
      <w:bookmarkEnd w:id="48"/>
    </w:p>
    <w:p w14:paraId="4633520F" w14:textId="77777777" w:rsidR="004B337A" w:rsidRPr="0081336B" w:rsidRDefault="004B337A" w:rsidP="004B337A">
      <w:pPr>
        <w:rPr>
          <w:rFonts w:ascii="Arial" w:hAnsi="Arial" w:cs="Arial"/>
          <w:sz w:val="24"/>
        </w:rPr>
      </w:pPr>
      <w:r w:rsidRPr="0081336B">
        <w:rPr>
          <w:rFonts w:ascii="Arial" w:hAnsi="Arial" w:cs="Arial"/>
          <w:sz w:val="24"/>
        </w:rPr>
        <w:t>Claro, como experto en fintech enfocado en temas de educación, aquí te presento tres oportunidades de emprendimiento en este campo:</w:t>
      </w:r>
    </w:p>
    <w:p w14:paraId="39DFF173" w14:textId="77777777" w:rsidR="004B337A" w:rsidRPr="0081336B" w:rsidRDefault="004B337A" w:rsidP="004B337A">
      <w:pPr>
        <w:rPr>
          <w:rFonts w:ascii="Arial" w:hAnsi="Arial" w:cs="Arial"/>
          <w:sz w:val="24"/>
        </w:rPr>
      </w:pPr>
    </w:p>
    <w:p w14:paraId="5F3EA71C" w14:textId="77777777" w:rsidR="004B337A" w:rsidRPr="0081336B" w:rsidRDefault="004B337A" w:rsidP="004B337A">
      <w:pPr>
        <w:rPr>
          <w:rFonts w:ascii="Arial" w:hAnsi="Arial" w:cs="Arial"/>
          <w:sz w:val="24"/>
        </w:rPr>
      </w:pPr>
      <w:r w:rsidRPr="0081336B">
        <w:rPr>
          <w:rFonts w:ascii="Arial" w:hAnsi="Arial" w:cs="Arial"/>
          <w:sz w:val="24"/>
        </w:rPr>
        <w:t>Plataforma de Financiamiento Estudiantil Innovador:</w:t>
      </w:r>
    </w:p>
    <w:p w14:paraId="019DD151" w14:textId="77777777" w:rsidR="004B337A" w:rsidRPr="0081336B" w:rsidRDefault="004B337A" w:rsidP="004B337A">
      <w:pPr>
        <w:rPr>
          <w:rFonts w:ascii="Arial" w:hAnsi="Arial" w:cs="Arial"/>
          <w:sz w:val="24"/>
        </w:rPr>
      </w:pPr>
    </w:p>
    <w:p w14:paraId="1E73B25F" w14:textId="77777777" w:rsidR="004B337A" w:rsidRPr="0081336B" w:rsidRDefault="004B337A" w:rsidP="004B337A">
      <w:pPr>
        <w:rPr>
          <w:rFonts w:ascii="Arial" w:hAnsi="Arial" w:cs="Arial"/>
          <w:sz w:val="24"/>
        </w:rPr>
      </w:pPr>
      <w:r w:rsidRPr="0081336B">
        <w:rPr>
          <w:rFonts w:ascii="Arial" w:hAnsi="Arial" w:cs="Arial"/>
          <w:sz w:val="24"/>
        </w:rPr>
        <w:t>Desarrolla una plataforma fintech que ofrezca soluciones de financiamiento estudiantil personalizadas y accesibles. Esta plataforma podría proporcionar préstamos estudiantiles con tasas de interés competitivas, opciones de pago flexibles y modelos de reembolso basados en los ingresos de los graduados. También podría integrar herramientas de planificación financiera y asesoramiento para ayudar a los estudiantes a tomar decisiones informadas sobre su inversión en la educación.</w:t>
      </w:r>
    </w:p>
    <w:p w14:paraId="578EA4DA" w14:textId="77777777" w:rsidR="004B337A" w:rsidRPr="0081336B" w:rsidRDefault="004B337A" w:rsidP="004B337A">
      <w:pPr>
        <w:rPr>
          <w:rFonts w:ascii="Arial" w:hAnsi="Arial" w:cs="Arial"/>
          <w:sz w:val="24"/>
        </w:rPr>
      </w:pPr>
      <w:r w:rsidRPr="0081336B">
        <w:rPr>
          <w:rFonts w:ascii="Arial" w:hAnsi="Arial" w:cs="Arial"/>
          <w:sz w:val="24"/>
        </w:rPr>
        <w:t>Aplicación de Educación Financiera para Estudiantes:</w:t>
      </w:r>
    </w:p>
    <w:p w14:paraId="16572956" w14:textId="77777777" w:rsidR="004B337A" w:rsidRPr="0081336B" w:rsidRDefault="004B337A" w:rsidP="004B337A">
      <w:pPr>
        <w:rPr>
          <w:rFonts w:ascii="Arial" w:hAnsi="Arial" w:cs="Arial"/>
          <w:sz w:val="24"/>
        </w:rPr>
      </w:pPr>
    </w:p>
    <w:p w14:paraId="28D973DA" w14:textId="77777777" w:rsidR="004B337A" w:rsidRPr="0081336B" w:rsidRDefault="004B337A" w:rsidP="004B337A">
      <w:pPr>
        <w:rPr>
          <w:rFonts w:ascii="Arial" w:hAnsi="Arial" w:cs="Arial"/>
          <w:sz w:val="24"/>
        </w:rPr>
      </w:pPr>
      <w:r w:rsidRPr="0081336B">
        <w:rPr>
          <w:rFonts w:ascii="Arial" w:hAnsi="Arial" w:cs="Arial"/>
          <w:sz w:val="24"/>
        </w:rPr>
        <w:t xml:space="preserve">Crea una aplicación móvil o plataforma en línea que ofrezca educación financiera específicamente diseñada para estudiantes. La aplicación podría enseñar conceptos financieros básicos, como presupuesto, ahorro e inversión, de una manera interactiva y fácil </w:t>
      </w:r>
      <w:r w:rsidRPr="0081336B">
        <w:rPr>
          <w:rFonts w:ascii="Arial" w:hAnsi="Arial" w:cs="Arial"/>
          <w:sz w:val="24"/>
        </w:rPr>
        <w:lastRenderedPageBreak/>
        <w:t>de entender. También podría incluir simuladores que permitan a los estudiantes practicar la gestión de sus finanzas y tomar decisiones informadas sobre gastos y ahorros mientras están en la escuela.</w:t>
      </w:r>
    </w:p>
    <w:p w14:paraId="393E4118" w14:textId="77777777" w:rsidR="004B337A" w:rsidRPr="0081336B" w:rsidRDefault="004B337A" w:rsidP="004B337A">
      <w:pPr>
        <w:rPr>
          <w:rFonts w:ascii="Arial" w:hAnsi="Arial" w:cs="Arial"/>
          <w:sz w:val="24"/>
        </w:rPr>
      </w:pPr>
      <w:r w:rsidRPr="0081336B">
        <w:rPr>
          <w:rFonts w:ascii="Arial" w:hAnsi="Arial" w:cs="Arial"/>
          <w:sz w:val="24"/>
        </w:rPr>
        <w:t>Plataforma de Inversiones Educativas:</w:t>
      </w:r>
    </w:p>
    <w:p w14:paraId="245419D3" w14:textId="77777777" w:rsidR="004B337A" w:rsidRPr="0081336B" w:rsidRDefault="004B337A" w:rsidP="004B337A">
      <w:pPr>
        <w:rPr>
          <w:rFonts w:ascii="Arial" w:hAnsi="Arial" w:cs="Arial"/>
          <w:sz w:val="24"/>
        </w:rPr>
      </w:pPr>
    </w:p>
    <w:p w14:paraId="496F80E7" w14:textId="77777777" w:rsidR="004B337A" w:rsidRPr="0081336B" w:rsidRDefault="004B337A" w:rsidP="004B337A">
      <w:pPr>
        <w:rPr>
          <w:rFonts w:ascii="Arial" w:hAnsi="Arial" w:cs="Arial"/>
          <w:sz w:val="24"/>
        </w:rPr>
      </w:pPr>
      <w:r w:rsidRPr="0081336B">
        <w:rPr>
          <w:rFonts w:ascii="Arial" w:hAnsi="Arial" w:cs="Arial"/>
          <w:sz w:val="24"/>
        </w:rPr>
        <w:t>Diseña una plataforma fintech que permita a padres, tutores o estudiantes invertir en cuentas de ahorro o carteras de inversión específicas para financiar la educación futura. La plataforma podría ofrecer opciones de inversión diversificadas y gestionadas profesionalmente, con herramientas de seguimiento del progreso y la posibilidad de establecer metas de ahorro educativo. Esto ayudaría a las familias a acumular los fondos necesarios para la educación de sus hijos.</w:t>
      </w:r>
    </w:p>
    <w:p w14:paraId="55B1022C" w14:textId="233A2AE0" w:rsidR="004B337A" w:rsidRPr="00A82379" w:rsidRDefault="004B337A" w:rsidP="004B337A">
      <w:pPr>
        <w:rPr>
          <w:rFonts w:ascii="Arial" w:hAnsi="Arial" w:cs="Arial"/>
          <w:sz w:val="24"/>
        </w:rPr>
      </w:pPr>
      <w:r w:rsidRPr="0081336B">
        <w:rPr>
          <w:rFonts w:ascii="Arial" w:hAnsi="Arial" w:cs="Arial"/>
          <w:sz w:val="24"/>
        </w:rPr>
        <w:t>Estas oportunidades de emprendimiento aprovechan la creciente necesidad de soluciones financieras en el ámbito educativo y la creciente preocupación por el costo de la educación. Al proporcionar herramientas y servicios financieros innovadores, puedes ayudar a los estudiantes y sus familias a gestionar mejor sus recursos y acceder a una educación de calidad</w:t>
      </w:r>
      <w:r w:rsidR="001E1F22">
        <w:rPr>
          <w:rFonts w:ascii="Arial" w:hAnsi="Arial" w:cs="Arial"/>
          <w:sz w:val="24"/>
        </w:rPr>
        <w:t xml:space="preserve"> </w:t>
      </w:r>
      <w:r w:rsidR="001E1F22" w:rsidRPr="005B2BCF">
        <w:rPr>
          <w:rFonts w:ascii="Arial" w:hAnsi="Arial" w:cs="Arial"/>
          <w:sz w:val="24"/>
        </w:rPr>
        <w:t>[1]</w:t>
      </w:r>
      <w:r w:rsidRPr="0081336B">
        <w:rPr>
          <w:rFonts w:ascii="Arial" w:hAnsi="Arial" w:cs="Arial"/>
          <w:sz w:val="24"/>
        </w:rPr>
        <w:t>.</w:t>
      </w:r>
    </w:p>
    <w:p w14:paraId="02AD2D2D" w14:textId="77777777" w:rsidR="004B337A" w:rsidRPr="00431085" w:rsidRDefault="004B337A" w:rsidP="00431085">
      <w:pPr>
        <w:pStyle w:val="Ttulo3"/>
        <w:rPr>
          <w:sz w:val="28"/>
          <w:szCs w:val="36"/>
        </w:rPr>
      </w:pPr>
      <w:bookmarkStart w:id="49" w:name="_Toc144799924"/>
      <w:r w:rsidRPr="00431085">
        <w:rPr>
          <w:sz w:val="28"/>
          <w:szCs w:val="36"/>
        </w:rPr>
        <w:t>Prompts de ejemplos</w:t>
      </w:r>
      <w:bookmarkEnd w:id="49"/>
    </w:p>
    <w:p w14:paraId="48AACCFF" w14:textId="77777777" w:rsidR="004B337A" w:rsidRPr="00A82379" w:rsidRDefault="004B337A" w:rsidP="004B337A">
      <w:pPr>
        <w:rPr>
          <w:rFonts w:ascii="Arial" w:hAnsi="Arial" w:cs="Arial"/>
          <w:sz w:val="24"/>
        </w:rPr>
      </w:pPr>
      <w:r w:rsidRPr="003D1603">
        <w:rPr>
          <w:rFonts w:ascii="Arial" w:hAnsi="Arial" w:cs="Arial"/>
          <w:sz w:val="24"/>
        </w:rPr>
        <w:t>para cada oportunidad de emprendimiento que me diste, dame ahora un ejemplo especifico</w:t>
      </w:r>
    </w:p>
    <w:p w14:paraId="5B872E93" w14:textId="77777777" w:rsidR="004B337A" w:rsidRPr="00431085" w:rsidRDefault="004B337A" w:rsidP="00431085">
      <w:pPr>
        <w:pStyle w:val="Ttulo3"/>
        <w:rPr>
          <w:sz w:val="28"/>
          <w:szCs w:val="36"/>
        </w:rPr>
      </w:pPr>
      <w:bookmarkStart w:id="50" w:name="_Toc144799925"/>
      <w:r w:rsidRPr="00431085">
        <w:rPr>
          <w:sz w:val="28"/>
          <w:szCs w:val="36"/>
        </w:rPr>
        <w:t>Resultado</w:t>
      </w:r>
      <w:bookmarkEnd w:id="50"/>
    </w:p>
    <w:p w14:paraId="6C12A95F" w14:textId="77777777" w:rsidR="004B337A" w:rsidRPr="00AB5116" w:rsidRDefault="004B337A" w:rsidP="004B337A">
      <w:pPr>
        <w:rPr>
          <w:rFonts w:ascii="Arial" w:hAnsi="Arial" w:cs="Arial"/>
          <w:sz w:val="24"/>
        </w:rPr>
      </w:pPr>
      <w:r w:rsidRPr="00AB5116">
        <w:rPr>
          <w:rFonts w:ascii="Arial" w:hAnsi="Arial" w:cs="Arial"/>
          <w:sz w:val="24"/>
        </w:rPr>
        <w:t>Por supuesto, aquí tienes ejemplos más específicos para cada una de las oportunidades de emprendimiento en el campo de fintech enfocado en la educación:</w:t>
      </w:r>
    </w:p>
    <w:p w14:paraId="22F897E7" w14:textId="77777777" w:rsidR="004B337A" w:rsidRPr="00AB5116" w:rsidRDefault="004B337A" w:rsidP="004B337A">
      <w:pPr>
        <w:rPr>
          <w:rFonts w:ascii="Arial" w:hAnsi="Arial" w:cs="Arial"/>
          <w:sz w:val="24"/>
        </w:rPr>
      </w:pPr>
    </w:p>
    <w:p w14:paraId="35E82C18" w14:textId="77777777" w:rsidR="004B337A" w:rsidRPr="00AB5116" w:rsidRDefault="004B337A" w:rsidP="004B337A">
      <w:pPr>
        <w:rPr>
          <w:rFonts w:ascii="Arial" w:hAnsi="Arial" w:cs="Arial"/>
          <w:sz w:val="24"/>
        </w:rPr>
      </w:pPr>
      <w:r w:rsidRPr="00AB5116">
        <w:rPr>
          <w:rFonts w:ascii="Arial" w:hAnsi="Arial" w:cs="Arial"/>
          <w:sz w:val="24"/>
        </w:rPr>
        <w:t>Plataforma de Financiamiento Estudiantil Innovador:</w:t>
      </w:r>
    </w:p>
    <w:p w14:paraId="26F070E2" w14:textId="77777777" w:rsidR="004B337A" w:rsidRPr="00AB5116" w:rsidRDefault="004B337A" w:rsidP="004B337A">
      <w:pPr>
        <w:rPr>
          <w:rFonts w:ascii="Arial" w:hAnsi="Arial" w:cs="Arial"/>
          <w:sz w:val="24"/>
        </w:rPr>
      </w:pPr>
    </w:p>
    <w:p w14:paraId="7127519C" w14:textId="77777777" w:rsidR="004B337A" w:rsidRPr="00AB5116" w:rsidRDefault="004B337A" w:rsidP="004B337A">
      <w:pPr>
        <w:rPr>
          <w:rFonts w:ascii="Arial" w:hAnsi="Arial" w:cs="Arial"/>
          <w:sz w:val="24"/>
        </w:rPr>
      </w:pPr>
      <w:r w:rsidRPr="00AB5116">
        <w:rPr>
          <w:rFonts w:ascii="Arial" w:hAnsi="Arial" w:cs="Arial"/>
          <w:sz w:val="24"/>
        </w:rPr>
        <w:t>Ejemplo Específico: Imagina una plataforma llamada "EduLoan". EduLoan se dedica a proporcionar préstamos estudiantiles asequibles y flexibles. Los estudiantes pueden solicitar préstamos en línea y personalizar los términos de reembolso según sus necesidades. EduLoan también ofrece tasas de interés competitivas y un modelo de reembolso basado en los ingresos después de la graduación. La plataforma se integra con herramientas de planificación financiera que ayudan a los estudiantes a comprender cómo los préstamos afectarán sus finanzas futuras.</w:t>
      </w:r>
    </w:p>
    <w:p w14:paraId="0C72C0C4" w14:textId="77777777" w:rsidR="004B337A" w:rsidRPr="00AB5116" w:rsidRDefault="004B337A" w:rsidP="004B337A">
      <w:pPr>
        <w:rPr>
          <w:rFonts w:ascii="Arial" w:hAnsi="Arial" w:cs="Arial"/>
          <w:sz w:val="24"/>
        </w:rPr>
      </w:pPr>
      <w:r w:rsidRPr="00AB5116">
        <w:rPr>
          <w:rFonts w:ascii="Arial" w:hAnsi="Arial" w:cs="Arial"/>
          <w:sz w:val="24"/>
        </w:rPr>
        <w:t>Aplicación de Educación Financiera para Estudiantes:</w:t>
      </w:r>
    </w:p>
    <w:p w14:paraId="2959D2AE" w14:textId="77777777" w:rsidR="004B337A" w:rsidRPr="00AB5116" w:rsidRDefault="004B337A" w:rsidP="004B337A">
      <w:pPr>
        <w:rPr>
          <w:rFonts w:ascii="Arial" w:hAnsi="Arial" w:cs="Arial"/>
          <w:sz w:val="24"/>
        </w:rPr>
      </w:pPr>
    </w:p>
    <w:p w14:paraId="75F42EE1" w14:textId="77777777" w:rsidR="004B337A" w:rsidRPr="00AB5116" w:rsidRDefault="004B337A" w:rsidP="004B337A">
      <w:pPr>
        <w:rPr>
          <w:rFonts w:ascii="Arial" w:hAnsi="Arial" w:cs="Arial"/>
          <w:sz w:val="24"/>
        </w:rPr>
      </w:pPr>
      <w:r w:rsidRPr="00AB5116">
        <w:rPr>
          <w:rFonts w:ascii="Arial" w:hAnsi="Arial" w:cs="Arial"/>
          <w:sz w:val="24"/>
        </w:rPr>
        <w:t>Ejemplo Específico: Supongamos que desarrollas una aplicación llamada "FinanceGenius". Esta aplicación está diseñada para enseñar educación financiera a estudiantes de secundaria y universitarios de una manera divertida y accesible. Incluye módulos de aprendizaje interactivos, simuladores de presupuesto y juegos educativos que enseñan conceptos financieros clave. Los estudiantes pueden realizar un seguimiento de sus gastos, establecer metas de ahorro y aprender a tomar decisiones financieras informadas a medida que avanzan en sus estudios.</w:t>
      </w:r>
    </w:p>
    <w:p w14:paraId="33B76D7E" w14:textId="77777777" w:rsidR="004B337A" w:rsidRPr="00AB5116" w:rsidRDefault="004B337A" w:rsidP="004B337A">
      <w:pPr>
        <w:rPr>
          <w:rFonts w:ascii="Arial" w:hAnsi="Arial" w:cs="Arial"/>
          <w:sz w:val="24"/>
        </w:rPr>
      </w:pPr>
      <w:r w:rsidRPr="00AB5116">
        <w:rPr>
          <w:rFonts w:ascii="Arial" w:hAnsi="Arial" w:cs="Arial"/>
          <w:sz w:val="24"/>
        </w:rPr>
        <w:t>Plataforma de Inversiones Educativas:</w:t>
      </w:r>
    </w:p>
    <w:p w14:paraId="1EF04913" w14:textId="77777777" w:rsidR="004B337A" w:rsidRPr="00AB5116" w:rsidRDefault="004B337A" w:rsidP="004B337A">
      <w:pPr>
        <w:rPr>
          <w:rFonts w:ascii="Arial" w:hAnsi="Arial" w:cs="Arial"/>
          <w:sz w:val="24"/>
        </w:rPr>
      </w:pPr>
    </w:p>
    <w:p w14:paraId="033030A1" w14:textId="77777777" w:rsidR="004B337A" w:rsidRPr="00AB5116" w:rsidRDefault="004B337A" w:rsidP="004B337A">
      <w:pPr>
        <w:rPr>
          <w:rFonts w:ascii="Arial" w:hAnsi="Arial" w:cs="Arial"/>
          <w:sz w:val="24"/>
        </w:rPr>
      </w:pPr>
      <w:r w:rsidRPr="00AB5116">
        <w:rPr>
          <w:rFonts w:ascii="Arial" w:hAnsi="Arial" w:cs="Arial"/>
          <w:sz w:val="24"/>
        </w:rPr>
        <w:t>Ejemplo Específico: Imagina una plataforma llamada "EduInvest". EduInvest permite a los padres y tutores abrir cuentas de inversión específicas para financiar la educación de sus hijos. Ofrece una variedad de opciones de inversión, desde carteras gestionadas hasta planes de ahorro fiscal. Los usuarios pueden establecer metas de ahorro educativo y realizar contribuciones periódicas. EduInvest proporciona herramientas de seguimiento que muestran el progreso hacia las metas de ahorro y ofrecen sugerencias de inversión basadas en el horizonte de tiempo y el riesgo.</w:t>
      </w:r>
    </w:p>
    <w:p w14:paraId="6AC631FB" w14:textId="37212609" w:rsidR="004B337A" w:rsidRPr="00A82379" w:rsidRDefault="004B337A" w:rsidP="004B337A">
      <w:pPr>
        <w:rPr>
          <w:rFonts w:ascii="Arial" w:hAnsi="Arial" w:cs="Arial"/>
          <w:sz w:val="24"/>
        </w:rPr>
      </w:pPr>
      <w:r w:rsidRPr="00AB5116">
        <w:rPr>
          <w:rFonts w:ascii="Arial" w:hAnsi="Arial" w:cs="Arial"/>
          <w:sz w:val="24"/>
        </w:rPr>
        <w:lastRenderedPageBreak/>
        <w:t>Estos ejemplos específicos demuestran cómo cada oportunidad de emprendimiento fintech educativa podría tomar forma como una solución práctica y beneficiosa para estudiantes y sus familias, abordando sus necesidades financieras en el contexto de la educación</w:t>
      </w:r>
      <w:r w:rsidR="001E1F22">
        <w:rPr>
          <w:rFonts w:ascii="Arial" w:hAnsi="Arial" w:cs="Arial"/>
          <w:sz w:val="24"/>
        </w:rPr>
        <w:t xml:space="preserve"> </w:t>
      </w:r>
      <w:r w:rsidR="001E1F22" w:rsidRPr="005B2BCF">
        <w:rPr>
          <w:rFonts w:ascii="Arial" w:hAnsi="Arial" w:cs="Arial"/>
          <w:sz w:val="24"/>
        </w:rPr>
        <w:t>[1]</w:t>
      </w:r>
      <w:r w:rsidRPr="00AB5116">
        <w:rPr>
          <w:rFonts w:ascii="Arial" w:hAnsi="Arial" w:cs="Arial"/>
          <w:sz w:val="24"/>
        </w:rPr>
        <w:t>.</w:t>
      </w:r>
    </w:p>
    <w:p w14:paraId="50784B71" w14:textId="77777777" w:rsidR="004B337A" w:rsidRPr="00EA0242" w:rsidRDefault="004B337A" w:rsidP="004B337A">
      <w:pPr>
        <w:pStyle w:val="Ttulo2"/>
        <w:rPr>
          <w:sz w:val="32"/>
          <w:szCs w:val="32"/>
        </w:rPr>
      </w:pPr>
      <w:bookmarkStart w:id="51" w:name="_Toc144799926"/>
      <w:r w:rsidRPr="00EA0242">
        <w:rPr>
          <w:sz w:val="32"/>
          <w:szCs w:val="32"/>
        </w:rPr>
        <w:t>Perfil de salud digital (HealthTech)</w:t>
      </w:r>
      <w:bookmarkEnd w:id="51"/>
    </w:p>
    <w:p w14:paraId="31F31621" w14:textId="77777777" w:rsidR="004B337A" w:rsidRPr="00EA0242" w:rsidRDefault="004B337A" w:rsidP="004B337A">
      <w:pPr>
        <w:pStyle w:val="Ttulo3"/>
        <w:rPr>
          <w:sz w:val="28"/>
          <w:szCs w:val="28"/>
        </w:rPr>
      </w:pPr>
      <w:bookmarkStart w:id="52" w:name="_Toc144799927"/>
      <w:r w:rsidRPr="00EA0242">
        <w:rPr>
          <w:sz w:val="28"/>
          <w:szCs w:val="28"/>
        </w:rPr>
        <w:t>Prompts de perfil</w:t>
      </w:r>
      <w:bookmarkEnd w:id="52"/>
    </w:p>
    <w:p w14:paraId="55A4AEED" w14:textId="77777777" w:rsidR="004B337A" w:rsidRPr="008D01B5" w:rsidRDefault="004B337A" w:rsidP="004B337A">
      <w:pPr>
        <w:rPr>
          <w:rFonts w:ascii="Arial" w:hAnsi="Arial" w:cs="Arial"/>
          <w:sz w:val="24"/>
        </w:rPr>
      </w:pPr>
      <w:r>
        <w:rPr>
          <w:rFonts w:ascii="Arial" w:hAnsi="Arial" w:cs="Arial"/>
          <w:sz w:val="24"/>
        </w:rPr>
        <w:t>G</w:t>
      </w:r>
      <w:r w:rsidRPr="00552E97">
        <w:rPr>
          <w:rFonts w:ascii="Arial" w:hAnsi="Arial" w:cs="Arial"/>
          <w:sz w:val="24"/>
        </w:rPr>
        <w:t>enérame el perfil de un profesional creativo, innovador, inteligente y hábil con muchos años de experiencia experto en salud digital o healthtech sobre temas de educación</w:t>
      </w:r>
    </w:p>
    <w:p w14:paraId="29D7AA1E" w14:textId="77777777" w:rsidR="004B337A" w:rsidRPr="00EA0242" w:rsidRDefault="004B337A" w:rsidP="004B337A">
      <w:pPr>
        <w:pStyle w:val="Ttulo3"/>
        <w:rPr>
          <w:sz w:val="28"/>
          <w:szCs w:val="28"/>
        </w:rPr>
      </w:pPr>
      <w:bookmarkStart w:id="53" w:name="_Toc144799928"/>
      <w:r w:rsidRPr="00EA0242">
        <w:rPr>
          <w:sz w:val="28"/>
          <w:szCs w:val="28"/>
        </w:rPr>
        <w:t>Resultado</w:t>
      </w:r>
      <w:bookmarkEnd w:id="53"/>
    </w:p>
    <w:p w14:paraId="51A60994" w14:textId="77777777" w:rsidR="004B337A" w:rsidRPr="00552E97" w:rsidRDefault="004B337A" w:rsidP="004B337A">
      <w:pPr>
        <w:rPr>
          <w:rFonts w:ascii="Arial" w:hAnsi="Arial" w:cs="Arial"/>
          <w:sz w:val="24"/>
        </w:rPr>
      </w:pPr>
      <w:r w:rsidRPr="00552E97">
        <w:rPr>
          <w:rFonts w:ascii="Arial" w:hAnsi="Arial" w:cs="Arial"/>
          <w:sz w:val="24"/>
        </w:rPr>
        <w:t>Nombre: María García</w:t>
      </w:r>
    </w:p>
    <w:p w14:paraId="69CA53F2" w14:textId="77777777" w:rsidR="004B337A" w:rsidRPr="00552E97" w:rsidRDefault="004B337A" w:rsidP="004B337A">
      <w:pPr>
        <w:rPr>
          <w:rFonts w:ascii="Arial" w:hAnsi="Arial" w:cs="Arial"/>
          <w:sz w:val="24"/>
        </w:rPr>
      </w:pPr>
      <w:r w:rsidRPr="00552E97">
        <w:rPr>
          <w:rFonts w:ascii="Arial" w:hAnsi="Arial" w:cs="Arial"/>
          <w:sz w:val="24"/>
        </w:rPr>
        <w:t>Edad: 45 años</w:t>
      </w:r>
    </w:p>
    <w:p w14:paraId="12035B4F" w14:textId="77777777" w:rsidR="004B337A" w:rsidRPr="00552E97" w:rsidRDefault="004B337A" w:rsidP="004B337A">
      <w:pPr>
        <w:rPr>
          <w:rFonts w:ascii="Arial" w:hAnsi="Arial" w:cs="Arial"/>
          <w:sz w:val="24"/>
        </w:rPr>
      </w:pPr>
      <w:r w:rsidRPr="00552E97">
        <w:rPr>
          <w:rFonts w:ascii="Arial" w:hAnsi="Arial" w:cs="Arial"/>
          <w:sz w:val="24"/>
        </w:rPr>
        <w:t>Educación:</w:t>
      </w:r>
    </w:p>
    <w:p w14:paraId="25D2AADC" w14:textId="77777777" w:rsidR="004B337A" w:rsidRPr="00552E97" w:rsidRDefault="004B337A" w:rsidP="004B337A">
      <w:pPr>
        <w:rPr>
          <w:rFonts w:ascii="Arial" w:hAnsi="Arial" w:cs="Arial"/>
          <w:sz w:val="24"/>
        </w:rPr>
      </w:pPr>
      <w:r w:rsidRPr="00552E97">
        <w:rPr>
          <w:rFonts w:ascii="Arial" w:hAnsi="Arial" w:cs="Arial"/>
          <w:sz w:val="24"/>
        </w:rPr>
        <w:t>* Maestría en Ciencias de la Salud, Universidad de Stanford, 2015</w:t>
      </w:r>
    </w:p>
    <w:p w14:paraId="1DF18680" w14:textId="77777777" w:rsidR="004B337A" w:rsidRPr="00552E97" w:rsidRDefault="004B337A" w:rsidP="004B337A">
      <w:pPr>
        <w:rPr>
          <w:rFonts w:ascii="Arial" w:hAnsi="Arial" w:cs="Arial"/>
          <w:sz w:val="24"/>
        </w:rPr>
      </w:pPr>
      <w:r w:rsidRPr="00552E97">
        <w:rPr>
          <w:rFonts w:ascii="Arial" w:hAnsi="Arial" w:cs="Arial"/>
          <w:sz w:val="24"/>
        </w:rPr>
        <w:t>* Licenciatura en Medicina, Universidad de California, Berkeley, 2013</w:t>
      </w:r>
    </w:p>
    <w:p w14:paraId="55C1A867" w14:textId="77777777" w:rsidR="004B337A" w:rsidRPr="00552E97" w:rsidRDefault="004B337A" w:rsidP="004B337A">
      <w:pPr>
        <w:rPr>
          <w:rFonts w:ascii="Arial" w:hAnsi="Arial" w:cs="Arial"/>
          <w:sz w:val="24"/>
        </w:rPr>
      </w:pPr>
      <w:r w:rsidRPr="00552E97">
        <w:rPr>
          <w:rFonts w:ascii="Arial" w:hAnsi="Arial" w:cs="Arial"/>
          <w:sz w:val="24"/>
        </w:rPr>
        <w:t>Experiencia:</w:t>
      </w:r>
    </w:p>
    <w:p w14:paraId="01665156" w14:textId="77777777" w:rsidR="004B337A" w:rsidRPr="00552E97" w:rsidRDefault="004B337A" w:rsidP="004B337A">
      <w:pPr>
        <w:rPr>
          <w:rFonts w:ascii="Arial" w:hAnsi="Arial" w:cs="Arial"/>
          <w:sz w:val="24"/>
        </w:rPr>
      </w:pPr>
      <w:r w:rsidRPr="00552E97">
        <w:rPr>
          <w:rFonts w:ascii="Arial" w:hAnsi="Arial" w:cs="Arial"/>
          <w:sz w:val="24"/>
        </w:rPr>
        <w:t xml:space="preserve">* </w:t>
      </w:r>
      <w:proofErr w:type="gramStart"/>
      <w:r w:rsidRPr="00552E97">
        <w:rPr>
          <w:rFonts w:ascii="Arial" w:hAnsi="Arial" w:cs="Arial"/>
          <w:sz w:val="24"/>
        </w:rPr>
        <w:t>Directora</w:t>
      </w:r>
      <w:proofErr w:type="gramEnd"/>
      <w:r w:rsidRPr="00552E97">
        <w:rPr>
          <w:rFonts w:ascii="Arial" w:hAnsi="Arial" w:cs="Arial"/>
          <w:sz w:val="24"/>
        </w:rPr>
        <w:t xml:space="preserve"> de Salud Digital Educativa, [Nombre de la empresa], 2020 - Presente</w:t>
      </w:r>
    </w:p>
    <w:p w14:paraId="4D4B0285" w14:textId="77777777" w:rsidR="004B337A" w:rsidRPr="00552E97" w:rsidRDefault="004B337A" w:rsidP="004B337A">
      <w:pPr>
        <w:rPr>
          <w:rFonts w:ascii="Arial" w:hAnsi="Arial" w:cs="Arial"/>
          <w:sz w:val="24"/>
        </w:rPr>
      </w:pPr>
      <w:r w:rsidRPr="00552E97">
        <w:rPr>
          <w:rFonts w:ascii="Arial" w:hAnsi="Arial" w:cs="Arial"/>
          <w:sz w:val="24"/>
        </w:rPr>
        <w:t>* Desarrollo y gestión de productos y servicios de salud digital sobre temas de educación</w:t>
      </w:r>
    </w:p>
    <w:p w14:paraId="51AC7D96" w14:textId="77777777" w:rsidR="004B337A" w:rsidRPr="00552E97" w:rsidRDefault="004B337A" w:rsidP="004B337A">
      <w:pPr>
        <w:rPr>
          <w:rFonts w:ascii="Arial" w:hAnsi="Arial" w:cs="Arial"/>
          <w:sz w:val="24"/>
        </w:rPr>
      </w:pPr>
      <w:r w:rsidRPr="00552E97">
        <w:rPr>
          <w:rFonts w:ascii="Arial" w:hAnsi="Arial" w:cs="Arial"/>
          <w:sz w:val="24"/>
        </w:rPr>
        <w:t>* Liderazgo de equipos de desarrollo y marketing</w:t>
      </w:r>
    </w:p>
    <w:p w14:paraId="615ABD8E" w14:textId="77777777" w:rsidR="004B337A" w:rsidRPr="00552E97" w:rsidRDefault="004B337A" w:rsidP="004B337A">
      <w:pPr>
        <w:rPr>
          <w:rFonts w:ascii="Arial" w:hAnsi="Arial" w:cs="Arial"/>
          <w:sz w:val="24"/>
        </w:rPr>
      </w:pPr>
      <w:r w:rsidRPr="00552E97">
        <w:rPr>
          <w:rFonts w:ascii="Arial" w:hAnsi="Arial" w:cs="Arial"/>
          <w:sz w:val="24"/>
        </w:rPr>
        <w:t>* Lanzamiento de nuevos productos y servicios</w:t>
      </w:r>
    </w:p>
    <w:p w14:paraId="7126D729" w14:textId="77777777" w:rsidR="004B337A" w:rsidRPr="00552E97" w:rsidRDefault="004B337A" w:rsidP="004B337A">
      <w:pPr>
        <w:rPr>
          <w:rFonts w:ascii="Arial" w:hAnsi="Arial" w:cs="Arial"/>
          <w:sz w:val="24"/>
        </w:rPr>
      </w:pPr>
    </w:p>
    <w:p w14:paraId="7A193348" w14:textId="77777777" w:rsidR="004B337A" w:rsidRPr="00552E97" w:rsidRDefault="004B337A" w:rsidP="004B337A">
      <w:pPr>
        <w:rPr>
          <w:rFonts w:ascii="Arial" w:hAnsi="Arial" w:cs="Arial"/>
          <w:sz w:val="24"/>
        </w:rPr>
      </w:pPr>
      <w:r w:rsidRPr="00552E97">
        <w:rPr>
          <w:rFonts w:ascii="Arial" w:hAnsi="Arial" w:cs="Arial"/>
          <w:sz w:val="24"/>
        </w:rPr>
        <w:lastRenderedPageBreak/>
        <w:t>Directora de Desarrollo de Productos de Salud Digital Educativa, [Nombre de la empresa], 2018 - 2020</w:t>
      </w:r>
    </w:p>
    <w:p w14:paraId="33D146DF" w14:textId="77777777" w:rsidR="004B337A" w:rsidRPr="00552E97" w:rsidRDefault="004B337A" w:rsidP="004B337A">
      <w:pPr>
        <w:rPr>
          <w:rFonts w:ascii="Arial" w:hAnsi="Arial" w:cs="Arial"/>
          <w:sz w:val="24"/>
        </w:rPr>
      </w:pPr>
      <w:r w:rsidRPr="00552E97">
        <w:rPr>
          <w:rFonts w:ascii="Arial" w:hAnsi="Arial" w:cs="Arial"/>
          <w:sz w:val="24"/>
        </w:rPr>
        <w:t>Desarrollo de productos de salud digital educativos</w:t>
      </w:r>
    </w:p>
    <w:p w14:paraId="7E989A45" w14:textId="77777777" w:rsidR="004B337A" w:rsidRPr="00552E97" w:rsidRDefault="004B337A" w:rsidP="004B337A">
      <w:pPr>
        <w:rPr>
          <w:rFonts w:ascii="Arial" w:hAnsi="Arial" w:cs="Arial"/>
          <w:sz w:val="24"/>
        </w:rPr>
      </w:pPr>
      <w:r w:rsidRPr="00552E97">
        <w:rPr>
          <w:rFonts w:ascii="Arial" w:hAnsi="Arial" w:cs="Arial"/>
          <w:sz w:val="24"/>
        </w:rPr>
        <w:t>Liderazgo de equipos de desarrollo</w:t>
      </w:r>
    </w:p>
    <w:p w14:paraId="3F635149" w14:textId="77777777" w:rsidR="004B337A" w:rsidRPr="00552E97" w:rsidRDefault="004B337A" w:rsidP="004B337A">
      <w:pPr>
        <w:rPr>
          <w:rFonts w:ascii="Arial" w:hAnsi="Arial" w:cs="Arial"/>
          <w:sz w:val="24"/>
        </w:rPr>
      </w:pPr>
      <w:r w:rsidRPr="00552E97">
        <w:rPr>
          <w:rFonts w:ascii="Arial" w:hAnsi="Arial" w:cs="Arial"/>
          <w:sz w:val="24"/>
        </w:rPr>
        <w:t>Directora de Salud Digital Educativa, [Nombre de la empresa], 2016 - 2018</w:t>
      </w:r>
    </w:p>
    <w:p w14:paraId="6032400C" w14:textId="77777777" w:rsidR="004B337A" w:rsidRPr="00552E97" w:rsidRDefault="004B337A" w:rsidP="004B337A">
      <w:pPr>
        <w:rPr>
          <w:rFonts w:ascii="Arial" w:hAnsi="Arial" w:cs="Arial"/>
          <w:sz w:val="24"/>
        </w:rPr>
      </w:pPr>
      <w:r w:rsidRPr="00552E97">
        <w:rPr>
          <w:rFonts w:ascii="Arial" w:hAnsi="Arial" w:cs="Arial"/>
          <w:sz w:val="24"/>
        </w:rPr>
        <w:t>Salud digital educativa</w:t>
      </w:r>
    </w:p>
    <w:p w14:paraId="02D00719" w14:textId="77777777" w:rsidR="004B337A" w:rsidRPr="00552E97" w:rsidRDefault="004B337A" w:rsidP="004B337A">
      <w:pPr>
        <w:rPr>
          <w:rFonts w:ascii="Arial" w:hAnsi="Arial" w:cs="Arial"/>
          <w:sz w:val="24"/>
        </w:rPr>
      </w:pPr>
      <w:r w:rsidRPr="00552E97">
        <w:rPr>
          <w:rFonts w:ascii="Arial" w:hAnsi="Arial" w:cs="Arial"/>
          <w:sz w:val="24"/>
        </w:rPr>
        <w:t>Liderazgo de equipos de salud digital Habilidades y competencias:</w:t>
      </w:r>
    </w:p>
    <w:p w14:paraId="01ACEB6E" w14:textId="77777777" w:rsidR="004B337A" w:rsidRPr="00552E97" w:rsidRDefault="004B337A" w:rsidP="004B337A">
      <w:pPr>
        <w:rPr>
          <w:rFonts w:ascii="Arial" w:hAnsi="Arial" w:cs="Arial"/>
          <w:sz w:val="24"/>
        </w:rPr>
      </w:pPr>
      <w:r w:rsidRPr="00552E97">
        <w:rPr>
          <w:rFonts w:ascii="Arial" w:hAnsi="Arial" w:cs="Arial"/>
          <w:sz w:val="24"/>
        </w:rPr>
        <w:t>Habilidades de salud</w:t>
      </w:r>
    </w:p>
    <w:p w14:paraId="61D087EB" w14:textId="77777777" w:rsidR="004B337A" w:rsidRPr="00552E97" w:rsidRDefault="004B337A" w:rsidP="004B337A">
      <w:pPr>
        <w:rPr>
          <w:rFonts w:ascii="Arial" w:hAnsi="Arial" w:cs="Arial"/>
          <w:sz w:val="24"/>
        </w:rPr>
      </w:pPr>
      <w:r w:rsidRPr="00552E97">
        <w:rPr>
          <w:rFonts w:ascii="Arial" w:hAnsi="Arial" w:cs="Arial"/>
          <w:sz w:val="24"/>
        </w:rPr>
        <w:t>Habilidades de desarrollo de productos</w:t>
      </w:r>
    </w:p>
    <w:p w14:paraId="17FB329D" w14:textId="77777777" w:rsidR="004B337A" w:rsidRPr="00552E97" w:rsidRDefault="004B337A" w:rsidP="004B337A">
      <w:pPr>
        <w:rPr>
          <w:rFonts w:ascii="Arial" w:hAnsi="Arial" w:cs="Arial"/>
          <w:sz w:val="24"/>
        </w:rPr>
      </w:pPr>
      <w:r w:rsidRPr="00552E97">
        <w:rPr>
          <w:rFonts w:ascii="Arial" w:hAnsi="Arial" w:cs="Arial"/>
          <w:sz w:val="24"/>
        </w:rPr>
        <w:t>Habilidades de gestión de proyectos</w:t>
      </w:r>
    </w:p>
    <w:p w14:paraId="1AD1609E" w14:textId="77777777" w:rsidR="004B337A" w:rsidRPr="00552E97" w:rsidRDefault="004B337A" w:rsidP="004B337A">
      <w:pPr>
        <w:rPr>
          <w:rFonts w:ascii="Arial" w:hAnsi="Arial" w:cs="Arial"/>
          <w:sz w:val="24"/>
        </w:rPr>
      </w:pPr>
      <w:r w:rsidRPr="00552E97">
        <w:rPr>
          <w:rFonts w:ascii="Arial" w:hAnsi="Arial" w:cs="Arial"/>
          <w:sz w:val="24"/>
        </w:rPr>
        <w:t>Conocimiento de la industria educativa Reconocimientos y premios:</w:t>
      </w:r>
    </w:p>
    <w:p w14:paraId="6D744DFC" w14:textId="77777777" w:rsidR="004B337A" w:rsidRPr="00552E97" w:rsidRDefault="004B337A" w:rsidP="004B337A">
      <w:pPr>
        <w:rPr>
          <w:rFonts w:ascii="Arial" w:hAnsi="Arial" w:cs="Arial"/>
          <w:sz w:val="24"/>
        </w:rPr>
      </w:pPr>
      <w:r w:rsidRPr="00552E97">
        <w:rPr>
          <w:rFonts w:ascii="Arial" w:hAnsi="Arial" w:cs="Arial"/>
          <w:sz w:val="24"/>
        </w:rPr>
        <w:t xml:space="preserve">Premio a la </w:t>
      </w:r>
      <w:proofErr w:type="gramStart"/>
      <w:r w:rsidRPr="00552E97">
        <w:rPr>
          <w:rFonts w:ascii="Arial" w:hAnsi="Arial" w:cs="Arial"/>
          <w:sz w:val="24"/>
        </w:rPr>
        <w:t>Directora</w:t>
      </w:r>
      <w:proofErr w:type="gramEnd"/>
      <w:r w:rsidRPr="00552E97">
        <w:rPr>
          <w:rFonts w:ascii="Arial" w:hAnsi="Arial" w:cs="Arial"/>
          <w:sz w:val="24"/>
        </w:rPr>
        <w:t xml:space="preserve"> de Salud Digital Educativa del Año, 2022</w:t>
      </w:r>
    </w:p>
    <w:p w14:paraId="21E0AC6B" w14:textId="77777777" w:rsidR="004B337A" w:rsidRPr="00552E97" w:rsidRDefault="004B337A" w:rsidP="004B337A">
      <w:pPr>
        <w:rPr>
          <w:rFonts w:ascii="Arial" w:hAnsi="Arial" w:cs="Arial"/>
          <w:sz w:val="24"/>
        </w:rPr>
      </w:pPr>
      <w:r w:rsidRPr="00552E97">
        <w:rPr>
          <w:rFonts w:ascii="Arial" w:hAnsi="Arial" w:cs="Arial"/>
          <w:sz w:val="24"/>
        </w:rPr>
        <w:t xml:space="preserve">Premio a la </w:t>
      </w:r>
      <w:proofErr w:type="gramStart"/>
      <w:r w:rsidRPr="00552E97">
        <w:rPr>
          <w:rFonts w:ascii="Arial" w:hAnsi="Arial" w:cs="Arial"/>
          <w:sz w:val="24"/>
        </w:rPr>
        <w:t>Directora</w:t>
      </w:r>
      <w:proofErr w:type="gramEnd"/>
      <w:r w:rsidRPr="00552E97">
        <w:rPr>
          <w:rFonts w:ascii="Arial" w:hAnsi="Arial" w:cs="Arial"/>
          <w:sz w:val="24"/>
        </w:rPr>
        <w:t xml:space="preserve"> de Desarrollo de Productos de Salud Digital Educativa del Año, 2020</w:t>
      </w:r>
    </w:p>
    <w:p w14:paraId="43433FB1" w14:textId="77777777" w:rsidR="004B337A" w:rsidRDefault="004B337A" w:rsidP="004B337A">
      <w:pPr>
        <w:rPr>
          <w:rFonts w:ascii="Arial" w:hAnsi="Arial" w:cs="Arial"/>
          <w:sz w:val="24"/>
        </w:rPr>
      </w:pPr>
      <w:r w:rsidRPr="00552E97">
        <w:rPr>
          <w:rFonts w:ascii="Arial" w:hAnsi="Arial" w:cs="Arial"/>
          <w:sz w:val="24"/>
        </w:rPr>
        <w:t xml:space="preserve">Premio a la </w:t>
      </w:r>
      <w:proofErr w:type="gramStart"/>
      <w:r w:rsidRPr="00552E97">
        <w:rPr>
          <w:rFonts w:ascii="Arial" w:hAnsi="Arial" w:cs="Arial"/>
          <w:sz w:val="24"/>
        </w:rPr>
        <w:t>Directora</w:t>
      </w:r>
      <w:proofErr w:type="gramEnd"/>
      <w:r w:rsidRPr="00552E97">
        <w:rPr>
          <w:rFonts w:ascii="Arial" w:hAnsi="Arial" w:cs="Arial"/>
          <w:sz w:val="24"/>
        </w:rPr>
        <w:t xml:space="preserve"> de Salud Digital Educativa del Año, 2018</w:t>
      </w:r>
    </w:p>
    <w:p w14:paraId="05EF3355" w14:textId="77777777" w:rsidR="004B337A" w:rsidRDefault="004B337A" w:rsidP="004B337A">
      <w:pPr>
        <w:rPr>
          <w:rFonts w:ascii="Arial" w:hAnsi="Arial" w:cs="Arial"/>
          <w:sz w:val="24"/>
        </w:rPr>
      </w:pPr>
      <w:r>
        <w:rPr>
          <w:rFonts w:ascii="Arial" w:hAnsi="Arial" w:cs="Arial"/>
          <w:sz w:val="24"/>
        </w:rPr>
        <w:t>Logros:</w:t>
      </w:r>
    </w:p>
    <w:p w14:paraId="4491090A" w14:textId="77777777" w:rsidR="004B337A" w:rsidRPr="00552E97" w:rsidRDefault="004B337A" w:rsidP="004B337A">
      <w:pPr>
        <w:rPr>
          <w:rFonts w:ascii="Arial" w:hAnsi="Arial" w:cs="Arial"/>
          <w:sz w:val="24"/>
        </w:rPr>
      </w:pPr>
      <w:r w:rsidRPr="00552E97">
        <w:rPr>
          <w:rFonts w:ascii="Arial" w:hAnsi="Arial" w:cs="Arial"/>
          <w:sz w:val="24"/>
        </w:rPr>
        <w:t>Lideró el desarrollo de una nueva plataforma de salud digital educativa que facilitó el acceso a la educación a más estudiantes.</w:t>
      </w:r>
    </w:p>
    <w:p w14:paraId="0B149137" w14:textId="77777777" w:rsidR="004B337A" w:rsidRPr="00552E97" w:rsidRDefault="004B337A" w:rsidP="004B337A">
      <w:pPr>
        <w:rPr>
          <w:rFonts w:ascii="Arial" w:hAnsi="Arial" w:cs="Arial"/>
          <w:sz w:val="24"/>
        </w:rPr>
      </w:pPr>
      <w:r w:rsidRPr="00552E97">
        <w:rPr>
          <w:rFonts w:ascii="Arial" w:hAnsi="Arial" w:cs="Arial"/>
          <w:sz w:val="24"/>
        </w:rPr>
        <w:t>Creó un nuevo producto de telesalud educativa que ayudó a estudiantes con problemas de salud a continuar su educación.</w:t>
      </w:r>
    </w:p>
    <w:p w14:paraId="2F139085" w14:textId="127321F9" w:rsidR="004B337A" w:rsidRDefault="004B337A" w:rsidP="004B337A">
      <w:pPr>
        <w:rPr>
          <w:rFonts w:ascii="Arial" w:hAnsi="Arial" w:cs="Arial"/>
          <w:sz w:val="24"/>
        </w:rPr>
      </w:pPr>
      <w:r w:rsidRPr="00552E97">
        <w:rPr>
          <w:rFonts w:ascii="Arial" w:hAnsi="Arial" w:cs="Arial"/>
          <w:sz w:val="24"/>
        </w:rPr>
        <w:t>Lanzó una nueva campaña de marketing para productos y servicios de salud digital educativos que generó un aumento del 20% en las ventas</w:t>
      </w:r>
      <w:r w:rsidR="001E1F22">
        <w:rPr>
          <w:rFonts w:ascii="Arial" w:hAnsi="Arial" w:cs="Arial"/>
          <w:sz w:val="24"/>
        </w:rPr>
        <w:t xml:space="preserve"> </w:t>
      </w:r>
      <w:r w:rsidR="001E1F22" w:rsidRPr="00C57177">
        <w:rPr>
          <w:rFonts w:ascii="Arial" w:hAnsi="Arial" w:cs="Arial"/>
          <w:sz w:val="24"/>
        </w:rPr>
        <w:t>[2]</w:t>
      </w:r>
      <w:r w:rsidRPr="00552E97">
        <w:rPr>
          <w:rFonts w:ascii="Arial" w:hAnsi="Arial" w:cs="Arial"/>
          <w:sz w:val="24"/>
        </w:rPr>
        <w:t>.</w:t>
      </w:r>
    </w:p>
    <w:p w14:paraId="1C9C183C" w14:textId="77777777" w:rsidR="004B337A" w:rsidRDefault="004B337A" w:rsidP="004B337A">
      <w:pPr>
        <w:pStyle w:val="Ttulo3"/>
      </w:pPr>
      <w:bookmarkStart w:id="54" w:name="_Toc144799929"/>
      <w:r w:rsidRPr="00EA0242">
        <w:rPr>
          <w:sz w:val="28"/>
          <w:szCs w:val="28"/>
        </w:rPr>
        <w:lastRenderedPageBreak/>
        <w:t>Prompts oportunidades de emprendimiento</w:t>
      </w:r>
      <w:bookmarkEnd w:id="54"/>
    </w:p>
    <w:p w14:paraId="2B5A6813" w14:textId="77777777" w:rsidR="004B337A" w:rsidRPr="00A82379" w:rsidRDefault="004B337A" w:rsidP="004B337A">
      <w:pPr>
        <w:rPr>
          <w:rFonts w:ascii="Arial" w:hAnsi="Arial" w:cs="Arial"/>
          <w:sz w:val="24"/>
        </w:rPr>
      </w:pPr>
      <w:r w:rsidRPr="00A30FE4">
        <w:rPr>
          <w:rFonts w:ascii="Arial" w:hAnsi="Arial" w:cs="Arial"/>
          <w:sz w:val="24"/>
        </w:rPr>
        <w:t xml:space="preserve">como experta en salud digital enfocada en temas de </w:t>
      </w:r>
      <w:proofErr w:type="gramStart"/>
      <w:r w:rsidRPr="00A30FE4">
        <w:rPr>
          <w:rFonts w:ascii="Arial" w:hAnsi="Arial" w:cs="Arial"/>
          <w:sz w:val="24"/>
        </w:rPr>
        <w:t>educacion,  dime</w:t>
      </w:r>
      <w:proofErr w:type="gramEnd"/>
      <w:r w:rsidRPr="00A30FE4">
        <w:rPr>
          <w:rFonts w:ascii="Arial" w:hAnsi="Arial" w:cs="Arial"/>
          <w:sz w:val="24"/>
        </w:rPr>
        <w:t xml:space="preserve"> 3 oportunidades de emprendimiento</w:t>
      </w:r>
    </w:p>
    <w:p w14:paraId="4657762C" w14:textId="77777777" w:rsidR="004B337A" w:rsidRPr="00EA0242" w:rsidRDefault="004B337A" w:rsidP="004B337A">
      <w:pPr>
        <w:pStyle w:val="Ttulo3"/>
        <w:rPr>
          <w:sz w:val="28"/>
          <w:szCs w:val="28"/>
        </w:rPr>
      </w:pPr>
      <w:bookmarkStart w:id="55" w:name="_Toc144799930"/>
      <w:r w:rsidRPr="00EA0242">
        <w:rPr>
          <w:sz w:val="28"/>
          <w:szCs w:val="28"/>
        </w:rPr>
        <w:t>Resultado</w:t>
      </w:r>
      <w:bookmarkEnd w:id="55"/>
    </w:p>
    <w:p w14:paraId="245D4496" w14:textId="77777777" w:rsidR="004B337A" w:rsidRPr="0063013B" w:rsidRDefault="004B337A" w:rsidP="004B337A">
      <w:pPr>
        <w:rPr>
          <w:rFonts w:ascii="Arial" w:hAnsi="Arial" w:cs="Arial"/>
          <w:sz w:val="24"/>
        </w:rPr>
      </w:pPr>
      <w:r w:rsidRPr="0063013B">
        <w:rPr>
          <w:rFonts w:ascii="Arial" w:hAnsi="Arial" w:cs="Arial"/>
          <w:sz w:val="24"/>
        </w:rPr>
        <w:t>Por supuesto, como experta en salud digital enfocada en temas de educación, aquí te presento tres oportunidades de emprendimiento en este campo:</w:t>
      </w:r>
    </w:p>
    <w:p w14:paraId="291CF6BA" w14:textId="77777777" w:rsidR="004B337A" w:rsidRPr="0063013B" w:rsidRDefault="004B337A" w:rsidP="004B337A">
      <w:pPr>
        <w:rPr>
          <w:rFonts w:ascii="Arial" w:hAnsi="Arial" w:cs="Arial"/>
          <w:sz w:val="24"/>
        </w:rPr>
      </w:pPr>
    </w:p>
    <w:p w14:paraId="5731F4F1" w14:textId="77777777" w:rsidR="004B337A" w:rsidRPr="0063013B" w:rsidRDefault="004B337A" w:rsidP="004B337A">
      <w:pPr>
        <w:rPr>
          <w:rFonts w:ascii="Arial" w:hAnsi="Arial" w:cs="Arial"/>
          <w:sz w:val="24"/>
        </w:rPr>
      </w:pPr>
      <w:r w:rsidRPr="0063013B">
        <w:rPr>
          <w:rFonts w:ascii="Arial" w:hAnsi="Arial" w:cs="Arial"/>
          <w:sz w:val="24"/>
        </w:rPr>
        <w:t>Plataforma de Educación en Salud Personalizada:</w:t>
      </w:r>
    </w:p>
    <w:p w14:paraId="328EA44F" w14:textId="77777777" w:rsidR="004B337A" w:rsidRPr="0063013B" w:rsidRDefault="004B337A" w:rsidP="004B337A">
      <w:pPr>
        <w:rPr>
          <w:rFonts w:ascii="Arial" w:hAnsi="Arial" w:cs="Arial"/>
          <w:sz w:val="24"/>
        </w:rPr>
      </w:pPr>
    </w:p>
    <w:p w14:paraId="25422D9D" w14:textId="77777777" w:rsidR="004B337A" w:rsidRPr="0063013B" w:rsidRDefault="004B337A" w:rsidP="004B337A">
      <w:pPr>
        <w:rPr>
          <w:rFonts w:ascii="Arial" w:hAnsi="Arial" w:cs="Arial"/>
          <w:sz w:val="24"/>
        </w:rPr>
      </w:pPr>
      <w:r w:rsidRPr="0063013B">
        <w:rPr>
          <w:rFonts w:ascii="Arial" w:hAnsi="Arial" w:cs="Arial"/>
          <w:sz w:val="24"/>
        </w:rPr>
        <w:t>Desarrolla una plataforma que ofrezca educación en salud personalizada. Esta plataforma podría brindar contenido educativo adaptado a las necesidades de salud individuales de los usuarios. Utiliza datos de salud personales y preferencias para proporcionar información relevante, tutoriales de salud y consejos sobre hábitos de vida saludables. La plataforma podría abordar temas como la gestión del estrés, la nutrición, el ejercicio y la prevención de enfermedades.</w:t>
      </w:r>
    </w:p>
    <w:p w14:paraId="76DC9B60" w14:textId="77777777" w:rsidR="004B337A" w:rsidRPr="0063013B" w:rsidRDefault="004B337A" w:rsidP="004B337A">
      <w:pPr>
        <w:rPr>
          <w:rFonts w:ascii="Arial" w:hAnsi="Arial" w:cs="Arial"/>
          <w:sz w:val="24"/>
        </w:rPr>
      </w:pPr>
      <w:r w:rsidRPr="0063013B">
        <w:rPr>
          <w:rFonts w:ascii="Arial" w:hAnsi="Arial" w:cs="Arial"/>
          <w:sz w:val="24"/>
        </w:rPr>
        <w:t>Aplicación de Telemedicina Educativa:</w:t>
      </w:r>
    </w:p>
    <w:p w14:paraId="0841ACB0" w14:textId="77777777" w:rsidR="004B337A" w:rsidRPr="0063013B" w:rsidRDefault="004B337A" w:rsidP="004B337A">
      <w:pPr>
        <w:rPr>
          <w:rFonts w:ascii="Arial" w:hAnsi="Arial" w:cs="Arial"/>
          <w:sz w:val="24"/>
        </w:rPr>
      </w:pPr>
    </w:p>
    <w:p w14:paraId="5A8A8453" w14:textId="77777777" w:rsidR="004B337A" w:rsidRPr="0063013B" w:rsidRDefault="004B337A" w:rsidP="004B337A">
      <w:pPr>
        <w:rPr>
          <w:rFonts w:ascii="Arial" w:hAnsi="Arial" w:cs="Arial"/>
          <w:sz w:val="24"/>
        </w:rPr>
      </w:pPr>
      <w:r w:rsidRPr="0063013B">
        <w:rPr>
          <w:rFonts w:ascii="Arial" w:hAnsi="Arial" w:cs="Arial"/>
          <w:sz w:val="24"/>
        </w:rPr>
        <w:t>Crea una aplicación de telemedicina educativa que conecte a estudiantes y pacientes con profesionales de la salud para consultas virtuales y educación sobre enfermedades crónicas. La aplicación podría ofrecer sesiones de telemedicina en tiempo real con médicos, nutricionistas y terapeutas, además de proporcionar recursos educativos en video y texto sobre el manejo de enfermedades como la diabetes, la hipertensión y la obesidad.</w:t>
      </w:r>
    </w:p>
    <w:p w14:paraId="0F033A53" w14:textId="77777777" w:rsidR="004B337A" w:rsidRPr="0063013B" w:rsidRDefault="004B337A" w:rsidP="004B337A">
      <w:pPr>
        <w:rPr>
          <w:rFonts w:ascii="Arial" w:hAnsi="Arial" w:cs="Arial"/>
          <w:sz w:val="24"/>
        </w:rPr>
      </w:pPr>
      <w:r w:rsidRPr="0063013B">
        <w:rPr>
          <w:rFonts w:ascii="Arial" w:hAnsi="Arial" w:cs="Arial"/>
          <w:sz w:val="24"/>
        </w:rPr>
        <w:t>Plataforma de Entrenamiento para Profesionales de la Salud:</w:t>
      </w:r>
    </w:p>
    <w:p w14:paraId="09E13149" w14:textId="77777777" w:rsidR="004B337A" w:rsidRPr="0063013B" w:rsidRDefault="004B337A" w:rsidP="004B337A">
      <w:pPr>
        <w:rPr>
          <w:rFonts w:ascii="Arial" w:hAnsi="Arial" w:cs="Arial"/>
          <w:sz w:val="24"/>
        </w:rPr>
      </w:pPr>
    </w:p>
    <w:p w14:paraId="1F2C7AAA" w14:textId="77777777" w:rsidR="004B337A" w:rsidRPr="0063013B" w:rsidRDefault="004B337A" w:rsidP="004B337A">
      <w:pPr>
        <w:rPr>
          <w:rFonts w:ascii="Arial" w:hAnsi="Arial" w:cs="Arial"/>
          <w:sz w:val="24"/>
        </w:rPr>
      </w:pPr>
      <w:r w:rsidRPr="0063013B">
        <w:rPr>
          <w:rFonts w:ascii="Arial" w:hAnsi="Arial" w:cs="Arial"/>
          <w:sz w:val="24"/>
        </w:rPr>
        <w:lastRenderedPageBreak/>
        <w:t>Diseña una plataforma de formación en línea dirigida a profesionales de la salud, como enfermeras, médicos y terapeutas. Ofrece cursos y módulos de capacitación sobre el uso de tecnologías de salud digital, como sistemas de registros médicos electrónicos (EHR), telemedicina y análisis de datos de salud. Esta plataforma ayudaría a los profesionales de la salud a mantenerse actualizados en las últimas tecnologías y prácticas relacionadas con la salud digital.</w:t>
      </w:r>
    </w:p>
    <w:p w14:paraId="086A87A1" w14:textId="55743FDC" w:rsidR="004B337A" w:rsidRPr="00A82379" w:rsidRDefault="004B337A" w:rsidP="004B337A">
      <w:pPr>
        <w:rPr>
          <w:rFonts w:ascii="Arial" w:hAnsi="Arial" w:cs="Arial"/>
          <w:sz w:val="24"/>
        </w:rPr>
      </w:pPr>
      <w:r w:rsidRPr="0063013B">
        <w:rPr>
          <w:rFonts w:ascii="Arial" w:hAnsi="Arial" w:cs="Arial"/>
          <w:sz w:val="24"/>
        </w:rPr>
        <w:t>Estas oportunidades de emprendimiento en salud digital y educación tienen el potencial de transformar la forma en que las personas acceden a la información de salud y mejoran sus conocimientos en esta área crucial. Además, pueden contribuir a una atención médica más efectiva y a una vida más saludable para las comunidades educativas y más allá</w:t>
      </w:r>
      <w:r w:rsidR="001E1F22">
        <w:rPr>
          <w:rFonts w:ascii="Arial" w:hAnsi="Arial" w:cs="Arial"/>
          <w:sz w:val="24"/>
        </w:rPr>
        <w:t xml:space="preserve"> </w:t>
      </w:r>
      <w:r w:rsidR="001E1F22" w:rsidRPr="005B2BCF">
        <w:rPr>
          <w:rFonts w:ascii="Arial" w:hAnsi="Arial" w:cs="Arial"/>
          <w:sz w:val="24"/>
        </w:rPr>
        <w:t>[1]</w:t>
      </w:r>
      <w:r w:rsidRPr="0063013B">
        <w:rPr>
          <w:rFonts w:ascii="Arial" w:hAnsi="Arial" w:cs="Arial"/>
          <w:sz w:val="24"/>
        </w:rPr>
        <w:t>.</w:t>
      </w:r>
    </w:p>
    <w:p w14:paraId="79E1E3FB" w14:textId="77777777" w:rsidR="004B337A" w:rsidRPr="00EA0242" w:rsidRDefault="004B337A" w:rsidP="004B337A">
      <w:pPr>
        <w:pStyle w:val="Ttulo3"/>
        <w:rPr>
          <w:sz w:val="28"/>
          <w:szCs w:val="28"/>
        </w:rPr>
      </w:pPr>
      <w:bookmarkStart w:id="56" w:name="_Toc144799931"/>
      <w:r w:rsidRPr="00EA0242">
        <w:rPr>
          <w:sz w:val="28"/>
          <w:szCs w:val="28"/>
        </w:rPr>
        <w:t>Prompts de ejemplos</w:t>
      </w:r>
      <w:bookmarkEnd w:id="56"/>
    </w:p>
    <w:p w14:paraId="69F412BC" w14:textId="77777777" w:rsidR="004B337A" w:rsidRPr="00A82379" w:rsidRDefault="004B337A" w:rsidP="004B337A">
      <w:pPr>
        <w:rPr>
          <w:rFonts w:ascii="Arial" w:hAnsi="Arial" w:cs="Arial"/>
          <w:sz w:val="24"/>
        </w:rPr>
      </w:pPr>
      <w:r w:rsidRPr="0063013B">
        <w:rPr>
          <w:rFonts w:ascii="Arial" w:hAnsi="Arial" w:cs="Arial"/>
          <w:sz w:val="24"/>
        </w:rPr>
        <w:t>para cada oportunidad de emprendimiento que me diste, dame ahora un ejemplo especifico</w:t>
      </w:r>
    </w:p>
    <w:p w14:paraId="537FAE8E" w14:textId="77777777" w:rsidR="004B337A" w:rsidRPr="00EA0242" w:rsidRDefault="004B337A" w:rsidP="004B337A">
      <w:pPr>
        <w:pStyle w:val="Ttulo3"/>
        <w:rPr>
          <w:sz w:val="28"/>
          <w:szCs w:val="28"/>
        </w:rPr>
      </w:pPr>
      <w:bookmarkStart w:id="57" w:name="_Toc144799932"/>
      <w:r w:rsidRPr="00EA0242">
        <w:rPr>
          <w:sz w:val="28"/>
          <w:szCs w:val="28"/>
        </w:rPr>
        <w:t>Resultado</w:t>
      </w:r>
      <w:bookmarkEnd w:id="57"/>
    </w:p>
    <w:p w14:paraId="64586BE1" w14:textId="77777777" w:rsidR="004B337A" w:rsidRPr="000677DD" w:rsidRDefault="004B337A" w:rsidP="004B337A">
      <w:pPr>
        <w:rPr>
          <w:rFonts w:ascii="Arial" w:hAnsi="Arial" w:cs="Arial"/>
          <w:sz w:val="24"/>
        </w:rPr>
      </w:pPr>
      <w:r w:rsidRPr="000677DD">
        <w:rPr>
          <w:rFonts w:ascii="Arial" w:hAnsi="Arial" w:cs="Arial"/>
          <w:sz w:val="24"/>
        </w:rPr>
        <w:t>Por supuesto, aquí tienes ejemplos más específicos para cada una de las oportunidades de emprendimiento en el campo de salud digital educativa:</w:t>
      </w:r>
    </w:p>
    <w:p w14:paraId="2F2F7EF7" w14:textId="77777777" w:rsidR="004B337A" w:rsidRPr="000677DD" w:rsidRDefault="004B337A" w:rsidP="004B337A">
      <w:pPr>
        <w:rPr>
          <w:rFonts w:ascii="Arial" w:hAnsi="Arial" w:cs="Arial"/>
          <w:sz w:val="24"/>
        </w:rPr>
      </w:pPr>
    </w:p>
    <w:p w14:paraId="4C26969B" w14:textId="77777777" w:rsidR="004B337A" w:rsidRPr="000677DD" w:rsidRDefault="004B337A" w:rsidP="004B337A">
      <w:pPr>
        <w:rPr>
          <w:rFonts w:ascii="Arial" w:hAnsi="Arial" w:cs="Arial"/>
          <w:sz w:val="24"/>
        </w:rPr>
      </w:pPr>
      <w:r w:rsidRPr="000677DD">
        <w:rPr>
          <w:rFonts w:ascii="Arial" w:hAnsi="Arial" w:cs="Arial"/>
          <w:sz w:val="24"/>
        </w:rPr>
        <w:t>Plataforma de Educación en Salud Personalizada:</w:t>
      </w:r>
    </w:p>
    <w:p w14:paraId="7F6CA015" w14:textId="77777777" w:rsidR="004B337A" w:rsidRPr="000677DD" w:rsidRDefault="004B337A" w:rsidP="004B337A">
      <w:pPr>
        <w:rPr>
          <w:rFonts w:ascii="Arial" w:hAnsi="Arial" w:cs="Arial"/>
          <w:sz w:val="24"/>
        </w:rPr>
      </w:pPr>
    </w:p>
    <w:p w14:paraId="0546356D" w14:textId="77777777" w:rsidR="004B337A" w:rsidRPr="000677DD" w:rsidRDefault="004B337A" w:rsidP="004B337A">
      <w:pPr>
        <w:rPr>
          <w:rFonts w:ascii="Arial" w:hAnsi="Arial" w:cs="Arial"/>
          <w:sz w:val="24"/>
        </w:rPr>
      </w:pPr>
      <w:r w:rsidRPr="000677DD">
        <w:rPr>
          <w:rFonts w:ascii="Arial" w:hAnsi="Arial" w:cs="Arial"/>
          <w:sz w:val="24"/>
        </w:rPr>
        <w:t xml:space="preserve">Ejemplo Específico: Imagina una plataforma llamada "HealthMentor". HealthMentor utiliza cuestionarios y datos de salud proporcionados por los usuarios para ofrecer contenido educativo personalizado. Por ejemplo, si un usuario tiene antecedentes familiares de diabetes, la plataforma podría proporcionar información específica sobre la prevención de la diabetes y sugerencias para una dieta equilibrada. HealthMentor también incluye seguimiento de </w:t>
      </w:r>
      <w:r w:rsidRPr="000677DD">
        <w:rPr>
          <w:rFonts w:ascii="Arial" w:hAnsi="Arial" w:cs="Arial"/>
          <w:sz w:val="24"/>
        </w:rPr>
        <w:lastRenderedPageBreak/>
        <w:t>objetivos de salud y un sistema de recompensas para motivar a los usuarios a mantener hábitos de vida saludables.</w:t>
      </w:r>
    </w:p>
    <w:p w14:paraId="717C4A5F" w14:textId="77777777" w:rsidR="004B337A" w:rsidRPr="000677DD" w:rsidRDefault="004B337A" w:rsidP="004B337A">
      <w:pPr>
        <w:rPr>
          <w:rFonts w:ascii="Arial" w:hAnsi="Arial" w:cs="Arial"/>
          <w:sz w:val="24"/>
        </w:rPr>
      </w:pPr>
      <w:r w:rsidRPr="000677DD">
        <w:rPr>
          <w:rFonts w:ascii="Arial" w:hAnsi="Arial" w:cs="Arial"/>
          <w:sz w:val="24"/>
        </w:rPr>
        <w:t>Aplicación de Telemedicina Educativa:</w:t>
      </w:r>
    </w:p>
    <w:p w14:paraId="483E0C0F" w14:textId="77777777" w:rsidR="004B337A" w:rsidRPr="000677DD" w:rsidRDefault="004B337A" w:rsidP="004B337A">
      <w:pPr>
        <w:rPr>
          <w:rFonts w:ascii="Arial" w:hAnsi="Arial" w:cs="Arial"/>
          <w:sz w:val="24"/>
        </w:rPr>
      </w:pPr>
    </w:p>
    <w:p w14:paraId="0F616482" w14:textId="77777777" w:rsidR="004B337A" w:rsidRPr="000677DD" w:rsidRDefault="004B337A" w:rsidP="004B337A">
      <w:pPr>
        <w:rPr>
          <w:rFonts w:ascii="Arial" w:hAnsi="Arial" w:cs="Arial"/>
          <w:sz w:val="24"/>
        </w:rPr>
      </w:pPr>
      <w:r w:rsidRPr="000677DD">
        <w:rPr>
          <w:rFonts w:ascii="Arial" w:hAnsi="Arial" w:cs="Arial"/>
          <w:sz w:val="24"/>
        </w:rPr>
        <w:t>Ejemplo Específico: Desarrolla una aplicación llamada "TeleHealth Edu". Esta aplicación permite a los estudiantes universitarios programar consultas virtuales con médicos y especialistas de forma gratuita o a precios reducidos a través de su institución educativa. Además de las consultas médicas, TeleHealth Edu ofrece contenido educativo en video y artículos sobre una variedad de temas de salud. Por ejemplo, los estudiantes pueden acceder a videos sobre ejercicios de estiramiento para aliviar el estrés durante los períodos de exámenes.</w:t>
      </w:r>
    </w:p>
    <w:p w14:paraId="26598687" w14:textId="77777777" w:rsidR="004B337A" w:rsidRPr="000677DD" w:rsidRDefault="004B337A" w:rsidP="004B337A">
      <w:pPr>
        <w:rPr>
          <w:rFonts w:ascii="Arial" w:hAnsi="Arial" w:cs="Arial"/>
          <w:sz w:val="24"/>
        </w:rPr>
      </w:pPr>
      <w:r w:rsidRPr="000677DD">
        <w:rPr>
          <w:rFonts w:ascii="Arial" w:hAnsi="Arial" w:cs="Arial"/>
          <w:sz w:val="24"/>
        </w:rPr>
        <w:t>Plataforma de Entrenamiento para Profesionales de la Salud:</w:t>
      </w:r>
    </w:p>
    <w:p w14:paraId="538A9E77" w14:textId="77777777" w:rsidR="004B337A" w:rsidRPr="000677DD" w:rsidRDefault="004B337A" w:rsidP="004B337A">
      <w:pPr>
        <w:rPr>
          <w:rFonts w:ascii="Arial" w:hAnsi="Arial" w:cs="Arial"/>
          <w:sz w:val="24"/>
        </w:rPr>
      </w:pPr>
    </w:p>
    <w:p w14:paraId="07EE28A1" w14:textId="77777777" w:rsidR="004B337A" w:rsidRPr="000677DD" w:rsidRDefault="004B337A" w:rsidP="004B337A">
      <w:pPr>
        <w:rPr>
          <w:rFonts w:ascii="Arial" w:hAnsi="Arial" w:cs="Arial"/>
          <w:sz w:val="24"/>
        </w:rPr>
      </w:pPr>
      <w:r w:rsidRPr="000677DD">
        <w:rPr>
          <w:rFonts w:ascii="Arial" w:hAnsi="Arial" w:cs="Arial"/>
          <w:sz w:val="24"/>
        </w:rPr>
        <w:t>Ejemplo Específico: Imagina una plataforma de formación en línea llamada "MedTech Academy". MedTech Academy ofrece cursos certificados para profesionales de la salud que desean mejorar sus habilidades en el uso de tecnologías de salud digital. Los cursos abarcan temas como la implementación de registros médicos electrónicos (EHR) en entornos de atención médica, la telemedicina efectiva y la analítica de datos de salud. Los participantes pueden acceder a módulos de capacitación interactivos, realizar evaluaciones y obtener certificados reconocidos en la industria.</w:t>
      </w:r>
    </w:p>
    <w:p w14:paraId="56996375" w14:textId="33128543" w:rsidR="004B337A" w:rsidRDefault="004B337A" w:rsidP="004B337A">
      <w:pPr>
        <w:rPr>
          <w:rFonts w:ascii="Arial" w:hAnsi="Arial" w:cs="Arial"/>
          <w:sz w:val="24"/>
        </w:rPr>
      </w:pPr>
      <w:r w:rsidRPr="000677DD">
        <w:rPr>
          <w:rFonts w:ascii="Arial" w:hAnsi="Arial" w:cs="Arial"/>
          <w:sz w:val="24"/>
        </w:rPr>
        <w:t>Estos ejemplos específicos ilustran cómo cada oportunidad de emprendimiento en salud digital educativa podría convertirse en una solución práctica y valiosa para estudiantes, pacientes y profesionales de la salud, mejorando el acceso a la información y la atención médica de calidad</w:t>
      </w:r>
      <w:r w:rsidR="001E1F22">
        <w:rPr>
          <w:rFonts w:ascii="Arial" w:hAnsi="Arial" w:cs="Arial"/>
          <w:sz w:val="24"/>
        </w:rPr>
        <w:t xml:space="preserve"> </w:t>
      </w:r>
      <w:r w:rsidR="001E1F22" w:rsidRPr="005B2BCF">
        <w:rPr>
          <w:rFonts w:ascii="Arial" w:hAnsi="Arial" w:cs="Arial"/>
          <w:sz w:val="24"/>
        </w:rPr>
        <w:t>[1]</w:t>
      </w:r>
      <w:r w:rsidRPr="000677DD">
        <w:rPr>
          <w:rFonts w:ascii="Arial" w:hAnsi="Arial" w:cs="Arial"/>
          <w:sz w:val="24"/>
        </w:rPr>
        <w:t>.</w:t>
      </w:r>
    </w:p>
    <w:p w14:paraId="55895778" w14:textId="77777777" w:rsidR="004B337A" w:rsidRPr="002F23DF" w:rsidRDefault="004B337A" w:rsidP="004B337A">
      <w:pPr>
        <w:pStyle w:val="Ttulo2"/>
        <w:rPr>
          <w:sz w:val="32"/>
          <w:szCs w:val="32"/>
        </w:rPr>
      </w:pPr>
      <w:bookmarkStart w:id="58" w:name="_Toc144799933"/>
      <w:r w:rsidRPr="002F23DF">
        <w:rPr>
          <w:sz w:val="32"/>
          <w:szCs w:val="32"/>
        </w:rPr>
        <w:lastRenderedPageBreak/>
        <w:t>Perfil de IoT (Internet de las cosas)</w:t>
      </w:r>
      <w:bookmarkEnd w:id="58"/>
    </w:p>
    <w:p w14:paraId="10ED79E0" w14:textId="77777777" w:rsidR="004B337A" w:rsidRPr="002F23DF" w:rsidRDefault="004B337A" w:rsidP="004B337A">
      <w:pPr>
        <w:pStyle w:val="Ttulo3"/>
        <w:rPr>
          <w:sz w:val="28"/>
          <w:szCs w:val="28"/>
        </w:rPr>
      </w:pPr>
      <w:bookmarkStart w:id="59" w:name="_Toc144799934"/>
      <w:r w:rsidRPr="002F23DF">
        <w:rPr>
          <w:sz w:val="28"/>
          <w:szCs w:val="28"/>
        </w:rPr>
        <w:t>Prompts de perfil</w:t>
      </w:r>
      <w:bookmarkEnd w:id="59"/>
    </w:p>
    <w:p w14:paraId="016953B5" w14:textId="77777777" w:rsidR="004B337A" w:rsidRDefault="004B337A" w:rsidP="004B337A">
      <w:pPr>
        <w:rPr>
          <w:rFonts w:ascii="Arial" w:hAnsi="Arial" w:cs="Arial"/>
          <w:sz w:val="24"/>
        </w:rPr>
      </w:pPr>
      <w:r>
        <w:rPr>
          <w:rFonts w:ascii="Arial" w:hAnsi="Arial" w:cs="Arial"/>
          <w:sz w:val="24"/>
        </w:rPr>
        <w:t>G</w:t>
      </w:r>
      <w:r w:rsidRPr="00552E97">
        <w:rPr>
          <w:rFonts w:ascii="Arial" w:hAnsi="Arial" w:cs="Arial"/>
          <w:sz w:val="24"/>
        </w:rPr>
        <w:t>enérame el perfil de un profesional creativo, innovador, inteligente y hábil con muchos años de experiencia experto en IoT o internet de las cosas sobre temas de educación</w:t>
      </w:r>
    </w:p>
    <w:p w14:paraId="40BCE540" w14:textId="77777777" w:rsidR="004B337A" w:rsidRPr="002F23DF" w:rsidRDefault="004B337A" w:rsidP="004B337A">
      <w:pPr>
        <w:pStyle w:val="Ttulo3"/>
        <w:rPr>
          <w:sz w:val="28"/>
          <w:szCs w:val="28"/>
        </w:rPr>
      </w:pPr>
      <w:bookmarkStart w:id="60" w:name="_Toc144799935"/>
      <w:r w:rsidRPr="002F23DF">
        <w:rPr>
          <w:sz w:val="28"/>
          <w:szCs w:val="28"/>
        </w:rPr>
        <w:t>Resultados</w:t>
      </w:r>
      <w:bookmarkEnd w:id="60"/>
    </w:p>
    <w:p w14:paraId="29B39F52" w14:textId="77777777" w:rsidR="004B337A" w:rsidRPr="00552E97" w:rsidRDefault="004B337A" w:rsidP="004B337A">
      <w:pPr>
        <w:rPr>
          <w:rFonts w:ascii="Arial" w:hAnsi="Arial" w:cs="Arial"/>
          <w:sz w:val="24"/>
        </w:rPr>
      </w:pPr>
      <w:r w:rsidRPr="00552E97">
        <w:rPr>
          <w:rFonts w:ascii="Arial" w:hAnsi="Arial" w:cs="Arial"/>
          <w:sz w:val="24"/>
        </w:rPr>
        <w:t>Nombre: Juan Pérez</w:t>
      </w:r>
    </w:p>
    <w:p w14:paraId="6AF3CE46" w14:textId="77777777" w:rsidR="004B337A" w:rsidRPr="00552E97" w:rsidRDefault="004B337A" w:rsidP="004B337A">
      <w:pPr>
        <w:rPr>
          <w:rFonts w:ascii="Arial" w:hAnsi="Arial" w:cs="Arial"/>
          <w:sz w:val="24"/>
        </w:rPr>
      </w:pPr>
      <w:r w:rsidRPr="00552E97">
        <w:rPr>
          <w:rFonts w:ascii="Arial" w:hAnsi="Arial" w:cs="Arial"/>
          <w:sz w:val="24"/>
        </w:rPr>
        <w:t>Edad: 45 años</w:t>
      </w:r>
    </w:p>
    <w:p w14:paraId="263D4A31" w14:textId="77777777" w:rsidR="004B337A" w:rsidRPr="00552E97" w:rsidRDefault="004B337A" w:rsidP="004B337A">
      <w:pPr>
        <w:rPr>
          <w:rFonts w:ascii="Arial" w:hAnsi="Arial" w:cs="Arial"/>
          <w:sz w:val="24"/>
        </w:rPr>
      </w:pPr>
      <w:r w:rsidRPr="00552E97">
        <w:rPr>
          <w:rFonts w:ascii="Arial" w:hAnsi="Arial" w:cs="Arial"/>
          <w:sz w:val="24"/>
        </w:rPr>
        <w:t>Educación:</w:t>
      </w:r>
    </w:p>
    <w:p w14:paraId="18540FE5" w14:textId="77777777" w:rsidR="004B337A" w:rsidRPr="00552E97" w:rsidRDefault="004B337A" w:rsidP="004B337A">
      <w:pPr>
        <w:rPr>
          <w:rFonts w:ascii="Arial" w:hAnsi="Arial" w:cs="Arial"/>
          <w:sz w:val="24"/>
        </w:rPr>
      </w:pPr>
      <w:r w:rsidRPr="00552E97">
        <w:rPr>
          <w:rFonts w:ascii="Arial" w:hAnsi="Arial" w:cs="Arial"/>
          <w:sz w:val="24"/>
        </w:rPr>
        <w:t>* Maestría en Ingeniería Informática, Universidad de Stanford, 2015</w:t>
      </w:r>
    </w:p>
    <w:p w14:paraId="6BF292B7" w14:textId="77777777" w:rsidR="004B337A" w:rsidRPr="00552E97" w:rsidRDefault="004B337A" w:rsidP="004B337A">
      <w:pPr>
        <w:rPr>
          <w:rFonts w:ascii="Arial" w:hAnsi="Arial" w:cs="Arial"/>
          <w:sz w:val="24"/>
        </w:rPr>
      </w:pPr>
      <w:r w:rsidRPr="00552E97">
        <w:rPr>
          <w:rFonts w:ascii="Arial" w:hAnsi="Arial" w:cs="Arial"/>
          <w:sz w:val="24"/>
        </w:rPr>
        <w:t>* Licenciatura en Ingeniería Electrónica, Universidad de California, Berkeley, 2013</w:t>
      </w:r>
    </w:p>
    <w:p w14:paraId="53F35E1B" w14:textId="77777777" w:rsidR="004B337A" w:rsidRPr="00552E97" w:rsidRDefault="004B337A" w:rsidP="004B337A">
      <w:pPr>
        <w:rPr>
          <w:rFonts w:ascii="Arial" w:hAnsi="Arial" w:cs="Arial"/>
          <w:sz w:val="24"/>
        </w:rPr>
      </w:pPr>
      <w:r w:rsidRPr="00552E97">
        <w:rPr>
          <w:rFonts w:ascii="Arial" w:hAnsi="Arial" w:cs="Arial"/>
          <w:sz w:val="24"/>
        </w:rPr>
        <w:t>Experiencia:</w:t>
      </w:r>
    </w:p>
    <w:p w14:paraId="3A6E13BE" w14:textId="77777777" w:rsidR="004B337A" w:rsidRPr="00552E97" w:rsidRDefault="004B337A" w:rsidP="004B337A">
      <w:pPr>
        <w:rPr>
          <w:rFonts w:ascii="Arial" w:hAnsi="Arial" w:cs="Arial"/>
          <w:sz w:val="24"/>
        </w:rPr>
      </w:pPr>
      <w:r w:rsidRPr="00552E97">
        <w:rPr>
          <w:rFonts w:ascii="Arial" w:hAnsi="Arial" w:cs="Arial"/>
          <w:sz w:val="24"/>
        </w:rPr>
        <w:t xml:space="preserve">* </w:t>
      </w:r>
      <w:proofErr w:type="gramStart"/>
      <w:r w:rsidRPr="00552E97">
        <w:rPr>
          <w:rFonts w:ascii="Arial" w:hAnsi="Arial" w:cs="Arial"/>
          <w:sz w:val="24"/>
        </w:rPr>
        <w:t>Director</w:t>
      </w:r>
      <w:proofErr w:type="gramEnd"/>
      <w:r w:rsidRPr="00552E97">
        <w:rPr>
          <w:rFonts w:ascii="Arial" w:hAnsi="Arial" w:cs="Arial"/>
          <w:sz w:val="24"/>
        </w:rPr>
        <w:t xml:space="preserve"> de IoT Educativo, [Nombre de la empresa], 2020 - Presente</w:t>
      </w:r>
    </w:p>
    <w:p w14:paraId="2BF82303" w14:textId="77777777" w:rsidR="004B337A" w:rsidRPr="00552E97" w:rsidRDefault="004B337A" w:rsidP="004B337A">
      <w:pPr>
        <w:rPr>
          <w:rFonts w:ascii="Arial" w:hAnsi="Arial" w:cs="Arial"/>
          <w:sz w:val="24"/>
        </w:rPr>
      </w:pPr>
      <w:r w:rsidRPr="00552E97">
        <w:rPr>
          <w:rFonts w:ascii="Arial" w:hAnsi="Arial" w:cs="Arial"/>
          <w:sz w:val="24"/>
        </w:rPr>
        <w:t>* Desarrollo y gestión de productos y servicios de Internet de las cosas sobre temas de educación</w:t>
      </w:r>
    </w:p>
    <w:p w14:paraId="6963EC66" w14:textId="77777777" w:rsidR="004B337A" w:rsidRPr="00552E97" w:rsidRDefault="004B337A" w:rsidP="004B337A">
      <w:pPr>
        <w:rPr>
          <w:rFonts w:ascii="Arial" w:hAnsi="Arial" w:cs="Arial"/>
          <w:sz w:val="24"/>
        </w:rPr>
      </w:pPr>
      <w:r w:rsidRPr="00552E97">
        <w:rPr>
          <w:rFonts w:ascii="Arial" w:hAnsi="Arial" w:cs="Arial"/>
          <w:sz w:val="24"/>
        </w:rPr>
        <w:t>* Liderazgo de equipos de desarrollo y marketing</w:t>
      </w:r>
    </w:p>
    <w:p w14:paraId="3970FBBE" w14:textId="77777777" w:rsidR="004B337A" w:rsidRPr="00552E97" w:rsidRDefault="004B337A" w:rsidP="004B337A">
      <w:pPr>
        <w:rPr>
          <w:rFonts w:ascii="Arial" w:hAnsi="Arial" w:cs="Arial"/>
          <w:sz w:val="24"/>
        </w:rPr>
      </w:pPr>
      <w:r w:rsidRPr="00552E97">
        <w:rPr>
          <w:rFonts w:ascii="Arial" w:hAnsi="Arial" w:cs="Arial"/>
          <w:sz w:val="24"/>
        </w:rPr>
        <w:t>* Lanzamiento de nuevos productos y servicios</w:t>
      </w:r>
    </w:p>
    <w:p w14:paraId="3E767713" w14:textId="77777777" w:rsidR="004B337A" w:rsidRPr="00552E97" w:rsidRDefault="004B337A" w:rsidP="004B337A">
      <w:pPr>
        <w:rPr>
          <w:rFonts w:ascii="Arial" w:hAnsi="Arial" w:cs="Arial"/>
          <w:sz w:val="24"/>
        </w:rPr>
      </w:pPr>
    </w:p>
    <w:p w14:paraId="61C2DF94" w14:textId="77777777" w:rsidR="004B337A" w:rsidRPr="00552E97" w:rsidRDefault="004B337A" w:rsidP="004B337A">
      <w:pPr>
        <w:rPr>
          <w:rFonts w:ascii="Arial" w:hAnsi="Arial" w:cs="Arial"/>
          <w:sz w:val="24"/>
        </w:rPr>
      </w:pPr>
      <w:r w:rsidRPr="00552E97">
        <w:rPr>
          <w:rFonts w:ascii="Arial" w:hAnsi="Arial" w:cs="Arial"/>
          <w:sz w:val="24"/>
        </w:rPr>
        <w:t>Director de Desarrollo de Productos de IoT Educativo, [Nombre de la empresa], 2018 - 2020</w:t>
      </w:r>
    </w:p>
    <w:p w14:paraId="0C081C24" w14:textId="77777777" w:rsidR="004B337A" w:rsidRPr="00552E97" w:rsidRDefault="004B337A" w:rsidP="004B337A">
      <w:pPr>
        <w:rPr>
          <w:rFonts w:ascii="Arial" w:hAnsi="Arial" w:cs="Arial"/>
          <w:sz w:val="24"/>
        </w:rPr>
      </w:pPr>
      <w:r w:rsidRPr="00552E97">
        <w:rPr>
          <w:rFonts w:ascii="Arial" w:hAnsi="Arial" w:cs="Arial"/>
          <w:sz w:val="24"/>
        </w:rPr>
        <w:t>Desarrollo de productos de Internet de las cosas educativos</w:t>
      </w:r>
    </w:p>
    <w:p w14:paraId="2E2C4FB8" w14:textId="77777777" w:rsidR="004B337A" w:rsidRPr="00552E97" w:rsidRDefault="004B337A" w:rsidP="004B337A">
      <w:pPr>
        <w:rPr>
          <w:rFonts w:ascii="Arial" w:hAnsi="Arial" w:cs="Arial"/>
          <w:sz w:val="24"/>
        </w:rPr>
      </w:pPr>
      <w:r w:rsidRPr="00552E97">
        <w:rPr>
          <w:rFonts w:ascii="Arial" w:hAnsi="Arial" w:cs="Arial"/>
          <w:sz w:val="24"/>
        </w:rPr>
        <w:t>Liderazgo de equipos de desarrollo</w:t>
      </w:r>
    </w:p>
    <w:p w14:paraId="74FB19FC" w14:textId="77777777" w:rsidR="004B337A" w:rsidRPr="00552E97" w:rsidRDefault="004B337A" w:rsidP="004B337A">
      <w:pPr>
        <w:rPr>
          <w:rFonts w:ascii="Arial" w:hAnsi="Arial" w:cs="Arial"/>
          <w:sz w:val="24"/>
        </w:rPr>
      </w:pPr>
      <w:r w:rsidRPr="00552E97">
        <w:rPr>
          <w:rFonts w:ascii="Arial" w:hAnsi="Arial" w:cs="Arial"/>
          <w:sz w:val="24"/>
        </w:rPr>
        <w:lastRenderedPageBreak/>
        <w:t>Director de IoT Educativo, [Nombre de la empresa], 2016 - 2018</w:t>
      </w:r>
    </w:p>
    <w:p w14:paraId="6020D813" w14:textId="77777777" w:rsidR="004B337A" w:rsidRPr="00552E97" w:rsidRDefault="004B337A" w:rsidP="004B337A">
      <w:pPr>
        <w:rPr>
          <w:rFonts w:ascii="Arial" w:hAnsi="Arial" w:cs="Arial"/>
          <w:sz w:val="24"/>
        </w:rPr>
      </w:pPr>
      <w:r w:rsidRPr="00552E97">
        <w:rPr>
          <w:rFonts w:ascii="Arial" w:hAnsi="Arial" w:cs="Arial"/>
          <w:sz w:val="24"/>
        </w:rPr>
        <w:t>IoT educativo</w:t>
      </w:r>
    </w:p>
    <w:p w14:paraId="670E30BC" w14:textId="77777777" w:rsidR="004B337A" w:rsidRPr="00552E97" w:rsidRDefault="004B337A" w:rsidP="004B337A">
      <w:pPr>
        <w:rPr>
          <w:rFonts w:ascii="Arial" w:hAnsi="Arial" w:cs="Arial"/>
          <w:sz w:val="24"/>
        </w:rPr>
      </w:pPr>
      <w:r w:rsidRPr="00552E97">
        <w:rPr>
          <w:rFonts w:ascii="Arial" w:hAnsi="Arial" w:cs="Arial"/>
          <w:sz w:val="24"/>
        </w:rPr>
        <w:t>Liderazgo de equipos de IoT Habilidades y competencias:</w:t>
      </w:r>
    </w:p>
    <w:p w14:paraId="2670825A" w14:textId="77777777" w:rsidR="004B337A" w:rsidRPr="00552E97" w:rsidRDefault="004B337A" w:rsidP="004B337A">
      <w:pPr>
        <w:rPr>
          <w:rFonts w:ascii="Arial" w:hAnsi="Arial" w:cs="Arial"/>
          <w:sz w:val="24"/>
        </w:rPr>
      </w:pPr>
      <w:r w:rsidRPr="00552E97">
        <w:rPr>
          <w:rFonts w:ascii="Arial" w:hAnsi="Arial" w:cs="Arial"/>
          <w:sz w:val="24"/>
        </w:rPr>
        <w:t>Habilidades de tecnología</w:t>
      </w:r>
    </w:p>
    <w:p w14:paraId="4545794E" w14:textId="77777777" w:rsidR="004B337A" w:rsidRPr="00552E97" w:rsidRDefault="004B337A" w:rsidP="004B337A">
      <w:pPr>
        <w:rPr>
          <w:rFonts w:ascii="Arial" w:hAnsi="Arial" w:cs="Arial"/>
          <w:sz w:val="24"/>
        </w:rPr>
      </w:pPr>
      <w:r w:rsidRPr="00552E97">
        <w:rPr>
          <w:rFonts w:ascii="Arial" w:hAnsi="Arial" w:cs="Arial"/>
          <w:sz w:val="24"/>
        </w:rPr>
        <w:t>Habilidades de desarrollo de productos</w:t>
      </w:r>
    </w:p>
    <w:p w14:paraId="154B9189" w14:textId="77777777" w:rsidR="004B337A" w:rsidRPr="00552E97" w:rsidRDefault="004B337A" w:rsidP="004B337A">
      <w:pPr>
        <w:rPr>
          <w:rFonts w:ascii="Arial" w:hAnsi="Arial" w:cs="Arial"/>
          <w:sz w:val="24"/>
        </w:rPr>
      </w:pPr>
      <w:r w:rsidRPr="00552E97">
        <w:rPr>
          <w:rFonts w:ascii="Arial" w:hAnsi="Arial" w:cs="Arial"/>
          <w:sz w:val="24"/>
        </w:rPr>
        <w:t>Habilidades de gestión de proyectos</w:t>
      </w:r>
    </w:p>
    <w:p w14:paraId="0F1AF357" w14:textId="77777777" w:rsidR="004B337A" w:rsidRPr="00552E97" w:rsidRDefault="004B337A" w:rsidP="004B337A">
      <w:pPr>
        <w:rPr>
          <w:rFonts w:ascii="Arial" w:hAnsi="Arial" w:cs="Arial"/>
          <w:sz w:val="24"/>
        </w:rPr>
      </w:pPr>
      <w:r w:rsidRPr="00552E97">
        <w:rPr>
          <w:rFonts w:ascii="Arial" w:hAnsi="Arial" w:cs="Arial"/>
          <w:sz w:val="24"/>
        </w:rPr>
        <w:t>Conocimiento de la industria educativa Reconocimientos y premios:</w:t>
      </w:r>
    </w:p>
    <w:p w14:paraId="17F5F76C" w14:textId="77777777" w:rsidR="004B337A" w:rsidRPr="00552E97" w:rsidRDefault="004B337A" w:rsidP="004B337A">
      <w:pPr>
        <w:rPr>
          <w:rFonts w:ascii="Arial" w:hAnsi="Arial" w:cs="Arial"/>
          <w:sz w:val="24"/>
        </w:rPr>
      </w:pPr>
      <w:r w:rsidRPr="00552E97">
        <w:rPr>
          <w:rFonts w:ascii="Arial" w:hAnsi="Arial" w:cs="Arial"/>
          <w:sz w:val="24"/>
        </w:rPr>
        <w:t xml:space="preserve">Premio al </w:t>
      </w:r>
      <w:proofErr w:type="gramStart"/>
      <w:r w:rsidRPr="00552E97">
        <w:rPr>
          <w:rFonts w:ascii="Arial" w:hAnsi="Arial" w:cs="Arial"/>
          <w:sz w:val="24"/>
        </w:rPr>
        <w:t>Director</w:t>
      </w:r>
      <w:proofErr w:type="gramEnd"/>
      <w:r w:rsidRPr="00552E97">
        <w:rPr>
          <w:rFonts w:ascii="Arial" w:hAnsi="Arial" w:cs="Arial"/>
          <w:sz w:val="24"/>
        </w:rPr>
        <w:t xml:space="preserve"> de IoT Educativo del Año, 2022</w:t>
      </w:r>
    </w:p>
    <w:p w14:paraId="5221A128" w14:textId="77777777" w:rsidR="004B337A" w:rsidRPr="00552E97" w:rsidRDefault="004B337A" w:rsidP="004B337A">
      <w:pPr>
        <w:rPr>
          <w:rFonts w:ascii="Arial" w:hAnsi="Arial" w:cs="Arial"/>
          <w:sz w:val="24"/>
        </w:rPr>
      </w:pPr>
      <w:r w:rsidRPr="00552E97">
        <w:rPr>
          <w:rFonts w:ascii="Arial" w:hAnsi="Arial" w:cs="Arial"/>
          <w:sz w:val="24"/>
        </w:rPr>
        <w:t xml:space="preserve">Premio al </w:t>
      </w:r>
      <w:proofErr w:type="gramStart"/>
      <w:r w:rsidRPr="00552E97">
        <w:rPr>
          <w:rFonts w:ascii="Arial" w:hAnsi="Arial" w:cs="Arial"/>
          <w:sz w:val="24"/>
        </w:rPr>
        <w:t>Director</w:t>
      </w:r>
      <w:proofErr w:type="gramEnd"/>
      <w:r w:rsidRPr="00552E97">
        <w:rPr>
          <w:rFonts w:ascii="Arial" w:hAnsi="Arial" w:cs="Arial"/>
          <w:sz w:val="24"/>
        </w:rPr>
        <w:t xml:space="preserve"> de Desarrollo de Productos de IoT Educativo del Año, 2020</w:t>
      </w:r>
    </w:p>
    <w:p w14:paraId="6F305AD6" w14:textId="77777777" w:rsidR="004B337A" w:rsidRDefault="004B337A" w:rsidP="004B337A">
      <w:pPr>
        <w:rPr>
          <w:rFonts w:ascii="Arial" w:hAnsi="Arial" w:cs="Arial"/>
          <w:sz w:val="24"/>
        </w:rPr>
      </w:pPr>
      <w:r w:rsidRPr="00552E97">
        <w:rPr>
          <w:rFonts w:ascii="Arial" w:hAnsi="Arial" w:cs="Arial"/>
          <w:sz w:val="24"/>
        </w:rPr>
        <w:t xml:space="preserve">Premio al </w:t>
      </w:r>
      <w:proofErr w:type="gramStart"/>
      <w:r w:rsidRPr="00552E97">
        <w:rPr>
          <w:rFonts w:ascii="Arial" w:hAnsi="Arial" w:cs="Arial"/>
          <w:sz w:val="24"/>
        </w:rPr>
        <w:t>Director</w:t>
      </w:r>
      <w:proofErr w:type="gramEnd"/>
      <w:r w:rsidRPr="00552E97">
        <w:rPr>
          <w:rFonts w:ascii="Arial" w:hAnsi="Arial" w:cs="Arial"/>
          <w:sz w:val="24"/>
        </w:rPr>
        <w:t xml:space="preserve"> de IoT Educativo del Año, 2018</w:t>
      </w:r>
    </w:p>
    <w:p w14:paraId="2D19C5BF" w14:textId="77777777" w:rsidR="004B337A" w:rsidRDefault="004B337A" w:rsidP="004B337A">
      <w:pPr>
        <w:rPr>
          <w:rFonts w:ascii="Arial" w:hAnsi="Arial" w:cs="Arial"/>
          <w:sz w:val="24"/>
        </w:rPr>
      </w:pPr>
      <w:r>
        <w:rPr>
          <w:rFonts w:ascii="Arial" w:hAnsi="Arial" w:cs="Arial"/>
          <w:sz w:val="24"/>
        </w:rPr>
        <w:t>Logros:</w:t>
      </w:r>
    </w:p>
    <w:p w14:paraId="50C3E98E" w14:textId="77777777" w:rsidR="004B337A" w:rsidRPr="00552E97" w:rsidRDefault="004B337A" w:rsidP="004B337A">
      <w:pPr>
        <w:rPr>
          <w:rFonts w:ascii="Arial" w:hAnsi="Arial" w:cs="Arial"/>
          <w:sz w:val="24"/>
        </w:rPr>
      </w:pPr>
      <w:r w:rsidRPr="00552E97">
        <w:rPr>
          <w:rFonts w:ascii="Arial" w:hAnsi="Arial" w:cs="Arial"/>
          <w:sz w:val="24"/>
        </w:rPr>
        <w:t>Lideró el desarrollo de una nueva plataforma de IoT educativo que facilitó el acceso a la educación a más estudiantes.</w:t>
      </w:r>
    </w:p>
    <w:p w14:paraId="06E3DD22" w14:textId="77777777" w:rsidR="004B337A" w:rsidRPr="00552E97" w:rsidRDefault="004B337A" w:rsidP="004B337A">
      <w:pPr>
        <w:rPr>
          <w:rFonts w:ascii="Arial" w:hAnsi="Arial" w:cs="Arial"/>
          <w:sz w:val="24"/>
        </w:rPr>
      </w:pPr>
      <w:r w:rsidRPr="00552E97">
        <w:rPr>
          <w:rFonts w:ascii="Arial" w:hAnsi="Arial" w:cs="Arial"/>
          <w:sz w:val="24"/>
        </w:rPr>
        <w:t>Creó un nuevo producto de aprendizaje autónomo basado en IoT que ayudó a estudiantes de todas las edades a aprender a su propio ritmo.</w:t>
      </w:r>
    </w:p>
    <w:p w14:paraId="6EA70E15" w14:textId="10718BA9" w:rsidR="004B337A" w:rsidRDefault="004B337A" w:rsidP="004B337A">
      <w:pPr>
        <w:rPr>
          <w:rFonts w:ascii="Arial" w:hAnsi="Arial" w:cs="Arial"/>
          <w:sz w:val="24"/>
        </w:rPr>
      </w:pPr>
      <w:r w:rsidRPr="00552E97">
        <w:rPr>
          <w:rFonts w:ascii="Arial" w:hAnsi="Arial" w:cs="Arial"/>
          <w:sz w:val="24"/>
        </w:rPr>
        <w:t>Lanzó una nueva campaña de marketing para productos y servicios de IoT educativos que generó un aumento del 20% en las ventas</w:t>
      </w:r>
      <w:r w:rsidR="001E1F22">
        <w:rPr>
          <w:rFonts w:ascii="Arial" w:hAnsi="Arial" w:cs="Arial"/>
          <w:sz w:val="24"/>
        </w:rPr>
        <w:t xml:space="preserve"> </w:t>
      </w:r>
      <w:r w:rsidR="001E1F22" w:rsidRPr="00C57177">
        <w:rPr>
          <w:rFonts w:ascii="Arial" w:hAnsi="Arial" w:cs="Arial"/>
          <w:sz w:val="24"/>
        </w:rPr>
        <w:t>[2]</w:t>
      </w:r>
      <w:r w:rsidRPr="00552E97">
        <w:rPr>
          <w:rFonts w:ascii="Arial" w:hAnsi="Arial" w:cs="Arial"/>
          <w:sz w:val="24"/>
        </w:rPr>
        <w:t>.</w:t>
      </w:r>
    </w:p>
    <w:p w14:paraId="19D42654" w14:textId="77777777" w:rsidR="004B337A" w:rsidRPr="00F578C6" w:rsidRDefault="004B337A" w:rsidP="00F578C6">
      <w:pPr>
        <w:pStyle w:val="Ttulo3"/>
        <w:rPr>
          <w:sz w:val="28"/>
          <w:szCs w:val="36"/>
        </w:rPr>
      </w:pPr>
      <w:r w:rsidRPr="00F578C6">
        <w:rPr>
          <w:sz w:val="28"/>
          <w:szCs w:val="36"/>
        </w:rPr>
        <w:t>Prompts de oportunidades de emprendimiento</w:t>
      </w:r>
    </w:p>
    <w:p w14:paraId="7ACF312A" w14:textId="77777777" w:rsidR="004B337A" w:rsidRPr="003A4862" w:rsidRDefault="004B337A" w:rsidP="004B337A">
      <w:pPr>
        <w:rPr>
          <w:rFonts w:ascii="Arial" w:hAnsi="Arial" w:cs="Arial"/>
          <w:sz w:val="24"/>
        </w:rPr>
      </w:pPr>
      <w:r w:rsidRPr="00B03D58">
        <w:rPr>
          <w:rFonts w:ascii="Arial" w:hAnsi="Arial" w:cs="Arial"/>
          <w:sz w:val="24"/>
        </w:rPr>
        <w:t xml:space="preserve">como experto en internet de las cosas enfocado en temas de </w:t>
      </w:r>
      <w:proofErr w:type="gramStart"/>
      <w:r w:rsidRPr="00B03D58">
        <w:rPr>
          <w:rFonts w:ascii="Arial" w:hAnsi="Arial" w:cs="Arial"/>
          <w:sz w:val="24"/>
        </w:rPr>
        <w:t>educacion,  dime</w:t>
      </w:r>
      <w:proofErr w:type="gramEnd"/>
      <w:r w:rsidRPr="00B03D58">
        <w:rPr>
          <w:rFonts w:ascii="Arial" w:hAnsi="Arial" w:cs="Arial"/>
          <w:sz w:val="24"/>
        </w:rPr>
        <w:t xml:space="preserve"> 3 oportunidades de emprendimiento</w:t>
      </w:r>
    </w:p>
    <w:p w14:paraId="799E117D" w14:textId="77777777" w:rsidR="004B337A" w:rsidRPr="00F578C6" w:rsidRDefault="004B337A" w:rsidP="00F578C6">
      <w:pPr>
        <w:pStyle w:val="Ttulo3"/>
        <w:rPr>
          <w:sz w:val="28"/>
          <w:szCs w:val="36"/>
        </w:rPr>
      </w:pPr>
      <w:r w:rsidRPr="00F578C6">
        <w:rPr>
          <w:sz w:val="28"/>
          <w:szCs w:val="36"/>
        </w:rPr>
        <w:lastRenderedPageBreak/>
        <w:t>Respuesta</w:t>
      </w:r>
    </w:p>
    <w:p w14:paraId="4011E4B7" w14:textId="77777777" w:rsidR="004B337A" w:rsidRPr="00575EE8" w:rsidRDefault="004B337A" w:rsidP="004B337A">
      <w:pPr>
        <w:rPr>
          <w:rFonts w:ascii="Arial" w:hAnsi="Arial" w:cs="Arial"/>
          <w:sz w:val="24"/>
        </w:rPr>
      </w:pPr>
      <w:r w:rsidRPr="00575EE8">
        <w:rPr>
          <w:rFonts w:ascii="Arial" w:hAnsi="Arial" w:cs="Arial"/>
          <w:sz w:val="24"/>
        </w:rPr>
        <w:t>Por supuesto, como experto en Internet de las cosas (IoT) enfocado en temas de educación, aquí te presento tres oportunidades de emprendimiento en este campo:</w:t>
      </w:r>
    </w:p>
    <w:p w14:paraId="09802783" w14:textId="77777777" w:rsidR="004B337A" w:rsidRPr="00575EE8" w:rsidRDefault="004B337A" w:rsidP="004B337A">
      <w:pPr>
        <w:rPr>
          <w:rFonts w:ascii="Arial" w:hAnsi="Arial" w:cs="Arial"/>
          <w:sz w:val="24"/>
        </w:rPr>
      </w:pPr>
    </w:p>
    <w:p w14:paraId="147876B4" w14:textId="77777777" w:rsidR="004B337A" w:rsidRPr="00575EE8" w:rsidRDefault="004B337A" w:rsidP="004B337A">
      <w:pPr>
        <w:rPr>
          <w:rFonts w:ascii="Arial" w:hAnsi="Arial" w:cs="Arial"/>
          <w:sz w:val="24"/>
        </w:rPr>
      </w:pPr>
      <w:r w:rsidRPr="00575EE8">
        <w:rPr>
          <w:rFonts w:ascii="Arial" w:hAnsi="Arial" w:cs="Arial"/>
          <w:sz w:val="24"/>
        </w:rPr>
        <w:t>Plataforma de Aprendizaje IoT Interactivo:</w:t>
      </w:r>
    </w:p>
    <w:p w14:paraId="6C6E8E03" w14:textId="77777777" w:rsidR="004B337A" w:rsidRPr="00575EE8" w:rsidRDefault="004B337A" w:rsidP="004B337A">
      <w:pPr>
        <w:rPr>
          <w:rFonts w:ascii="Arial" w:hAnsi="Arial" w:cs="Arial"/>
          <w:sz w:val="24"/>
        </w:rPr>
      </w:pPr>
    </w:p>
    <w:p w14:paraId="684AF2E3" w14:textId="77777777" w:rsidR="004B337A" w:rsidRPr="00575EE8" w:rsidRDefault="004B337A" w:rsidP="004B337A">
      <w:pPr>
        <w:rPr>
          <w:rFonts w:ascii="Arial" w:hAnsi="Arial" w:cs="Arial"/>
          <w:sz w:val="24"/>
        </w:rPr>
      </w:pPr>
      <w:r w:rsidRPr="00575EE8">
        <w:rPr>
          <w:rFonts w:ascii="Arial" w:hAnsi="Arial" w:cs="Arial"/>
          <w:sz w:val="24"/>
        </w:rPr>
        <w:t>Desarrolla una plataforma de aprendizaje en línea que utilice dispositivos IoT para ofrecer experiencias de aprendizaje prácticas y en tiempo real. Los estudiantes pueden interactuar con sensores, actuadores y dispositivos IoT para comprender conceptos de manera más efectiva. Esta plataforma podría enfocarse en áreas como la programación de dispositivos IoT, la automatización del hogar o la monitorización ambiental.</w:t>
      </w:r>
    </w:p>
    <w:p w14:paraId="1E54DA97" w14:textId="77777777" w:rsidR="004B337A" w:rsidRPr="00575EE8" w:rsidRDefault="004B337A" w:rsidP="004B337A">
      <w:pPr>
        <w:rPr>
          <w:rFonts w:ascii="Arial" w:hAnsi="Arial" w:cs="Arial"/>
          <w:sz w:val="24"/>
        </w:rPr>
      </w:pPr>
      <w:r w:rsidRPr="00575EE8">
        <w:rPr>
          <w:rFonts w:ascii="Arial" w:hAnsi="Arial" w:cs="Arial"/>
          <w:sz w:val="24"/>
        </w:rPr>
        <w:t>IoT para Educación Especializada:</w:t>
      </w:r>
    </w:p>
    <w:p w14:paraId="38528A74" w14:textId="77777777" w:rsidR="004B337A" w:rsidRPr="00575EE8" w:rsidRDefault="004B337A" w:rsidP="004B337A">
      <w:pPr>
        <w:rPr>
          <w:rFonts w:ascii="Arial" w:hAnsi="Arial" w:cs="Arial"/>
          <w:sz w:val="24"/>
        </w:rPr>
      </w:pPr>
    </w:p>
    <w:p w14:paraId="51965570" w14:textId="77777777" w:rsidR="004B337A" w:rsidRPr="00575EE8" w:rsidRDefault="004B337A" w:rsidP="004B337A">
      <w:pPr>
        <w:rPr>
          <w:rFonts w:ascii="Arial" w:hAnsi="Arial" w:cs="Arial"/>
          <w:sz w:val="24"/>
        </w:rPr>
      </w:pPr>
      <w:r w:rsidRPr="00575EE8">
        <w:rPr>
          <w:rFonts w:ascii="Arial" w:hAnsi="Arial" w:cs="Arial"/>
          <w:sz w:val="24"/>
        </w:rPr>
        <w:t>Crea soluciones IoT personalizadas para instituciones educativas especializadas, como escuelas de ciencias o tecnología. Diseña kits educativos de IoT que permitan a los estudiantes construir y programar dispositivos para proyectos específicos. Por ejemplo, podrías desarrollar kits IoT para proyectos de robótica educativa, agricultura inteligente en escuelas agrícolas o sistemas de seguridad y vigilancia.</w:t>
      </w:r>
    </w:p>
    <w:p w14:paraId="0F58869A" w14:textId="77777777" w:rsidR="004B337A" w:rsidRPr="00575EE8" w:rsidRDefault="004B337A" w:rsidP="004B337A">
      <w:pPr>
        <w:rPr>
          <w:rFonts w:ascii="Arial" w:hAnsi="Arial" w:cs="Arial"/>
          <w:sz w:val="24"/>
        </w:rPr>
      </w:pPr>
      <w:r w:rsidRPr="00575EE8">
        <w:rPr>
          <w:rFonts w:ascii="Arial" w:hAnsi="Arial" w:cs="Arial"/>
          <w:sz w:val="24"/>
        </w:rPr>
        <w:t>Plataforma de Gestión de IoT Educativo:</w:t>
      </w:r>
    </w:p>
    <w:p w14:paraId="52307E69" w14:textId="77777777" w:rsidR="004B337A" w:rsidRPr="00575EE8" w:rsidRDefault="004B337A" w:rsidP="004B337A">
      <w:pPr>
        <w:rPr>
          <w:rFonts w:ascii="Arial" w:hAnsi="Arial" w:cs="Arial"/>
          <w:sz w:val="24"/>
        </w:rPr>
      </w:pPr>
    </w:p>
    <w:p w14:paraId="296E7264" w14:textId="77777777" w:rsidR="004B337A" w:rsidRPr="00575EE8" w:rsidRDefault="004B337A" w:rsidP="004B337A">
      <w:pPr>
        <w:rPr>
          <w:rFonts w:ascii="Arial" w:hAnsi="Arial" w:cs="Arial"/>
          <w:sz w:val="24"/>
        </w:rPr>
      </w:pPr>
      <w:r w:rsidRPr="00575EE8">
        <w:rPr>
          <w:rFonts w:ascii="Arial" w:hAnsi="Arial" w:cs="Arial"/>
          <w:sz w:val="24"/>
        </w:rPr>
        <w:t xml:space="preserve">Diseña una plataforma de gestión integral que permita a las instituciones educativas administrar y supervisar fácilmente sus dispositivos IoT en el campus. Esto incluye dispositivos de laboratorio, sensores de seguridad, sistemas de gestión de energía y más. La plataforma </w:t>
      </w:r>
      <w:r w:rsidRPr="00575EE8">
        <w:rPr>
          <w:rFonts w:ascii="Arial" w:hAnsi="Arial" w:cs="Arial"/>
          <w:sz w:val="24"/>
        </w:rPr>
        <w:lastRenderedPageBreak/>
        <w:t>podría proporcionar análisis en tiempo real y ayudar a optimizar el uso de los dispositivos IoT para mejorar la eficiencia operativa y la seguridad en las escuelas y universidades.</w:t>
      </w:r>
    </w:p>
    <w:p w14:paraId="0D271D8E" w14:textId="54E25BD1" w:rsidR="004B337A" w:rsidRPr="003A4862" w:rsidRDefault="004B337A" w:rsidP="004B337A">
      <w:pPr>
        <w:rPr>
          <w:rFonts w:ascii="Arial" w:hAnsi="Arial" w:cs="Arial"/>
          <w:sz w:val="24"/>
        </w:rPr>
      </w:pPr>
      <w:r w:rsidRPr="00575EE8">
        <w:rPr>
          <w:rFonts w:ascii="Arial" w:hAnsi="Arial" w:cs="Arial"/>
          <w:sz w:val="24"/>
        </w:rPr>
        <w:t>Estas oportunidades de emprendimiento en IoT educativo tienen el potencial de revolucionar la forma en que se enseña y se aprende, brindando experiencias de aprendizaje prácticas y preparando a los estudiantes para carreras en campos tecnológicos en constante evolución</w:t>
      </w:r>
      <w:r w:rsidR="001E1F22">
        <w:rPr>
          <w:rFonts w:ascii="Arial" w:hAnsi="Arial" w:cs="Arial"/>
          <w:sz w:val="24"/>
        </w:rPr>
        <w:t xml:space="preserve"> </w:t>
      </w:r>
      <w:r w:rsidR="001E1F22" w:rsidRPr="005B2BCF">
        <w:rPr>
          <w:rFonts w:ascii="Arial" w:hAnsi="Arial" w:cs="Arial"/>
          <w:sz w:val="24"/>
        </w:rPr>
        <w:t>[1]</w:t>
      </w:r>
      <w:r w:rsidRPr="00575EE8">
        <w:rPr>
          <w:rFonts w:ascii="Arial" w:hAnsi="Arial" w:cs="Arial"/>
          <w:sz w:val="24"/>
        </w:rPr>
        <w:t>.</w:t>
      </w:r>
    </w:p>
    <w:p w14:paraId="30A57F0B" w14:textId="77777777" w:rsidR="004B337A" w:rsidRPr="00F578C6" w:rsidRDefault="004B337A" w:rsidP="00F578C6">
      <w:pPr>
        <w:pStyle w:val="Ttulo3"/>
        <w:rPr>
          <w:sz w:val="28"/>
          <w:szCs w:val="36"/>
        </w:rPr>
      </w:pPr>
      <w:r w:rsidRPr="00F578C6">
        <w:rPr>
          <w:sz w:val="28"/>
          <w:szCs w:val="36"/>
        </w:rPr>
        <w:t>Prompts de ejemplos</w:t>
      </w:r>
    </w:p>
    <w:p w14:paraId="58079426" w14:textId="77777777" w:rsidR="004B337A" w:rsidRPr="003A4862" w:rsidRDefault="004B337A" w:rsidP="004B337A">
      <w:pPr>
        <w:rPr>
          <w:rFonts w:ascii="Arial" w:hAnsi="Arial" w:cs="Arial"/>
          <w:sz w:val="24"/>
        </w:rPr>
      </w:pPr>
      <w:r w:rsidRPr="00575EE8">
        <w:rPr>
          <w:rFonts w:ascii="Arial" w:hAnsi="Arial" w:cs="Arial"/>
          <w:sz w:val="24"/>
        </w:rPr>
        <w:t>para cada oportunidad de emprendimiento que me diste, dame ahora un ejemplo en lo que se podrian aplicar</w:t>
      </w:r>
    </w:p>
    <w:p w14:paraId="35CB56C3" w14:textId="77777777" w:rsidR="004B337A" w:rsidRPr="00F578C6" w:rsidRDefault="004B337A" w:rsidP="00F578C6">
      <w:pPr>
        <w:pStyle w:val="Ttulo3"/>
        <w:rPr>
          <w:sz w:val="28"/>
          <w:szCs w:val="36"/>
        </w:rPr>
      </w:pPr>
      <w:r w:rsidRPr="00F578C6">
        <w:rPr>
          <w:sz w:val="28"/>
          <w:szCs w:val="36"/>
        </w:rPr>
        <w:t>Respuesta</w:t>
      </w:r>
    </w:p>
    <w:p w14:paraId="54CC5254" w14:textId="77777777" w:rsidR="004B337A" w:rsidRPr="00575EE8" w:rsidRDefault="004B337A" w:rsidP="004B337A">
      <w:pPr>
        <w:rPr>
          <w:rFonts w:ascii="Arial" w:hAnsi="Arial" w:cs="Arial"/>
          <w:sz w:val="24"/>
        </w:rPr>
      </w:pPr>
      <w:r w:rsidRPr="00575EE8">
        <w:rPr>
          <w:rFonts w:ascii="Arial" w:hAnsi="Arial" w:cs="Arial"/>
          <w:sz w:val="24"/>
        </w:rPr>
        <w:t>Claro, aquí tienes ejemplos más específicos para cada una de las oportunidades de emprendimiento en el campo de IoT educativo:</w:t>
      </w:r>
    </w:p>
    <w:p w14:paraId="3D7F320A" w14:textId="77777777" w:rsidR="004B337A" w:rsidRPr="00575EE8" w:rsidRDefault="004B337A" w:rsidP="004B337A">
      <w:pPr>
        <w:rPr>
          <w:rFonts w:ascii="Arial" w:hAnsi="Arial" w:cs="Arial"/>
          <w:sz w:val="24"/>
        </w:rPr>
      </w:pPr>
    </w:p>
    <w:p w14:paraId="53AF7516" w14:textId="77777777" w:rsidR="004B337A" w:rsidRPr="00575EE8" w:rsidRDefault="004B337A" w:rsidP="004B337A">
      <w:pPr>
        <w:rPr>
          <w:rFonts w:ascii="Arial" w:hAnsi="Arial" w:cs="Arial"/>
          <w:sz w:val="24"/>
        </w:rPr>
      </w:pPr>
      <w:r w:rsidRPr="00575EE8">
        <w:rPr>
          <w:rFonts w:ascii="Arial" w:hAnsi="Arial" w:cs="Arial"/>
          <w:sz w:val="24"/>
        </w:rPr>
        <w:t>Plataforma de Aprendizaje IoT Interactivo:</w:t>
      </w:r>
    </w:p>
    <w:p w14:paraId="0D2BA376" w14:textId="77777777" w:rsidR="004B337A" w:rsidRPr="00575EE8" w:rsidRDefault="004B337A" w:rsidP="004B337A">
      <w:pPr>
        <w:rPr>
          <w:rFonts w:ascii="Arial" w:hAnsi="Arial" w:cs="Arial"/>
          <w:sz w:val="24"/>
        </w:rPr>
      </w:pPr>
    </w:p>
    <w:p w14:paraId="5E2AB0DE" w14:textId="77777777" w:rsidR="004B337A" w:rsidRPr="00575EE8" w:rsidRDefault="004B337A" w:rsidP="004B337A">
      <w:pPr>
        <w:rPr>
          <w:rFonts w:ascii="Arial" w:hAnsi="Arial" w:cs="Arial"/>
          <w:sz w:val="24"/>
        </w:rPr>
      </w:pPr>
      <w:r w:rsidRPr="00575EE8">
        <w:rPr>
          <w:rFonts w:ascii="Arial" w:hAnsi="Arial" w:cs="Arial"/>
          <w:sz w:val="24"/>
        </w:rPr>
        <w:t>Ejemplo Específico: Imagina una plataforma llamada "IoTLab". IoTLab ofrece cursos en línea sobre Internet de las cosas y permite a los estudiantes interactuar con dispositivos IoT en tiempo real. Los estudiantes pueden acceder a simulaciones de hogares inteligentes y entornos industriales para aprender sobre la programación y el control de dispositivos IoT. Por ejemplo, podrían crear un programa para controlar las luces de una casa inteligente o monitorear la calidad del aire en un entorno industrial simulado.</w:t>
      </w:r>
    </w:p>
    <w:p w14:paraId="26D02E09" w14:textId="77777777" w:rsidR="004B337A" w:rsidRPr="00575EE8" w:rsidRDefault="004B337A" w:rsidP="004B337A">
      <w:pPr>
        <w:rPr>
          <w:rFonts w:ascii="Arial" w:hAnsi="Arial" w:cs="Arial"/>
          <w:sz w:val="24"/>
        </w:rPr>
      </w:pPr>
      <w:r w:rsidRPr="00575EE8">
        <w:rPr>
          <w:rFonts w:ascii="Arial" w:hAnsi="Arial" w:cs="Arial"/>
          <w:sz w:val="24"/>
        </w:rPr>
        <w:t>IoT para Educación Especializada:</w:t>
      </w:r>
    </w:p>
    <w:p w14:paraId="1B82CCA3" w14:textId="77777777" w:rsidR="004B337A" w:rsidRPr="00575EE8" w:rsidRDefault="004B337A" w:rsidP="004B337A">
      <w:pPr>
        <w:rPr>
          <w:rFonts w:ascii="Arial" w:hAnsi="Arial" w:cs="Arial"/>
          <w:sz w:val="24"/>
        </w:rPr>
      </w:pPr>
    </w:p>
    <w:p w14:paraId="03F159FE" w14:textId="77777777" w:rsidR="004B337A" w:rsidRPr="00575EE8" w:rsidRDefault="004B337A" w:rsidP="004B337A">
      <w:pPr>
        <w:rPr>
          <w:rFonts w:ascii="Arial" w:hAnsi="Arial" w:cs="Arial"/>
          <w:sz w:val="24"/>
        </w:rPr>
      </w:pPr>
      <w:r w:rsidRPr="00575EE8">
        <w:rPr>
          <w:rFonts w:ascii="Arial" w:hAnsi="Arial" w:cs="Arial"/>
          <w:sz w:val="24"/>
        </w:rPr>
        <w:lastRenderedPageBreak/>
        <w:t>Ejemplo Específico: Desarrolla kits educativos IoT para escuelas de agricultura. Estos kits podrían incluir sensores de humedad del suelo, cámaras de monitoreo de cultivos y sistemas de riego controlados por IoT. Los estudiantes de estas escuelas podrían utilizar estos kits para aprender sobre la agricultura inteligente, el riego eficiente y la gestión de cultivos. También podrían participar en proyectos prácticos, como la automatización de invernaderos.</w:t>
      </w:r>
    </w:p>
    <w:p w14:paraId="5D161168" w14:textId="77777777" w:rsidR="004B337A" w:rsidRPr="00575EE8" w:rsidRDefault="004B337A" w:rsidP="004B337A">
      <w:pPr>
        <w:rPr>
          <w:rFonts w:ascii="Arial" w:hAnsi="Arial" w:cs="Arial"/>
          <w:sz w:val="24"/>
        </w:rPr>
      </w:pPr>
      <w:r w:rsidRPr="00575EE8">
        <w:rPr>
          <w:rFonts w:ascii="Arial" w:hAnsi="Arial" w:cs="Arial"/>
          <w:sz w:val="24"/>
        </w:rPr>
        <w:t>Plataforma de Gestión de IoT Educativo:</w:t>
      </w:r>
    </w:p>
    <w:p w14:paraId="32A69C19" w14:textId="77777777" w:rsidR="004B337A" w:rsidRPr="00575EE8" w:rsidRDefault="004B337A" w:rsidP="004B337A">
      <w:pPr>
        <w:rPr>
          <w:rFonts w:ascii="Arial" w:hAnsi="Arial" w:cs="Arial"/>
          <w:sz w:val="24"/>
        </w:rPr>
      </w:pPr>
    </w:p>
    <w:p w14:paraId="3CBF3257" w14:textId="77777777" w:rsidR="004B337A" w:rsidRPr="00575EE8" w:rsidRDefault="004B337A" w:rsidP="004B337A">
      <w:pPr>
        <w:rPr>
          <w:rFonts w:ascii="Arial" w:hAnsi="Arial" w:cs="Arial"/>
          <w:sz w:val="24"/>
        </w:rPr>
      </w:pPr>
      <w:r w:rsidRPr="00575EE8">
        <w:rPr>
          <w:rFonts w:ascii="Arial" w:hAnsi="Arial" w:cs="Arial"/>
          <w:sz w:val="24"/>
        </w:rPr>
        <w:t>Ejemplo Específico: Diseña una plataforma llamada "IoT Campus Manager". Esta plataforma permite a las escuelas y universidades administrar sus dispositivos IoT en el campus de manera eficiente. Los administradores pueden rastrear el estado de los dispositivos, recibir alertas de mantenimiento y programar actualizaciones de firmware de forma centralizada. Además, IoT Campus Manager proporciona análisis en tiempo real para optimizar el uso de dispositivos IoT en laboratorios de investigación, edificios inteligentes y sistemas de seguridad.</w:t>
      </w:r>
    </w:p>
    <w:p w14:paraId="0DFB037B" w14:textId="391B2D44" w:rsidR="004B337A" w:rsidRPr="003A4862" w:rsidRDefault="004B337A" w:rsidP="004B337A">
      <w:pPr>
        <w:rPr>
          <w:rFonts w:ascii="Arial" w:hAnsi="Arial" w:cs="Arial"/>
          <w:sz w:val="24"/>
        </w:rPr>
      </w:pPr>
      <w:r w:rsidRPr="00575EE8">
        <w:rPr>
          <w:rFonts w:ascii="Arial" w:hAnsi="Arial" w:cs="Arial"/>
          <w:sz w:val="24"/>
        </w:rPr>
        <w:t>Estos ejemplos ilustran cómo cada oportunidad de emprendimiento en IoT educativo puede aplicarse de manera práctica para mejorar la enseñanza y el aprendizaje, así como la gestión de dispositivos IoT en instituciones educativas</w:t>
      </w:r>
      <w:r w:rsidR="001E1F22">
        <w:rPr>
          <w:rFonts w:ascii="Arial" w:hAnsi="Arial" w:cs="Arial"/>
          <w:sz w:val="24"/>
        </w:rPr>
        <w:t xml:space="preserve"> </w:t>
      </w:r>
      <w:r w:rsidR="001E1F22" w:rsidRPr="005B2BCF">
        <w:rPr>
          <w:rFonts w:ascii="Arial" w:hAnsi="Arial" w:cs="Arial"/>
          <w:sz w:val="24"/>
        </w:rPr>
        <w:t>[1]</w:t>
      </w:r>
      <w:r w:rsidRPr="00575EE8">
        <w:rPr>
          <w:rFonts w:ascii="Arial" w:hAnsi="Arial" w:cs="Arial"/>
          <w:sz w:val="24"/>
        </w:rPr>
        <w:t>.</w:t>
      </w:r>
    </w:p>
    <w:p w14:paraId="71C15149" w14:textId="77777777" w:rsidR="004B337A" w:rsidRPr="00431085" w:rsidRDefault="004B337A" w:rsidP="00431085">
      <w:pPr>
        <w:pStyle w:val="Ttulo2"/>
        <w:rPr>
          <w:sz w:val="32"/>
          <w:szCs w:val="32"/>
        </w:rPr>
      </w:pPr>
      <w:bookmarkStart w:id="61" w:name="_Toc144799936"/>
      <w:r w:rsidRPr="00431085">
        <w:rPr>
          <w:sz w:val="32"/>
          <w:szCs w:val="32"/>
        </w:rPr>
        <w:t>Perfil de Realidad aumentada (AR) y Realidad virtual (VR)</w:t>
      </w:r>
      <w:bookmarkEnd w:id="61"/>
    </w:p>
    <w:p w14:paraId="205841ED" w14:textId="78BE1EC8" w:rsidR="004B337A" w:rsidRPr="00431085" w:rsidRDefault="004B337A" w:rsidP="00431085">
      <w:pPr>
        <w:pStyle w:val="Ttulo3"/>
        <w:rPr>
          <w:sz w:val="28"/>
          <w:szCs w:val="36"/>
        </w:rPr>
      </w:pPr>
      <w:bookmarkStart w:id="62" w:name="_Toc144799937"/>
      <w:r w:rsidRPr="00431085">
        <w:rPr>
          <w:sz w:val="28"/>
          <w:szCs w:val="36"/>
        </w:rPr>
        <w:t>Prompts</w:t>
      </w:r>
      <w:r w:rsidR="00431085" w:rsidRPr="00431085">
        <w:rPr>
          <w:sz w:val="28"/>
          <w:szCs w:val="36"/>
        </w:rPr>
        <w:t xml:space="preserve"> de perfil</w:t>
      </w:r>
      <w:bookmarkEnd w:id="62"/>
    </w:p>
    <w:p w14:paraId="74E5E3DB" w14:textId="77777777" w:rsidR="004B337A" w:rsidRDefault="004B337A" w:rsidP="004B337A">
      <w:pPr>
        <w:rPr>
          <w:rFonts w:ascii="Arial" w:hAnsi="Arial" w:cs="Arial"/>
          <w:sz w:val="24"/>
        </w:rPr>
      </w:pPr>
      <w:r>
        <w:rPr>
          <w:rFonts w:ascii="Arial" w:hAnsi="Arial" w:cs="Arial"/>
          <w:sz w:val="24"/>
        </w:rPr>
        <w:t>G</w:t>
      </w:r>
      <w:r w:rsidRPr="00552E97">
        <w:rPr>
          <w:rFonts w:ascii="Arial" w:hAnsi="Arial" w:cs="Arial"/>
          <w:sz w:val="24"/>
        </w:rPr>
        <w:t>enérame el perfil de un profesional creativo, innovador, inteligente y hábil con muchos años de experiencia experto en Realidad aumentada (AR) y realidad virtual (VR) sobre temas de educación</w:t>
      </w:r>
    </w:p>
    <w:p w14:paraId="326342B1" w14:textId="77777777" w:rsidR="004B337A" w:rsidRPr="00431085" w:rsidRDefault="004B337A" w:rsidP="00431085">
      <w:pPr>
        <w:pStyle w:val="Ttulo3"/>
        <w:rPr>
          <w:sz w:val="28"/>
          <w:szCs w:val="36"/>
        </w:rPr>
      </w:pPr>
      <w:bookmarkStart w:id="63" w:name="_Toc144799938"/>
      <w:r w:rsidRPr="00431085">
        <w:rPr>
          <w:sz w:val="28"/>
          <w:szCs w:val="36"/>
        </w:rPr>
        <w:lastRenderedPageBreak/>
        <w:t>Resultado</w:t>
      </w:r>
      <w:bookmarkEnd w:id="63"/>
    </w:p>
    <w:p w14:paraId="25025D24" w14:textId="77777777" w:rsidR="004B337A" w:rsidRPr="00552E97" w:rsidRDefault="004B337A" w:rsidP="004B337A">
      <w:pPr>
        <w:rPr>
          <w:rFonts w:ascii="Arial" w:hAnsi="Arial" w:cs="Arial"/>
          <w:sz w:val="24"/>
        </w:rPr>
      </w:pPr>
      <w:r w:rsidRPr="00552E97">
        <w:rPr>
          <w:rFonts w:ascii="Arial" w:hAnsi="Arial" w:cs="Arial"/>
          <w:sz w:val="24"/>
        </w:rPr>
        <w:t>Nombre: María García</w:t>
      </w:r>
    </w:p>
    <w:p w14:paraId="66BBE393" w14:textId="77777777" w:rsidR="004B337A" w:rsidRPr="00552E97" w:rsidRDefault="004B337A" w:rsidP="004B337A">
      <w:pPr>
        <w:rPr>
          <w:rFonts w:ascii="Arial" w:hAnsi="Arial" w:cs="Arial"/>
          <w:sz w:val="24"/>
        </w:rPr>
      </w:pPr>
      <w:r w:rsidRPr="00552E97">
        <w:rPr>
          <w:rFonts w:ascii="Arial" w:hAnsi="Arial" w:cs="Arial"/>
          <w:sz w:val="24"/>
        </w:rPr>
        <w:t>Edad: 45 años</w:t>
      </w:r>
    </w:p>
    <w:p w14:paraId="511672C4" w14:textId="77777777" w:rsidR="004B337A" w:rsidRPr="00552E97" w:rsidRDefault="004B337A" w:rsidP="004B337A">
      <w:pPr>
        <w:rPr>
          <w:rFonts w:ascii="Arial" w:hAnsi="Arial" w:cs="Arial"/>
          <w:sz w:val="24"/>
        </w:rPr>
      </w:pPr>
      <w:r w:rsidRPr="00552E97">
        <w:rPr>
          <w:rFonts w:ascii="Arial" w:hAnsi="Arial" w:cs="Arial"/>
          <w:sz w:val="24"/>
        </w:rPr>
        <w:t>Educación:</w:t>
      </w:r>
    </w:p>
    <w:p w14:paraId="653DA669" w14:textId="77777777" w:rsidR="004B337A" w:rsidRPr="00552E97" w:rsidRDefault="004B337A" w:rsidP="004B337A">
      <w:pPr>
        <w:rPr>
          <w:rFonts w:ascii="Arial" w:hAnsi="Arial" w:cs="Arial"/>
          <w:sz w:val="24"/>
        </w:rPr>
      </w:pPr>
      <w:r w:rsidRPr="00552E97">
        <w:rPr>
          <w:rFonts w:ascii="Arial" w:hAnsi="Arial" w:cs="Arial"/>
          <w:sz w:val="24"/>
        </w:rPr>
        <w:t>* Maestría en Ingeniería Informática, Universidad de Stanford, 2015</w:t>
      </w:r>
    </w:p>
    <w:p w14:paraId="092608DA" w14:textId="77777777" w:rsidR="004B337A" w:rsidRPr="00552E97" w:rsidRDefault="004B337A" w:rsidP="004B337A">
      <w:pPr>
        <w:rPr>
          <w:rFonts w:ascii="Arial" w:hAnsi="Arial" w:cs="Arial"/>
          <w:sz w:val="24"/>
        </w:rPr>
      </w:pPr>
      <w:r w:rsidRPr="00552E97">
        <w:rPr>
          <w:rFonts w:ascii="Arial" w:hAnsi="Arial" w:cs="Arial"/>
          <w:sz w:val="24"/>
        </w:rPr>
        <w:t>* Licenciatura en Ingeniería Electrónica, Universidad de California, Berkeley, 2013</w:t>
      </w:r>
    </w:p>
    <w:p w14:paraId="132E4C98" w14:textId="77777777" w:rsidR="004B337A" w:rsidRPr="00552E97" w:rsidRDefault="004B337A" w:rsidP="004B337A">
      <w:pPr>
        <w:rPr>
          <w:rFonts w:ascii="Arial" w:hAnsi="Arial" w:cs="Arial"/>
          <w:sz w:val="24"/>
        </w:rPr>
      </w:pPr>
      <w:r w:rsidRPr="00552E97">
        <w:rPr>
          <w:rFonts w:ascii="Arial" w:hAnsi="Arial" w:cs="Arial"/>
          <w:sz w:val="24"/>
        </w:rPr>
        <w:t>Experiencia:</w:t>
      </w:r>
    </w:p>
    <w:p w14:paraId="723D1BF0" w14:textId="77777777" w:rsidR="004B337A" w:rsidRPr="00552E97" w:rsidRDefault="004B337A" w:rsidP="004B337A">
      <w:pPr>
        <w:rPr>
          <w:rFonts w:ascii="Arial" w:hAnsi="Arial" w:cs="Arial"/>
          <w:sz w:val="24"/>
        </w:rPr>
      </w:pPr>
      <w:r w:rsidRPr="00552E97">
        <w:rPr>
          <w:rFonts w:ascii="Arial" w:hAnsi="Arial" w:cs="Arial"/>
          <w:sz w:val="24"/>
        </w:rPr>
        <w:t xml:space="preserve">* </w:t>
      </w:r>
      <w:proofErr w:type="gramStart"/>
      <w:r w:rsidRPr="00552E97">
        <w:rPr>
          <w:rFonts w:ascii="Arial" w:hAnsi="Arial" w:cs="Arial"/>
          <w:sz w:val="24"/>
        </w:rPr>
        <w:t>Directora</w:t>
      </w:r>
      <w:proofErr w:type="gramEnd"/>
      <w:r w:rsidRPr="00552E97">
        <w:rPr>
          <w:rFonts w:ascii="Arial" w:hAnsi="Arial" w:cs="Arial"/>
          <w:sz w:val="24"/>
        </w:rPr>
        <w:t xml:space="preserve"> de Realidad Aumentada y Realidad Virtual Educativa, [Nombre de la empresa], 2020 - Presente</w:t>
      </w:r>
    </w:p>
    <w:p w14:paraId="2D65B349" w14:textId="77777777" w:rsidR="004B337A" w:rsidRPr="00552E97" w:rsidRDefault="004B337A" w:rsidP="004B337A">
      <w:pPr>
        <w:rPr>
          <w:rFonts w:ascii="Arial" w:hAnsi="Arial" w:cs="Arial"/>
          <w:sz w:val="24"/>
        </w:rPr>
      </w:pPr>
      <w:r w:rsidRPr="00552E97">
        <w:rPr>
          <w:rFonts w:ascii="Arial" w:hAnsi="Arial" w:cs="Arial"/>
          <w:sz w:val="24"/>
        </w:rPr>
        <w:t>* Desarrollo y gestión de productos y servicios de realidad aumentada y realidad virtual sobre temas de educación</w:t>
      </w:r>
    </w:p>
    <w:p w14:paraId="319BBCFB" w14:textId="77777777" w:rsidR="004B337A" w:rsidRPr="00552E97" w:rsidRDefault="004B337A" w:rsidP="004B337A">
      <w:pPr>
        <w:rPr>
          <w:rFonts w:ascii="Arial" w:hAnsi="Arial" w:cs="Arial"/>
          <w:sz w:val="24"/>
        </w:rPr>
      </w:pPr>
      <w:r w:rsidRPr="00552E97">
        <w:rPr>
          <w:rFonts w:ascii="Arial" w:hAnsi="Arial" w:cs="Arial"/>
          <w:sz w:val="24"/>
        </w:rPr>
        <w:t>* Liderazgo de equipos de desarrollo y marketing</w:t>
      </w:r>
    </w:p>
    <w:p w14:paraId="3EADAB45" w14:textId="77777777" w:rsidR="004B337A" w:rsidRPr="00552E97" w:rsidRDefault="004B337A" w:rsidP="004B337A">
      <w:pPr>
        <w:rPr>
          <w:rFonts w:ascii="Arial" w:hAnsi="Arial" w:cs="Arial"/>
          <w:sz w:val="24"/>
        </w:rPr>
      </w:pPr>
      <w:r w:rsidRPr="00552E97">
        <w:rPr>
          <w:rFonts w:ascii="Arial" w:hAnsi="Arial" w:cs="Arial"/>
          <w:sz w:val="24"/>
        </w:rPr>
        <w:t>* Lanzamiento de nuevos productos y servicios</w:t>
      </w:r>
    </w:p>
    <w:p w14:paraId="279057DA" w14:textId="77777777" w:rsidR="004B337A" w:rsidRPr="00552E97" w:rsidRDefault="004B337A" w:rsidP="004B337A">
      <w:pPr>
        <w:rPr>
          <w:rFonts w:ascii="Arial" w:hAnsi="Arial" w:cs="Arial"/>
          <w:sz w:val="24"/>
        </w:rPr>
      </w:pPr>
    </w:p>
    <w:p w14:paraId="6786FB3E" w14:textId="77777777" w:rsidR="004B337A" w:rsidRPr="00552E97" w:rsidRDefault="004B337A" w:rsidP="004B337A">
      <w:pPr>
        <w:rPr>
          <w:rFonts w:ascii="Arial" w:hAnsi="Arial" w:cs="Arial"/>
          <w:sz w:val="24"/>
        </w:rPr>
      </w:pPr>
      <w:r w:rsidRPr="00552E97">
        <w:rPr>
          <w:rFonts w:ascii="Arial" w:hAnsi="Arial" w:cs="Arial"/>
          <w:sz w:val="24"/>
        </w:rPr>
        <w:t>Directora de Desarrollo de Productos de Realidad Aumentada y Realidad Virtual Educativa, [Nombre de la empresa], 2018 - 2020</w:t>
      </w:r>
    </w:p>
    <w:p w14:paraId="40616A71" w14:textId="77777777" w:rsidR="004B337A" w:rsidRPr="00552E97" w:rsidRDefault="004B337A" w:rsidP="004B337A">
      <w:pPr>
        <w:rPr>
          <w:rFonts w:ascii="Arial" w:hAnsi="Arial" w:cs="Arial"/>
          <w:sz w:val="24"/>
        </w:rPr>
      </w:pPr>
      <w:r w:rsidRPr="00552E97">
        <w:rPr>
          <w:rFonts w:ascii="Arial" w:hAnsi="Arial" w:cs="Arial"/>
          <w:sz w:val="24"/>
        </w:rPr>
        <w:t>Desarrollo de productos de realidad aumentada y realidad virtual educativos</w:t>
      </w:r>
    </w:p>
    <w:p w14:paraId="743D409F" w14:textId="77777777" w:rsidR="004B337A" w:rsidRPr="00552E97" w:rsidRDefault="004B337A" w:rsidP="004B337A">
      <w:pPr>
        <w:rPr>
          <w:rFonts w:ascii="Arial" w:hAnsi="Arial" w:cs="Arial"/>
          <w:sz w:val="24"/>
        </w:rPr>
      </w:pPr>
      <w:r w:rsidRPr="00552E97">
        <w:rPr>
          <w:rFonts w:ascii="Arial" w:hAnsi="Arial" w:cs="Arial"/>
          <w:sz w:val="24"/>
        </w:rPr>
        <w:t>Liderazgo de equipos de desarrollo</w:t>
      </w:r>
    </w:p>
    <w:p w14:paraId="6CE51037" w14:textId="77777777" w:rsidR="004B337A" w:rsidRPr="00552E97" w:rsidRDefault="004B337A" w:rsidP="004B337A">
      <w:pPr>
        <w:rPr>
          <w:rFonts w:ascii="Arial" w:hAnsi="Arial" w:cs="Arial"/>
          <w:sz w:val="24"/>
        </w:rPr>
      </w:pPr>
      <w:r w:rsidRPr="00552E97">
        <w:rPr>
          <w:rFonts w:ascii="Arial" w:hAnsi="Arial" w:cs="Arial"/>
          <w:sz w:val="24"/>
        </w:rPr>
        <w:t>Directora de Realidad Aumentada y Realidad Virtual Educativa, [Nombre de la empresa], 2016 - 2018</w:t>
      </w:r>
    </w:p>
    <w:p w14:paraId="2AAC02F2" w14:textId="77777777" w:rsidR="004B337A" w:rsidRPr="00552E97" w:rsidRDefault="004B337A" w:rsidP="004B337A">
      <w:pPr>
        <w:rPr>
          <w:rFonts w:ascii="Arial" w:hAnsi="Arial" w:cs="Arial"/>
          <w:sz w:val="24"/>
        </w:rPr>
      </w:pPr>
      <w:r w:rsidRPr="00552E97">
        <w:rPr>
          <w:rFonts w:ascii="Arial" w:hAnsi="Arial" w:cs="Arial"/>
          <w:sz w:val="24"/>
        </w:rPr>
        <w:t>Realidad aumentada y realidad virtual educativa</w:t>
      </w:r>
    </w:p>
    <w:p w14:paraId="23F9C639" w14:textId="77777777" w:rsidR="004B337A" w:rsidRPr="00552E97" w:rsidRDefault="004B337A" w:rsidP="004B337A">
      <w:pPr>
        <w:rPr>
          <w:rFonts w:ascii="Arial" w:hAnsi="Arial" w:cs="Arial"/>
          <w:sz w:val="24"/>
        </w:rPr>
      </w:pPr>
      <w:r w:rsidRPr="00552E97">
        <w:rPr>
          <w:rFonts w:ascii="Arial" w:hAnsi="Arial" w:cs="Arial"/>
          <w:sz w:val="24"/>
        </w:rPr>
        <w:t>Liderazgo de equipos de realidad aumentada y realidad virtual Habilidades y competencias:</w:t>
      </w:r>
    </w:p>
    <w:p w14:paraId="4036370C" w14:textId="77777777" w:rsidR="004B337A" w:rsidRPr="00552E97" w:rsidRDefault="004B337A" w:rsidP="004B337A">
      <w:pPr>
        <w:rPr>
          <w:rFonts w:ascii="Arial" w:hAnsi="Arial" w:cs="Arial"/>
          <w:sz w:val="24"/>
        </w:rPr>
      </w:pPr>
      <w:r w:rsidRPr="00552E97">
        <w:rPr>
          <w:rFonts w:ascii="Arial" w:hAnsi="Arial" w:cs="Arial"/>
          <w:sz w:val="24"/>
        </w:rPr>
        <w:lastRenderedPageBreak/>
        <w:t>Habilidades de tecnología</w:t>
      </w:r>
    </w:p>
    <w:p w14:paraId="7AEAA5FE" w14:textId="77777777" w:rsidR="004B337A" w:rsidRPr="00552E97" w:rsidRDefault="004B337A" w:rsidP="004B337A">
      <w:pPr>
        <w:rPr>
          <w:rFonts w:ascii="Arial" w:hAnsi="Arial" w:cs="Arial"/>
          <w:sz w:val="24"/>
        </w:rPr>
      </w:pPr>
      <w:r w:rsidRPr="00552E97">
        <w:rPr>
          <w:rFonts w:ascii="Arial" w:hAnsi="Arial" w:cs="Arial"/>
          <w:sz w:val="24"/>
        </w:rPr>
        <w:t>Habilidades de desarrollo de productos</w:t>
      </w:r>
    </w:p>
    <w:p w14:paraId="16EEEAED" w14:textId="77777777" w:rsidR="004B337A" w:rsidRPr="00552E97" w:rsidRDefault="004B337A" w:rsidP="004B337A">
      <w:pPr>
        <w:rPr>
          <w:rFonts w:ascii="Arial" w:hAnsi="Arial" w:cs="Arial"/>
          <w:sz w:val="24"/>
        </w:rPr>
      </w:pPr>
      <w:r w:rsidRPr="00552E97">
        <w:rPr>
          <w:rFonts w:ascii="Arial" w:hAnsi="Arial" w:cs="Arial"/>
          <w:sz w:val="24"/>
        </w:rPr>
        <w:t>Habilidades de gestión de proyectos</w:t>
      </w:r>
    </w:p>
    <w:p w14:paraId="66B73E11" w14:textId="77777777" w:rsidR="004B337A" w:rsidRPr="00552E97" w:rsidRDefault="004B337A" w:rsidP="004B337A">
      <w:pPr>
        <w:rPr>
          <w:rFonts w:ascii="Arial" w:hAnsi="Arial" w:cs="Arial"/>
          <w:sz w:val="24"/>
        </w:rPr>
      </w:pPr>
      <w:r w:rsidRPr="00552E97">
        <w:rPr>
          <w:rFonts w:ascii="Arial" w:hAnsi="Arial" w:cs="Arial"/>
          <w:sz w:val="24"/>
        </w:rPr>
        <w:t>Conocimiento de la industria educativa Reconocimientos y premios:</w:t>
      </w:r>
    </w:p>
    <w:p w14:paraId="1ED50651" w14:textId="77777777" w:rsidR="004B337A" w:rsidRPr="00552E97" w:rsidRDefault="004B337A" w:rsidP="004B337A">
      <w:pPr>
        <w:rPr>
          <w:rFonts w:ascii="Arial" w:hAnsi="Arial" w:cs="Arial"/>
          <w:sz w:val="24"/>
        </w:rPr>
      </w:pPr>
      <w:r w:rsidRPr="00552E97">
        <w:rPr>
          <w:rFonts w:ascii="Arial" w:hAnsi="Arial" w:cs="Arial"/>
          <w:sz w:val="24"/>
        </w:rPr>
        <w:t xml:space="preserve">Premio a la </w:t>
      </w:r>
      <w:proofErr w:type="gramStart"/>
      <w:r w:rsidRPr="00552E97">
        <w:rPr>
          <w:rFonts w:ascii="Arial" w:hAnsi="Arial" w:cs="Arial"/>
          <w:sz w:val="24"/>
        </w:rPr>
        <w:t>Directora</w:t>
      </w:r>
      <w:proofErr w:type="gramEnd"/>
      <w:r w:rsidRPr="00552E97">
        <w:rPr>
          <w:rFonts w:ascii="Arial" w:hAnsi="Arial" w:cs="Arial"/>
          <w:sz w:val="24"/>
        </w:rPr>
        <w:t xml:space="preserve"> de Realidad Aumentada y Realidad Virtual Educativa del Año, 2022</w:t>
      </w:r>
    </w:p>
    <w:p w14:paraId="6D6019BB" w14:textId="77777777" w:rsidR="004B337A" w:rsidRPr="00552E97" w:rsidRDefault="004B337A" w:rsidP="004B337A">
      <w:pPr>
        <w:rPr>
          <w:rFonts w:ascii="Arial" w:hAnsi="Arial" w:cs="Arial"/>
          <w:sz w:val="24"/>
        </w:rPr>
      </w:pPr>
      <w:r w:rsidRPr="00552E97">
        <w:rPr>
          <w:rFonts w:ascii="Arial" w:hAnsi="Arial" w:cs="Arial"/>
          <w:sz w:val="24"/>
        </w:rPr>
        <w:t xml:space="preserve">Premio a la </w:t>
      </w:r>
      <w:proofErr w:type="gramStart"/>
      <w:r w:rsidRPr="00552E97">
        <w:rPr>
          <w:rFonts w:ascii="Arial" w:hAnsi="Arial" w:cs="Arial"/>
          <w:sz w:val="24"/>
        </w:rPr>
        <w:t>Directora</w:t>
      </w:r>
      <w:proofErr w:type="gramEnd"/>
      <w:r w:rsidRPr="00552E97">
        <w:rPr>
          <w:rFonts w:ascii="Arial" w:hAnsi="Arial" w:cs="Arial"/>
          <w:sz w:val="24"/>
        </w:rPr>
        <w:t xml:space="preserve"> de Desarrollo de Productos de Realidad Aumentada y Realidad Virtual Educativa del Año, 2020</w:t>
      </w:r>
    </w:p>
    <w:p w14:paraId="1AC7FFA4" w14:textId="77777777" w:rsidR="004B337A" w:rsidRDefault="004B337A" w:rsidP="004B337A">
      <w:pPr>
        <w:rPr>
          <w:rFonts w:ascii="Arial" w:hAnsi="Arial" w:cs="Arial"/>
          <w:sz w:val="24"/>
        </w:rPr>
      </w:pPr>
      <w:r w:rsidRPr="00552E97">
        <w:rPr>
          <w:rFonts w:ascii="Arial" w:hAnsi="Arial" w:cs="Arial"/>
          <w:sz w:val="24"/>
        </w:rPr>
        <w:t xml:space="preserve">Premio a la </w:t>
      </w:r>
      <w:proofErr w:type="gramStart"/>
      <w:r w:rsidRPr="00552E97">
        <w:rPr>
          <w:rFonts w:ascii="Arial" w:hAnsi="Arial" w:cs="Arial"/>
          <w:sz w:val="24"/>
        </w:rPr>
        <w:t>Directora</w:t>
      </w:r>
      <w:proofErr w:type="gramEnd"/>
      <w:r w:rsidRPr="00552E97">
        <w:rPr>
          <w:rFonts w:ascii="Arial" w:hAnsi="Arial" w:cs="Arial"/>
          <w:sz w:val="24"/>
        </w:rPr>
        <w:t xml:space="preserve"> de Realidad Aumentada y Realidad Virtual Educativa del Año, 2018</w:t>
      </w:r>
    </w:p>
    <w:p w14:paraId="05A6EEDA" w14:textId="77777777" w:rsidR="004B337A" w:rsidRDefault="004B337A" w:rsidP="004B337A">
      <w:pPr>
        <w:rPr>
          <w:rFonts w:ascii="Arial" w:hAnsi="Arial" w:cs="Arial"/>
          <w:sz w:val="24"/>
        </w:rPr>
      </w:pPr>
      <w:r>
        <w:rPr>
          <w:rFonts w:ascii="Arial" w:hAnsi="Arial" w:cs="Arial"/>
          <w:sz w:val="24"/>
        </w:rPr>
        <w:t>Logros:</w:t>
      </w:r>
    </w:p>
    <w:p w14:paraId="7025E47A" w14:textId="77777777" w:rsidR="004B337A" w:rsidRPr="00552E97" w:rsidRDefault="004B337A" w:rsidP="004B337A">
      <w:pPr>
        <w:rPr>
          <w:rFonts w:ascii="Arial" w:hAnsi="Arial" w:cs="Arial"/>
          <w:sz w:val="24"/>
        </w:rPr>
      </w:pPr>
      <w:r w:rsidRPr="00552E97">
        <w:rPr>
          <w:rFonts w:ascii="Arial" w:hAnsi="Arial" w:cs="Arial"/>
          <w:sz w:val="24"/>
        </w:rPr>
        <w:t>Lideró el desarrollo de una nueva plataforma de realidad aumentada y realidad virtual educativa que facilitó el acceso a la educación a más estudiantes.</w:t>
      </w:r>
    </w:p>
    <w:p w14:paraId="78BB20DE" w14:textId="77777777" w:rsidR="004B337A" w:rsidRPr="00552E97" w:rsidRDefault="004B337A" w:rsidP="004B337A">
      <w:pPr>
        <w:rPr>
          <w:rFonts w:ascii="Arial" w:hAnsi="Arial" w:cs="Arial"/>
          <w:sz w:val="24"/>
        </w:rPr>
      </w:pPr>
      <w:r w:rsidRPr="00552E97">
        <w:rPr>
          <w:rFonts w:ascii="Arial" w:hAnsi="Arial" w:cs="Arial"/>
          <w:sz w:val="24"/>
        </w:rPr>
        <w:t>Creó un nuevo producto de aprendizaje autónomo basado en realidad aumentada y realidad virtual que ayudó a estudiantes de todas las edades a aprender a su propio ritmo.</w:t>
      </w:r>
    </w:p>
    <w:p w14:paraId="3DE8CAED" w14:textId="3F1C393A" w:rsidR="004B337A" w:rsidRDefault="004B337A" w:rsidP="004B337A">
      <w:pPr>
        <w:rPr>
          <w:rFonts w:ascii="Arial" w:hAnsi="Arial" w:cs="Arial"/>
          <w:sz w:val="24"/>
        </w:rPr>
      </w:pPr>
      <w:r w:rsidRPr="00552E97">
        <w:rPr>
          <w:rFonts w:ascii="Arial" w:hAnsi="Arial" w:cs="Arial"/>
          <w:sz w:val="24"/>
        </w:rPr>
        <w:t>Lanzó una nueva campaña de marketing para productos y servicios de realidad aumentada y realidad virtual educativos</w:t>
      </w:r>
      <w:r w:rsidR="001E1F22">
        <w:rPr>
          <w:rFonts w:ascii="Arial" w:hAnsi="Arial" w:cs="Arial"/>
          <w:sz w:val="24"/>
        </w:rPr>
        <w:t xml:space="preserve"> </w:t>
      </w:r>
      <w:r w:rsidR="001E1F22" w:rsidRPr="00C57177">
        <w:rPr>
          <w:rFonts w:ascii="Arial" w:hAnsi="Arial" w:cs="Arial"/>
          <w:sz w:val="24"/>
        </w:rPr>
        <w:t>[2]</w:t>
      </w:r>
      <w:r>
        <w:rPr>
          <w:rFonts w:ascii="Arial" w:hAnsi="Arial" w:cs="Arial"/>
          <w:sz w:val="24"/>
        </w:rPr>
        <w:t>.</w:t>
      </w:r>
    </w:p>
    <w:p w14:paraId="26BDBDB1" w14:textId="77777777" w:rsidR="004B337A" w:rsidRPr="00431085" w:rsidRDefault="004B337A" w:rsidP="00431085">
      <w:pPr>
        <w:pStyle w:val="Ttulo3"/>
        <w:rPr>
          <w:sz w:val="28"/>
          <w:szCs w:val="36"/>
        </w:rPr>
      </w:pPr>
      <w:bookmarkStart w:id="64" w:name="_Toc144799939"/>
      <w:r w:rsidRPr="00431085">
        <w:rPr>
          <w:sz w:val="28"/>
          <w:szCs w:val="36"/>
        </w:rPr>
        <w:t>Prompts de oportunidades de emprendimiento</w:t>
      </w:r>
      <w:bookmarkEnd w:id="64"/>
    </w:p>
    <w:p w14:paraId="5822EFBD" w14:textId="77777777" w:rsidR="004B337A" w:rsidRPr="003A4862" w:rsidRDefault="004B337A" w:rsidP="004B337A">
      <w:pPr>
        <w:rPr>
          <w:rFonts w:ascii="Arial" w:hAnsi="Arial" w:cs="Arial"/>
          <w:sz w:val="24"/>
        </w:rPr>
      </w:pPr>
      <w:r w:rsidRPr="001D020F">
        <w:rPr>
          <w:rFonts w:ascii="Arial" w:hAnsi="Arial" w:cs="Arial"/>
          <w:sz w:val="24"/>
        </w:rPr>
        <w:t>como experto en realidad aumentada y realidad virtual en temas de educación, dime 3 oportunidades de emprendimiento</w:t>
      </w:r>
    </w:p>
    <w:p w14:paraId="4F540797" w14:textId="77777777" w:rsidR="004B337A" w:rsidRPr="00431085" w:rsidRDefault="004B337A" w:rsidP="00431085">
      <w:pPr>
        <w:pStyle w:val="Ttulo3"/>
        <w:rPr>
          <w:sz w:val="28"/>
          <w:szCs w:val="36"/>
        </w:rPr>
      </w:pPr>
      <w:bookmarkStart w:id="65" w:name="_Toc144799940"/>
      <w:r w:rsidRPr="00431085">
        <w:rPr>
          <w:sz w:val="28"/>
          <w:szCs w:val="36"/>
        </w:rPr>
        <w:t>Respuesta</w:t>
      </w:r>
      <w:bookmarkEnd w:id="65"/>
    </w:p>
    <w:p w14:paraId="65B41534" w14:textId="77777777" w:rsidR="004B337A" w:rsidRPr="00480BF2" w:rsidRDefault="004B337A" w:rsidP="004B337A">
      <w:pPr>
        <w:rPr>
          <w:rFonts w:ascii="Arial" w:hAnsi="Arial" w:cs="Arial"/>
          <w:sz w:val="24"/>
        </w:rPr>
      </w:pPr>
      <w:r w:rsidRPr="00480BF2">
        <w:rPr>
          <w:rFonts w:ascii="Arial" w:hAnsi="Arial" w:cs="Arial"/>
          <w:sz w:val="24"/>
        </w:rPr>
        <w:t>Claro, como experto en Realidad Aumentada (AR) y Realidad Virtual (VR) enfocado en temas de educación, aquí te presento tres oportunidades de emprendimiento en este campo:</w:t>
      </w:r>
    </w:p>
    <w:p w14:paraId="489E5491" w14:textId="77777777" w:rsidR="004B337A" w:rsidRPr="00480BF2" w:rsidRDefault="004B337A" w:rsidP="004B337A">
      <w:pPr>
        <w:rPr>
          <w:rFonts w:ascii="Arial" w:hAnsi="Arial" w:cs="Arial"/>
          <w:sz w:val="24"/>
        </w:rPr>
      </w:pPr>
    </w:p>
    <w:p w14:paraId="7D1F0EFF" w14:textId="77777777" w:rsidR="004B337A" w:rsidRPr="00480BF2" w:rsidRDefault="004B337A" w:rsidP="004B337A">
      <w:pPr>
        <w:rPr>
          <w:rFonts w:ascii="Arial" w:hAnsi="Arial" w:cs="Arial"/>
          <w:sz w:val="24"/>
        </w:rPr>
      </w:pPr>
      <w:r w:rsidRPr="00480BF2">
        <w:rPr>
          <w:rFonts w:ascii="Arial" w:hAnsi="Arial" w:cs="Arial"/>
          <w:sz w:val="24"/>
        </w:rPr>
        <w:t>Plataforma de Aprendizaje en AR y VR:</w:t>
      </w:r>
    </w:p>
    <w:p w14:paraId="2B8F420D" w14:textId="77777777" w:rsidR="004B337A" w:rsidRPr="00480BF2" w:rsidRDefault="004B337A" w:rsidP="004B337A">
      <w:pPr>
        <w:rPr>
          <w:rFonts w:ascii="Arial" w:hAnsi="Arial" w:cs="Arial"/>
          <w:sz w:val="24"/>
        </w:rPr>
      </w:pPr>
    </w:p>
    <w:p w14:paraId="31E5B87A" w14:textId="77777777" w:rsidR="004B337A" w:rsidRPr="00480BF2" w:rsidRDefault="004B337A" w:rsidP="004B337A">
      <w:pPr>
        <w:rPr>
          <w:rFonts w:ascii="Arial" w:hAnsi="Arial" w:cs="Arial"/>
          <w:sz w:val="24"/>
        </w:rPr>
      </w:pPr>
      <w:r w:rsidRPr="00480BF2">
        <w:rPr>
          <w:rFonts w:ascii="Arial" w:hAnsi="Arial" w:cs="Arial"/>
          <w:sz w:val="24"/>
        </w:rPr>
        <w:t>Desarrolla una plataforma educativa que integre AR y VR para brindar experiencias de aprendizaje inmersivas. Esta plataforma podría ofrecer cursos en línea que permitan a los estudiantes explorar conceptos en entornos 3D, interactuar con objetos virtuales y participar en simulaciones educativas. Por ejemplo, podrías crear cursos de ciencias que permitan a los estudiantes "viajar" al interior del cuerpo humano o explorar planetas en el sistema solar a través de experiencias VR.</w:t>
      </w:r>
    </w:p>
    <w:p w14:paraId="54E2EC4C" w14:textId="77777777" w:rsidR="004B337A" w:rsidRPr="00480BF2" w:rsidRDefault="004B337A" w:rsidP="004B337A">
      <w:pPr>
        <w:rPr>
          <w:rFonts w:ascii="Arial" w:hAnsi="Arial" w:cs="Arial"/>
          <w:sz w:val="24"/>
        </w:rPr>
      </w:pPr>
      <w:r w:rsidRPr="00480BF2">
        <w:rPr>
          <w:rFonts w:ascii="Arial" w:hAnsi="Arial" w:cs="Arial"/>
          <w:sz w:val="24"/>
        </w:rPr>
        <w:t>Herramientas de Creación de Contenido AR/VR para Educadores:</w:t>
      </w:r>
    </w:p>
    <w:p w14:paraId="2090007E" w14:textId="77777777" w:rsidR="004B337A" w:rsidRPr="00480BF2" w:rsidRDefault="004B337A" w:rsidP="004B337A">
      <w:pPr>
        <w:rPr>
          <w:rFonts w:ascii="Arial" w:hAnsi="Arial" w:cs="Arial"/>
          <w:sz w:val="24"/>
        </w:rPr>
      </w:pPr>
    </w:p>
    <w:p w14:paraId="4F6FB64B" w14:textId="77777777" w:rsidR="004B337A" w:rsidRPr="00480BF2" w:rsidRDefault="004B337A" w:rsidP="004B337A">
      <w:pPr>
        <w:rPr>
          <w:rFonts w:ascii="Arial" w:hAnsi="Arial" w:cs="Arial"/>
          <w:sz w:val="24"/>
        </w:rPr>
      </w:pPr>
      <w:r w:rsidRPr="00480BF2">
        <w:rPr>
          <w:rFonts w:ascii="Arial" w:hAnsi="Arial" w:cs="Arial"/>
          <w:sz w:val="24"/>
        </w:rPr>
        <w:t>Diseña herramientas de creación de contenido AR/VR amigables para educadores y estudiantes. Estas herramientas permitirían a los docentes crear fácilmente sus propias experiencias de AR y VR personalizadas para sus lecciones. Por ejemplo, podrías desarrollar una plataforma que permita a los profesores crear visitas virtuales a lugares históricos, museos o laboratorios virtuales.</w:t>
      </w:r>
    </w:p>
    <w:p w14:paraId="0BB130E5" w14:textId="77777777" w:rsidR="004B337A" w:rsidRPr="00480BF2" w:rsidRDefault="004B337A" w:rsidP="004B337A">
      <w:pPr>
        <w:rPr>
          <w:rFonts w:ascii="Arial" w:hAnsi="Arial" w:cs="Arial"/>
          <w:sz w:val="24"/>
        </w:rPr>
      </w:pPr>
      <w:r w:rsidRPr="00480BF2">
        <w:rPr>
          <w:rFonts w:ascii="Arial" w:hAnsi="Arial" w:cs="Arial"/>
          <w:sz w:val="24"/>
        </w:rPr>
        <w:t>Programas de Capacitación en AR/VR para Educadores:</w:t>
      </w:r>
    </w:p>
    <w:p w14:paraId="27AD65E8" w14:textId="77777777" w:rsidR="004B337A" w:rsidRPr="00480BF2" w:rsidRDefault="004B337A" w:rsidP="004B337A">
      <w:pPr>
        <w:rPr>
          <w:rFonts w:ascii="Arial" w:hAnsi="Arial" w:cs="Arial"/>
          <w:sz w:val="24"/>
        </w:rPr>
      </w:pPr>
    </w:p>
    <w:p w14:paraId="422B4F45" w14:textId="77777777" w:rsidR="004B337A" w:rsidRPr="00480BF2" w:rsidRDefault="004B337A" w:rsidP="004B337A">
      <w:pPr>
        <w:rPr>
          <w:rFonts w:ascii="Arial" w:hAnsi="Arial" w:cs="Arial"/>
          <w:sz w:val="24"/>
        </w:rPr>
      </w:pPr>
      <w:r w:rsidRPr="00480BF2">
        <w:rPr>
          <w:rFonts w:ascii="Arial" w:hAnsi="Arial" w:cs="Arial"/>
          <w:sz w:val="24"/>
        </w:rPr>
        <w:t>Ofrece programas de capacitación y certificación para educadores que deseen incorporar AR y VR en sus clases. Estos programas podrían abordar aspectos técnicos y pedagógicos de la integración de estas tecnologías en el aula. Además, podrías brindar asesoramiento y soporte continuo a los educadores para garantizar el éxito de la implementación en sus escuelas.</w:t>
      </w:r>
    </w:p>
    <w:p w14:paraId="128CE9AE" w14:textId="3E82AF65" w:rsidR="004B337A" w:rsidRPr="003A4862" w:rsidRDefault="004B337A" w:rsidP="004B337A">
      <w:pPr>
        <w:rPr>
          <w:rFonts w:ascii="Arial" w:hAnsi="Arial" w:cs="Arial"/>
          <w:sz w:val="24"/>
        </w:rPr>
      </w:pPr>
      <w:r w:rsidRPr="00480BF2">
        <w:rPr>
          <w:rFonts w:ascii="Arial" w:hAnsi="Arial" w:cs="Arial"/>
          <w:sz w:val="24"/>
        </w:rPr>
        <w:lastRenderedPageBreak/>
        <w:t>Estas oportunidades de emprendimiento en AR y VR educativo tienen el potencial de transformar la forma en que se enseña y se aprende, haciendo que la educación sea más inmersiva, accesible y efectiva</w:t>
      </w:r>
      <w:r w:rsidR="001E1F22">
        <w:rPr>
          <w:rFonts w:ascii="Arial" w:hAnsi="Arial" w:cs="Arial"/>
          <w:sz w:val="24"/>
        </w:rPr>
        <w:t xml:space="preserve"> </w:t>
      </w:r>
      <w:r w:rsidR="001E1F22" w:rsidRPr="005B2BCF">
        <w:rPr>
          <w:rFonts w:ascii="Arial" w:hAnsi="Arial" w:cs="Arial"/>
          <w:sz w:val="24"/>
        </w:rPr>
        <w:t>[1]</w:t>
      </w:r>
      <w:r w:rsidRPr="00480BF2">
        <w:rPr>
          <w:rFonts w:ascii="Arial" w:hAnsi="Arial" w:cs="Arial"/>
          <w:sz w:val="24"/>
        </w:rPr>
        <w:t>.</w:t>
      </w:r>
    </w:p>
    <w:p w14:paraId="42ED62FF" w14:textId="77777777" w:rsidR="004B337A" w:rsidRPr="00431085" w:rsidRDefault="004B337A" w:rsidP="00431085">
      <w:pPr>
        <w:pStyle w:val="Ttulo3"/>
        <w:rPr>
          <w:sz w:val="28"/>
          <w:szCs w:val="36"/>
        </w:rPr>
      </w:pPr>
      <w:bookmarkStart w:id="66" w:name="_Toc144799941"/>
      <w:r w:rsidRPr="00431085">
        <w:rPr>
          <w:sz w:val="28"/>
          <w:szCs w:val="36"/>
        </w:rPr>
        <w:t>Prompts de ejemplos</w:t>
      </w:r>
      <w:bookmarkEnd w:id="66"/>
    </w:p>
    <w:p w14:paraId="27FB9F9D" w14:textId="77777777" w:rsidR="004B337A" w:rsidRPr="003A4862" w:rsidRDefault="004B337A" w:rsidP="004B337A">
      <w:pPr>
        <w:rPr>
          <w:rFonts w:ascii="Arial" w:hAnsi="Arial" w:cs="Arial"/>
          <w:sz w:val="24"/>
        </w:rPr>
      </w:pPr>
      <w:r w:rsidRPr="00710010">
        <w:rPr>
          <w:rFonts w:ascii="Arial" w:hAnsi="Arial" w:cs="Arial"/>
          <w:sz w:val="24"/>
        </w:rPr>
        <w:t>para cada oportunidad de emprendimiento que me diste, dame ahora un ejemplo en lo que se podrian aplicar</w:t>
      </w:r>
    </w:p>
    <w:p w14:paraId="7B270EBE" w14:textId="77777777" w:rsidR="004B337A" w:rsidRPr="00431085" w:rsidRDefault="004B337A" w:rsidP="00431085">
      <w:pPr>
        <w:pStyle w:val="Ttulo3"/>
        <w:rPr>
          <w:sz w:val="28"/>
          <w:szCs w:val="36"/>
        </w:rPr>
      </w:pPr>
      <w:bookmarkStart w:id="67" w:name="_Toc144799942"/>
      <w:r w:rsidRPr="00431085">
        <w:rPr>
          <w:sz w:val="28"/>
          <w:szCs w:val="36"/>
        </w:rPr>
        <w:t>Respuesta</w:t>
      </w:r>
      <w:bookmarkEnd w:id="67"/>
    </w:p>
    <w:p w14:paraId="246D7E85" w14:textId="77777777" w:rsidR="004B337A" w:rsidRPr="00710010" w:rsidRDefault="004B337A" w:rsidP="004B337A">
      <w:pPr>
        <w:rPr>
          <w:rFonts w:ascii="Arial" w:hAnsi="Arial" w:cs="Arial"/>
          <w:sz w:val="24"/>
        </w:rPr>
      </w:pPr>
      <w:r w:rsidRPr="00710010">
        <w:rPr>
          <w:rFonts w:ascii="Arial" w:hAnsi="Arial" w:cs="Arial"/>
          <w:sz w:val="24"/>
        </w:rPr>
        <w:t>Por supuesto, aquí tienes ejemplos específicos de cómo podrían aplicarse estas oportunidades de emprendimiento en el campo de la Realidad Aumentada (AR) y la Realidad Virtual (VR) en educación:</w:t>
      </w:r>
    </w:p>
    <w:p w14:paraId="179B7296" w14:textId="77777777" w:rsidR="004B337A" w:rsidRPr="00710010" w:rsidRDefault="004B337A" w:rsidP="004B337A">
      <w:pPr>
        <w:rPr>
          <w:rFonts w:ascii="Arial" w:hAnsi="Arial" w:cs="Arial"/>
          <w:sz w:val="24"/>
        </w:rPr>
      </w:pPr>
    </w:p>
    <w:p w14:paraId="418795CC" w14:textId="77777777" w:rsidR="004B337A" w:rsidRPr="00710010" w:rsidRDefault="004B337A" w:rsidP="004B337A">
      <w:pPr>
        <w:rPr>
          <w:rFonts w:ascii="Arial" w:hAnsi="Arial" w:cs="Arial"/>
          <w:sz w:val="24"/>
        </w:rPr>
      </w:pPr>
      <w:r w:rsidRPr="00710010">
        <w:rPr>
          <w:rFonts w:ascii="Arial" w:hAnsi="Arial" w:cs="Arial"/>
          <w:sz w:val="24"/>
        </w:rPr>
        <w:t>Plataforma de Aprendizaje en AR y VR:</w:t>
      </w:r>
    </w:p>
    <w:p w14:paraId="098A7A85" w14:textId="77777777" w:rsidR="004B337A" w:rsidRPr="00710010" w:rsidRDefault="004B337A" w:rsidP="004B337A">
      <w:pPr>
        <w:rPr>
          <w:rFonts w:ascii="Arial" w:hAnsi="Arial" w:cs="Arial"/>
          <w:sz w:val="24"/>
        </w:rPr>
      </w:pPr>
    </w:p>
    <w:p w14:paraId="208AF7C4" w14:textId="77777777" w:rsidR="004B337A" w:rsidRPr="00710010" w:rsidRDefault="004B337A" w:rsidP="004B337A">
      <w:pPr>
        <w:rPr>
          <w:rFonts w:ascii="Arial" w:hAnsi="Arial" w:cs="Arial"/>
          <w:sz w:val="24"/>
        </w:rPr>
      </w:pPr>
      <w:r w:rsidRPr="00710010">
        <w:rPr>
          <w:rFonts w:ascii="Arial" w:hAnsi="Arial" w:cs="Arial"/>
          <w:sz w:val="24"/>
        </w:rPr>
        <w:t>Imagina una plataforma de aprendizaje llamada "Aventura Científica VR" diseñada para estudiantes de ciencias. Los estudiantes pueden ponerse auriculares VR y explorar el interior del cuerpo humano, observar cómo funcionan las células y los órganos en tiempo real, y participar en actividades interactivas para comprender mejores conceptos complejos de biología.</w:t>
      </w:r>
    </w:p>
    <w:p w14:paraId="0E4FDD91" w14:textId="77777777" w:rsidR="004B337A" w:rsidRPr="00710010" w:rsidRDefault="004B337A" w:rsidP="004B337A">
      <w:pPr>
        <w:rPr>
          <w:rFonts w:ascii="Arial" w:hAnsi="Arial" w:cs="Arial"/>
          <w:sz w:val="24"/>
        </w:rPr>
      </w:pPr>
      <w:r w:rsidRPr="00710010">
        <w:rPr>
          <w:rFonts w:ascii="Arial" w:hAnsi="Arial" w:cs="Arial"/>
          <w:sz w:val="24"/>
        </w:rPr>
        <w:t>Herramientas de Creación de Contenido AR/VR para Educadores:</w:t>
      </w:r>
    </w:p>
    <w:p w14:paraId="28F3C278" w14:textId="77777777" w:rsidR="004B337A" w:rsidRPr="00710010" w:rsidRDefault="004B337A" w:rsidP="004B337A">
      <w:pPr>
        <w:rPr>
          <w:rFonts w:ascii="Arial" w:hAnsi="Arial" w:cs="Arial"/>
          <w:sz w:val="24"/>
        </w:rPr>
      </w:pPr>
    </w:p>
    <w:p w14:paraId="2A783150" w14:textId="77777777" w:rsidR="004B337A" w:rsidRPr="00710010" w:rsidRDefault="004B337A" w:rsidP="004B337A">
      <w:pPr>
        <w:rPr>
          <w:rFonts w:ascii="Arial" w:hAnsi="Arial" w:cs="Arial"/>
          <w:sz w:val="24"/>
        </w:rPr>
      </w:pPr>
      <w:r w:rsidRPr="00710010">
        <w:rPr>
          <w:rFonts w:ascii="Arial" w:hAnsi="Arial" w:cs="Arial"/>
          <w:sz w:val="24"/>
        </w:rPr>
        <w:t xml:space="preserve">Supongamos que desarrollas una aplicación llamada "AR Studio" dirigida a maestros de historia. Los educadores pueden utilizar esta herramienta para crear visitas virtuales a eventos históricos importantes. Por ejemplo, un profesor puede diseñar una experiencia en la </w:t>
      </w:r>
      <w:r w:rsidRPr="00710010">
        <w:rPr>
          <w:rFonts w:ascii="Arial" w:hAnsi="Arial" w:cs="Arial"/>
          <w:sz w:val="24"/>
        </w:rPr>
        <w:lastRenderedPageBreak/>
        <w:t>que los estudiantes viajen a la antigua Roma y observen la vida cotidiana de los romanos a través de AR en sus dispositivos móviles.</w:t>
      </w:r>
    </w:p>
    <w:p w14:paraId="60089AFC" w14:textId="77777777" w:rsidR="004B337A" w:rsidRPr="00710010" w:rsidRDefault="004B337A" w:rsidP="004B337A">
      <w:pPr>
        <w:rPr>
          <w:rFonts w:ascii="Arial" w:hAnsi="Arial" w:cs="Arial"/>
          <w:sz w:val="24"/>
        </w:rPr>
      </w:pPr>
      <w:r w:rsidRPr="00710010">
        <w:rPr>
          <w:rFonts w:ascii="Arial" w:hAnsi="Arial" w:cs="Arial"/>
          <w:sz w:val="24"/>
        </w:rPr>
        <w:t>Programas de Capacitación en AR/VR para Educadores:</w:t>
      </w:r>
    </w:p>
    <w:p w14:paraId="452E95FB" w14:textId="77777777" w:rsidR="004B337A" w:rsidRPr="00710010" w:rsidRDefault="004B337A" w:rsidP="004B337A">
      <w:pPr>
        <w:rPr>
          <w:rFonts w:ascii="Arial" w:hAnsi="Arial" w:cs="Arial"/>
          <w:sz w:val="24"/>
        </w:rPr>
      </w:pPr>
    </w:p>
    <w:p w14:paraId="273C8F42" w14:textId="77777777" w:rsidR="004B337A" w:rsidRPr="00710010" w:rsidRDefault="004B337A" w:rsidP="004B337A">
      <w:pPr>
        <w:rPr>
          <w:rFonts w:ascii="Arial" w:hAnsi="Arial" w:cs="Arial"/>
          <w:sz w:val="24"/>
        </w:rPr>
      </w:pPr>
      <w:r w:rsidRPr="00710010">
        <w:rPr>
          <w:rFonts w:ascii="Arial" w:hAnsi="Arial" w:cs="Arial"/>
          <w:sz w:val="24"/>
        </w:rPr>
        <w:t>Crea un programa de capacitación en línea llamado "Maestros Digitales" que ofrece módulos de formación en AR y VR para educadores de todas las materias. Ofrece sesiones prácticas sobre cómo utilizar aplicaciones específicas en el aula, brinda orientación sobre la selección de contenido adecuado y ofrece asistencia en la solución de problemas técnicos. Los educadores que completen con éxito el programa obtendrían una certificación en "Educador de Realidad Extendida".</w:t>
      </w:r>
    </w:p>
    <w:p w14:paraId="59509EFB" w14:textId="4D152482" w:rsidR="004B337A" w:rsidRDefault="004B337A" w:rsidP="004B337A">
      <w:pPr>
        <w:rPr>
          <w:rFonts w:ascii="Arial" w:hAnsi="Arial" w:cs="Arial"/>
          <w:sz w:val="24"/>
        </w:rPr>
      </w:pPr>
      <w:r w:rsidRPr="00710010">
        <w:rPr>
          <w:rFonts w:ascii="Arial" w:hAnsi="Arial" w:cs="Arial"/>
          <w:sz w:val="24"/>
        </w:rPr>
        <w:t>Estos ejemplos ilustran cómo estas oportunidades de emprendimiento pueden ser aplicadas concretamente en el contexto educativo, mejorando la experiencia de aprendizaje y proporcionando a los estudiantes y educadores herramientas innovadoras para enriquecer sus lecciones</w:t>
      </w:r>
      <w:r w:rsidR="001E1F22">
        <w:rPr>
          <w:rFonts w:ascii="Arial" w:hAnsi="Arial" w:cs="Arial"/>
          <w:sz w:val="24"/>
        </w:rPr>
        <w:t xml:space="preserve"> </w:t>
      </w:r>
      <w:r w:rsidR="001E1F22" w:rsidRPr="005B2BCF">
        <w:rPr>
          <w:rFonts w:ascii="Arial" w:hAnsi="Arial" w:cs="Arial"/>
          <w:sz w:val="24"/>
        </w:rPr>
        <w:t>[1]</w:t>
      </w:r>
      <w:r w:rsidRPr="00710010">
        <w:rPr>
          <w:rFonts w:ascii="Arial" w:hAnsi="Arial" w:cs="Arial"/>
          <w:sz w:val="24"/>
        </w:rPr>
        <w:t>.</w:t>
      </w:r>
    </w:p>
    <w:p w14:paraId="04EFF262" w14:textId="77777777" w:rsidR="004B337A" w:rsidRPr="00B22CFB" w:rsidRDefault="004B337A" w:rsidP="004B337A">
      <w:pPr>
        <w:pStyle w:val="Ttulo2"/>
        <w:rPr>
          <w:sz w:val="32"/>
          <w:szCs w:val="32"/>
        </w:rPr>
      </w:pPr>
      <w:bookmarkStart w:id="68" w:name="_Toc144799943"/>
      <w:r w:rsidRPr="00B22CFB">
        <w:rPr>
          <w:sz w:val="32"/>
          <w:szCs w:val="32"/>
        </w:rPr>
        <w:t>Perfil de minería de datos</w:t>
      </w:r>
      <w:bookmarkEnd w:id="68"/>
    </w:p>
    <w:p w14:paraId="04323BFF" w14:textId="77777777" w:rsidR="004B337A" w:rsidRPr="00B22CFB" w:rsidRDefault="004B337A" w:rsidP="004B337A">
      <w:pPr>
        <w:pStyle w:val="Ttulo3"/>
        <w:rPr>
          <w:sz w:val="28"/>
          <w:szCs w:val="28"/>
        </w:rPr>
      </w:pPr>
      <w:bookmarkStart w:id="69" w:name="_Toc144799944"/>
      <w:r w:rsidRPr="00B22CFB">
        <w:rPr>
          <w:sz w:val="28"/>
          <w:szCs w:val="28"/>
        </w:rPr>
        <w:t>Prompts de perfil</w:t>
      </w:r>
      <w:bookmarkEnd w:id="69"/>
    </w:p>
    <w:p w14:paraId="1634676D" w14:textId="77777777" w:rsidR="004B337A" w:rsidRDefault="004B337A" w:rsidP="004B337A">
      <w:pPr>
        <w:rPr>
          <w:rFonts w:ascii="Arial" w:hAnsi="Arial" w:cs="Arial"/>
          <w:sz w:val="24"/>
        </w:rPr>
      </w:pPr>
      <w:r>
        <w:rPr>
          <w:rFonts w:ascii="Arial" w:hAnsi="Arial" w:cs="Arial"/>
          <w:sz w:val="24"/>
        </w:rPr>
        <w:t>G</w:t>
      </w:r>
      <w:r w:rsidRPr="00F5064C">
        <w:rPr>
          <w:rFonts w:ascii="Arial" w:hAnsi="Arial" w:cs="Arial"/>
          <w:sz w:val="24"/>
        </w:rPr>
        <w:t>enérame el perfil de un profesional creativo, innovador, inteligente y hábil con muchos años de experiencia experto en minería de datos sobre temas de educación</w:t>
      </w:r>
    </w:p>
    <w:p w14:paraId="73708681" w14:textId="77777777" w:rsidR="004B337A" w:rsidRPr="00B22CFB" w:rsidRDefault="004B337A" w:rsidP="004B337A">
      <w:pPr>
        <w:pStyle w:val="Ttulo3"/>
        <w:rPr>
          <w:sz w:val="28"/>
          <w:szCs w:val="28"/>
        </w:rPr>
      </w:pPr>
      <w:bookmarkStart w:id="70" w:name="_Toc144799945"/>
      <w:r w:rsidRPr="00B22CFB">
        <w:rPr>
          <w:sz w:val="28"/>
          <w:szCs w:val="28"/>
        </w:rPr>
        <w:t>Resultados</w:t>
      </w:r>
      <w:bookmarkEnd w:id="70"/>
    </w:p>
    <w:p w14:paraId="3EE4EEC3" w14:textId="77777777" w:rsidR="004B337A" w:rsidRPr="00F5064C" w:rsidRDefault="004B337A" w:rsidP="004B337A">
      <w:pPr>
        <w:rPr>
          <w:rFonts w:ascii="Arial" w:hAnsi="Arial" w:cs="Arial"/>
          <w:sz w:val="24"/>
        </w:rPr>
      </w:pPr>
      <w:r w:rsidRPr="00F5064C">
        <w:rPr>
          <w:rFonts w:ascii="Arial" w:hAnsi="Arial" w:cs="Arial"/>
          <w:sz w:val="24"/>
        </w:rPr>
        <w:t>Nombre: Juan Pérez</w:t>
      </w:r>
    </w:p>
    <w:p w14:paraId="6FA877E4" w14:textId="77777777" w:rsidR="004B337A" w:rsidRPr="00F5064C" w:rsidRDefault="004B337A" w:rsidP="004B337A">
      <w:pPr>
        <w:rPr>
          <w:rFonts w:ascii="Arial" w:hAnsi="Arial" w:cs="Arial"/>
          <w:sz w:val="24"/>
        </w:rPr>
      </w:pPr>
      <w:r w:rsidRPr="00F5064C">
        <w:rPr>
          <w:rFonts w:ascii="Arial" w:hAnsi="Arial" w:cs="Arial"/>
          <w:sz w:val="24"/>
        </w:rPr>
        <w:t>Edad: 45 años</w:t>
      </w:r>
    </w:p>
    <w:p w14:paraId="2D0C69DA" w14:textId="77777777" w:rsidR="004B337A" w:rsidRPr="00F5064C" w:rsidRDefault="004B337A" w:rsidP="004B337A">
      <w:pPr>
        <w:rPr>
          <w:rFonts w:ascii="Arial" w:hAnsi="Arial" w:cs="Arial"/>
          <w:sz w:val="24"/>
        </w:rPr>
      </w:pPr>
      <w:r w:rsidRPr="00F5064C">
        <w:rPr>
          <w:rFonts w:ascii="Arial" w:hAnsi="Arial" w:cs="Arial"/>
          <w:sz w:val="24"/>
        </w:rPr>
        <w:t>Educación:</w:t>
      </w:r>
    </w:p>
    <w:p w14:paraId="5045AC22" w14:textId="77777777" w:rsidR="004B337A" w:rsidRPr="00F5064C" w:rsidRDefault="004B337A" w:rsidP="004B337A">
      <w:pPr>
        <w:rPr>
          <w:rFonts w:ascii="Arial" w:hAnsi="Arial" w:cs="Arial"/>
          <w:sz w:val="24"/>
        </w:rPr>
      </w:pPr>
      <w:r w:rsidRPr="00F5064C">
        <w:rPr>
          <w:rFonts w:ascii="Arial" w:hAnsi="Arial" w:cs="Arial"/>
          <w:sz w:val="24"/>
        </w:rPr>
        <w:t>* Maestría en Ciencias de la Computación, Universidad de Stanford, 2015</w:t>
      </w:r>
    </w:p>
    <w:p w14:paraId="1BE96953" w14:textId="77777777" w:rsidR="004B337A" w:rsidRPr="00F5064C" w:rsidRDefault="004B337A" w:rsidP="004B337A">
      <w:pPr>
        <w:rPr>
          <w:rFonts w:ascii="Arial" w:hAnsi="Arial" w:cs="Arial"/>
          <w:sz w:val="24"/>
        </w:rPr>
      </w:pPr>
      <w:r w:rsidRPr="00F5064C">
        <w:rPr>
          <w:rFonts w:ascii="Arial" w:hAnsi="Arial" w:cs="Arial"/>
          <w:sz w:val="24"/>
        </w:rPr>
        <w:lastRenderedPageBreak/>
        <w:t>* Licenciatura en Estadística, Universidad de California, Berkeley, 2013</w:t>
      </w:r>
    </w:p>
    <w:p w14:paraId="647A47E0" w14:textId="77777777" w:rsidR="004B337A" w:rsidRPr="00F5064C" w:rsidRDefault="004B337A" w:rsidP="004B337A">
      <w:pPr>
        <w:rPr>
          <w:rFonts w:ascii="Arial" w:hAnsi="Arial" w:cs="Arial"/>
          <w:sz w:val="24"/>
        </w:rPr>
      </w:pPr>
      <w:r w:rsidRPr="00F5064C">
        <w:rPr>
          <w:rFonts w:ascii="Arial" w:hAnsi="Arial" w:cs="Arial"/>
          <w:sz w:val="24"/>
        </w:rPr>
        <w:t>Experiencia:</w:t>
      </w:r>
    </w:p>
    <w:p w14:paraId="42245B74" w14:textId="77777777" w:rsidR="004B337A" w:rsidRPr="00F5064C" w:rsidRDefault="004B337A" w:rsidP="004B337A">
      <w:pPr>
        <w:rPr>
          <w:rFonts w:ascii="Arial" w:hAnsi="Arial" w:cs="Arial"/>
          <w:sz w:val="24"/>
        </w:rPr>
      </w:pPr>
      <w:r w:rsidRPr="00F5064C">
        <w:rPr>
          <w:rFonts w:ascii="Arial" w:hAnsi="Arial" w:cs="Arial"/>
          <w:sz w:val="24"/>
        </w:rPr>
        <w:t xml:space="preserve">* </w:t>
      </w:r>
      <w:proofErr w:type="gramStart"/>
      <w:r w:rsidRPr="00F5064C">
        <w:rPr>
          <w:rFonts w:ascii="Arial" w:hAnsi="Arial" w:cs="Arial"/>
          <w:sz w:val="24"/>
        </w:rPr>
        <w:t>Director</w:t>
      </w:r>
      <w:proofErr w:type="gramEnd"/>
      <w:r w:rsidRPr="00F5064C">
        <w:rPr>
          <w:rFonts w:ascii="Arial" w:hAnsi="Arial" w:cs="Arial"/>
          <w:sz w:val="24"/>
        </w:rPr>
        <w:t xml:space="preserve"> de Minería de Datos Educativa, [Nombre de la empresa], 2020 - Presente</w:t>
      </w:r>
    </w:p>
    <w:p w14:paraId="07D54D62" w14:textId="77777777" w:rsidR="004B337A" w:rsidRPr="00F5064C" w:rsidRDefault="004B337A" w:rsidP="004B337A">
      <w:pPr>
        <w:rPr>
          <w:rFonts w:ascii="Arial" w:hAnsi="Arial" w:cs="Arial"/>
          <w:sz w:val="24"/>
        </w:rPr>
      </w:pPr>
      <w:r w:rsidRPr="00F5064C">
        <w:rPr>
          <w:rFonts w:ascii="Arial" w:hAnsi="Arial" w:cs="Arial"/>
          <w:sz w:val="24"/>
        </w:rPr>
        <w:t>* Desarrollo y aplicación de técnicas de minería de datos sobre temas de educación</w:t>
      </w:r>
    </w:p>
    <w:p w14:paraId="1D064CB8" w14:textId="77777777" w:rsidR="004B337A" w:rsidRPr="00F5064C" w:rsidRDefault="004B337A" w:rsidP="004B337A">
      <w:pPr>
        <w:rPr>
          <w:rFonts w:ascii="Arial" w:hAnsi="Arial" w:cs="Arial"/>
          <w:sz w:val="24"/>
        </w:rPr>
      </w:pPr>
      <w:r w:rsidRPr="00F5064C">
        <w:rPr>
          <w:rFonts w:ascii="Arial" w:hAnsi="Arial" w:cs="Arial"/>
          <w:sz w:val="24"/>
        </w:rPr>
        <w:t>* Liderazgo de equipos de desarrollo y análisis</w:t>
      </w:r>
    </w:p>
    <w:p w14:paraId="15B9F774" w14:textId="77777777" w:rsidR="004B337A" w:rsidRPr="00F5064C" w:rsidRDefault="004B337A" w:rsidP="004B337A">
      <w:pPr>
        <w:rPr>
          <w:rFonts w:ascii="Arial" w:hAnsi="Arial" w:cs="Arial"/>
          <w:sz w:val="24"/>
        </w:rPr>
      </w:pPr>
      <w:r w:rsidRPr="00F5064C">
        <w:rPr>
          <w:rFonts w:ascii="Arial" w:hAnsi="Arial" w:cs="Arial"/>
          <w:sz w:val="24"/>
        </w:rPr>
        <w:t>* Publicación de artículos académicos sobre minería de datos educativa</w:t>
      </w:r>
    </w:p>
    <w:p w14:paraId="1A56D0FE" w14:textId="77777777" w:rsidR="004B337A" w:rsidRPr="00F5064C" w:rsidRDefault="004B337A" w:rsidP="004B337A">
      <w:pPr>
        <w:rPr>
          <w:rFonts w:ascii="Arial" w:hAnsi="Arial" w:cs="Arial"/>
          <w:sz w:val="24"/>
        </w:rPr>
      </w:pPr>
    </w:p>
    <w:p w14:paraId="0F9C6E6D" w14:textId="77777777" w:rsidR="004B337A" w:rsidRPr="00F5064C" w:rsidRDefault="004B337A" w:rsidP="004B337A">
      <w:pPr>
        <w:rPr>
          <w:rFonts w:ascii="Arial" w:hAnsi="Arial" w:cs="Arial"/>
          <w:sz w:val="24"/>
        </w:rPr>
      </w:pPr>
      <w:r w:rsidRPr="00F5064C">
        <w:rPr>
          <w:rFonts w:ascii="Arial" w:hAnsi="Arial" w:cs="Arial"/>
          <w:sz w:val="24"/>
        </w:rPr>
        <w:t>Director de Desarrollo de Productos de Minería de Datos Educativa, [Nombre de la empresa], 2018 - 2020</w:t>
      </w:r>
    </w:p>
    <w:p w14:paraId="7F451061" w14:textId="77777777" w:rsidR="004B337A" w:rsidRPr="00F5064C" w:rsidRDefault="004B337A" w:rsidP="004B337A">
      <w:pPr>
        <w:rPr>
          <w:rFonts w:ascii="Arial" w:hAnsi="Arial" w:cs="Arial"/>
          <w:sz w:val="24"/>
        </w:rPr>
      </w:pPr>
      <w:r w:rsidRPr="00F5064C">
        <w:rPr>
          <w:rFonts w:ascii="Arial" w:hAnsi="Arial" w:cs="Arial"/>
          <w:sz w:val="24"/>
        </w:rPr>
        <w:t>Desarrollo de productos de minería de datos educativos</w:t>
      </w:r>
    </w:p>
    <w:p w14:paraId="17924FB4" w14:textId="77777777" w:rsidR="004B337A" w:rsidRPr="00F5064C" w:rsidRDefault="004B337A" w:rsidP="004B337A">
      <w:pPr>
        <w:rPr>
          <w:rFonts w:ascii="Arial" w:hAnsi="Arial" w:cs="Arial"/>
          <w:sz w:val="24"/>
        </w:rPr>
      </w:pPr>
      <w:r w:rsidRPr="00F5064C">
        <w:rPr>
          <w:rFonts w:ascii="Arial" w:hAnsi="Arial" w:cs="Arial"/>
          <w:sz w:val="24"/>
        </w:rPr>
        <w:t>Liderazgo de equipos de desarrollo</w:t>
      </w:r>
    </w:p>
    <w:p w14:paraId="6308669C" w14:textId="77777777" w:rsidR="004B337A" w:rsidRPr="00F5064C" w:rsidRDefault="004B337A" w:rsidP="004B337A">
      <w:pPr>
        <w:rPr>
          <w:rFonts w:ascii="Arial" w:hAnsi="Arial" w:cs="Arial"/>
          <w:sz w:val="24"/>
        </w:rPr>
      </w:pPr>
      <w:r w:rsidRPr="00F5064C">
        <w:rPr>
          <w:rFonts w:ascii="Arial" w:hAnsi="Arial" w:cs="Arial"/>
          <w:sz w:val="24"/>
        </w:rPr>
        <w:t>Director de Minería de Datos Educativa, [Nombre de la empresa], 2016 - 2018</w:t>
      </w:r>
    </w:p>
    <w:p w14:paraId="54554DAE" w14:textId="77777777" w:rsidR="004B337A" w:rsidRPr="00F5064C" w:rsidRDefault="004B337A" w:rsidP="004B337A">
      <w:pPr>
        <w:rPr>
          <w:rFonts w:ascii="Arial" w:hAnsi="Arial" w:cs="Arial"/>
          <w:sz w:val="24"/>
        </w:rPr>
      </w:pPr>
      <w:r w:rsidRPr="00F5064C">
        <w:rPr>
          <w:rFonts w:ascii="Arial" w:hAnsi="Arial" w:cs="Arial"/>
          <w:sz w:val="24"/>
        </w:rPr>
        <w:t>Minería de datos educativa</w:t>
      </w:r>
    </w:p>
    <w:p w14:paraId="6791F256" w14:textId="77777777" w:rsidR="004B337A" w:rsidRPr="00F5064C" w:rsidRDefault="004B337A" w:rsidP="004B337A">
      <w:pPr>
        <w:rPr>
          <w:rFonts w:ascii="Arial" w:hAnsi="Arial" w:cs="Arial"/>
          <w:sz w:val="24"/>
        </w:rPr>
      </w:pPr>
      <w:r w:rsidRPr="00F5064C">
        <w:rPr>
          <w:rFonts w:ascii="Arial" w:hAnsi="Arial" w:cs="Arial"/>
          <w:sz w:val="24"/>
        </w:rPr>
        <w:t>Liderazgo de equipos de minería de datos Habilidades y competencias:</w:t>
      </w:r>
    </w:p>
    <w:p w14:paraId="650ABD2F" w14:textId="77777777" w:rsidR="004B337A" w:rsidRPr="00F5064C" w:rsidRDefault="004B337A" w:rsidP="004B337A">
      <w:pPr>
        <w:rPr>
          <w:rFonts w:ascii="Arial" w:hAnsi="Arial" w:cs="Arial"/>
          <w:sz w:val="24"/>
        </w:rPr>
      </w:pPr>
      <w:r w:rsidRPr="00F5064C">
        <w:rPr>
          <w:rFonts w:ascii="Arial" w:hAnsi="Arial" w:cs="Arial"/>
          <w:sz w:val="24"/>
        </w:rPr>
        <w:t>Habilidades de ciencia de datos</w:t>
      </w:r>
    </w:p>
    <w:p w14:paraId="68089C26" w14:textId="77777777" w:rsidR="004B337A" w:rsidRPr="00F5064C" w:rsidRDefault="004B337A" w:rsidP="004B337A">
      <w:pPr>
        <w:rPr>
          <w:rFonts w:ascii="Arial" w:hAnsi="Arial" w:cs="Arial"/>
          <w:sz w:val="24"/>
        </w:rPr>
      </w:pPr>
      <w:r w:rsidRPr="00F5064C">
        <w:rPr>
          <w:rFonts w:ascii="Arial" w:hAnsi="Arial" w:cs="Arial"/>
          <w:sz w:val="24"/>
        </w:rPr>
        <w:t>Habilidades de desarrollo de software</w:t>
      </w:r>
    </w:p>
    <w:p w14:paraId="2D5B431C" w14:textId="77777777" w:rsidR="004B337A" w:rsidRPr="00F5064C" w:rsidRDefault="004B337A" w:rsidP="004B337A">
      <w:pPr>
        <w:rPr>
          <w:rFonts w:ascii="Arial" w:hAnsi="Arial" w:cs="Arial"/>
          <w:sz w:val="24"/>
        </w:rPr>
      </w:pPr>
      <w:r w:rsidRPr="00F5064C">
        <w:rPr>
          <w:rFonts w:ascii="Arial" w:hAnsi="Arial" w:cs="Arial"/>
          <w:sz w:val="24"/>
        </w:rPr>
        <w:t>Habilidades de comunicación</w:t>
      </w:r>
    </w:p>
    <w:p w14:paraId="212A52D4" w14:textId="77777777" w:rsidR="004B337A" w:rsidRPr="00F5064C" w:rsidRDefault="004B337A" w:rsidP="004B337A">
      <w:pPr>
        <w:rPr>
          <w:rFonts w:ascii="Arial" w:hAnsi="Arial" w:cs="Arial"/>
          <w:sz w:val="24"/>
        </w:rPr>
      </w:pPr>
      <w:r w:rsidRPr="00F5064C">
        <w:rPr>
          <w:rFonts w:ascii="Arial" w:hAnsi="Arial" w:cs="Arial"/>
          <w:sz w:val="24"/>
        </w:rPr>
        <w:t>Conocimiento de la industria educativa Reconocimientos y premios:</w:t>
      </w:r>
    </w:p>
    <w:p w14:paraId="6FB857B2" w14:textId="77777777" w:rsidR="004B337A" w:rsidRPr="00F5064C" w:rsidRDefault="004B337A" w:rsidP="004B337A">
      <w:pPr>
        <w:rPr>
          <w:rFonts w:ascii="Arial" w:hAnsi="Arial" w:cs="Arial"/>
          <w:sz w:val="24"/>
        </w:rPr>
      </w:pPr>
      <w:r w:rsidRPr="00F5064C">
        <w:rPr>
          <w:rFonts w:ascii="Arial" w:hAnsi="Arial" w:cs="Arial"/>
          <w:sz w:val="24"/>
        </w:rPr>
        <w:t xml:space="preserve">Premio al </w:t>
      </w:r>
      <w:proofErr w:type="gramStart"/>
      <w:r w:rsidRPr="00F5064C">
        <w:rPr>
          <w:rFonts w:ascii="Arial" w:hAnsi="Arial" w:cs="Arial"/>
          <w:sz w:val="24"/>
        </w:rPr>
        <w:t>Director</w:t>
      </w:r>
      <w:proofErr w:type="gramEnd"/>
      <w:r w:rsidRPr="00F5064C">
        <w:rPr>
          <w:rFonts w:ascii="Arial" w:hAnsi="Arial" w:cs="Arial"/>
          <w:sz w:val="24"/>
        </w:rPr>
        <w:t xml:space="preserve"> de Minería de Datos Educativa del Año, 2022</w:t>
      </w:r>
    </w:p>
    <w:p w14:paraId="0E0928D9" w14:textId="77777777" w:rsidR="004B337A" w:rsidRPr="00F5064C" w:rsidRDefault="004B337A" w:rsidP="004B337A">
      <w:pPr>
        <w:rPr>
          <w:rFonts w:ascii="Arial" w:hAnsi="Arial" w:cs="Arial"/>
          <w:sz w:val="24"/>
        </w:rPr>
      </w:pPr>
      <w:r w:rsidRPr="00F5064C">
        <w:rPr>
          <w:rFonts w:ascii="Arial" w:hAnsi="Arial" w:cs="Arial"/>
          <w:sz w:val="24"/>
        </w:rPr>
        <w:t xml:space="preserve">Premio al </w:t>
      </w:r>
      <w:proofErr w:type="gramStart"/>
      <w:r w:rsidRPr="00F5064C">
        <w:rPr>
          <w:rFonts w:ascii="Arial" w:hAnsi="Arial" w:cs="Arial"/>
          <w:sz w:val="24"/>
        </w:rPr>
        <w:t>Director</w:t>
      </w:r>
      <w:proofErr w:type="gramEnd"/>
      <w:r w:rsidRPr="00F5064C">
        <w:rPr>
          <w:rFonts w:ascii="Arial" w:hAnsi="Arial" w:cs="Arial"/>
          <w:sz w:val="24"/>
        </w:rPr>
        <w:t xml:space="preserve"> de Desarrollo de Productos de Minería de Datos Educativa del Año, 2020</w:t>
      </w:r>
    </w:p>
    <w:p w14:paraId="1070D6F0" w14:textId="77777777" w:rsidR="004B337A" w:rsidRDefault="004B337A" w:rsidP="004B337A">
      <w:pPr>
        <w:rPr>
          <w:rFonts w:ascii="Arial" w:hAnsi="Arial" w:cs="Arial"/>
          <w:sz w:val="24"/>
        </w:rPr>
      </w:pPr>
      <w:r w:rsidRPr="00F5064C">
        <w:rPr>
          <w:rFonts w:ascii="Arial" w:hAnsi="Arial" w:cs="Arial"/>
          <w:sz w:val="24"/>
        </w:rPr>
        <w:t xml:space="preserve">Premio al </w:t>
      </w:r>
      <w:proofErr w:type="gramStart"/>
      <w:r w:rsidRPr="00F5064C">
        <w:rPr>
          <w:rFonts w:ascii="Arial" w:hAnsi="Arial" w:cs="Arial"/>
          <w:sz w:val="24"/>
        </w:rPr>
        <w:t>Director</w:t>
      </w:r>
      <w:proofErr w:type="gramEnd"/>
      <w:r w:rsidRPr="00F5064C">
        <w:rPr>
          <w:rFonts w:ascii="Arial" w:hAnsi="Arial" w:cs="Arial"/>
          <w:sz w:val="24"/>
        </w:rPr>
        <w:t xml:space="preserve"> de Minería de Datos Educativa del Año, 2018</w:t>
      </w:r>
    </w:p>
    <w:p w14:paraId="53F28150" w14:textId="77777777" w:rsidR="004B337A" w:rsidRDefault="004B337A" w:rsidP="004B337A">
      <w:pPr>
        <w:rPr>
          <w:rFonts w:ascii="Arial" w:hAnsi="Arial" w:cs="Arial"/>
          <w:sz w:val="24"/>
        </w:rPr>
      </w:pPr>
      <w:r>
        <w:rPr>
          <w:rFonts w:ascii="Arial" w:hAnsi="Arial" w:cs="Arial"/>
          <w:sz w:val="24"/>
        </w:rPr>
        <w:lastRenderedPageBreak/>
        <w:t>Logros:</w:t>
      </w:r>
    </w:p>
    <w:p w14:paraId="1957C8E2" w14:textId="77777777" w:rsidR="004B337A" w:rsidRPr="00F5064C" w:rsidRDefault="004B337A" w:rsidP="004B337A">
      <w:pPr>
        <w:rPr>
          <w:rFonts w:ascii="Arial" w:hAnsi="Arial" w:cs="Arial"/>
          <w:sz w:val="24"/>
        </w:rPr>
      </w:pPr>
      <w:r w:rsidRPr="00F5064C">
        <w:rPr>
          <w:rFonts w:ascii="Arial" w:hAnsi="Arial" w:cs="Arial"/>
          <w:sz w:val="24"/>
        </w:rPr>
        <w:t>Lideró el desarrollo de un nuevo sistema de recomendación de cursos basado en datos que ayudó a los estudiantes a encontrar los cursos adecuados para sus necesidades.</w:t>
      </w:r>
    </w:p>
    <w:p w14:paraId="57C25261" w14:textId="77777777" w:rsidR="004B337A" w:rsidRPr="00F5064C" w:rsidRDefault="004B337A" w:rsidP="004B337A">
      <w:pPr>
        <w:rPr>
          <w:rFonts w:ascii="Arial" w:hAnsi="Arial" w:cs="Arial"/>
          <w:sz w:val="24"/>
        </w:rPr>
      </w:pPr>
      <w:r w:rsidRPr="00F5064C">
        <w:rPr>
          <w:rFonts w:ascii="Arial" w:hAnsi="Arial" w:cs="Arial"/>
          <w:sz w:val="24"/>
        </w:rPr>
        <w:t>Creó un nuevo modelo de aprendizaje automático que ayudó a los estudiantes a aprender de forma más efectiva.</w:t>
      </w:r>
    </w:p>
    <w:p w14:paraId="54DF29A1" w14:textId="0C4A1355" w:rsidR="004B337A" w:rsidRDefault="004B337A" w:rsidP="004B337A">
      <w:pPr>
        <w:rPr>
          <w:rFonts w:ascii="Arial" w:hAnsi="Arial" w:cs="Arial"/>
          <w:sz w:val="24"/>
        </w:rPr>
      </w:pPr>
      <w:r w:rsidRPr="00F5064C">
        <w:rPr>
          <w:rFonts w:ascii="Arial" w:hAnsi="Arial" w:cs="Arial"/>
          <w:sz w:val="24"/>
        </w:rPr>
        <w:t>Publicó un artículo académico que demostró el uso de la minería de datos para mejorar la educación</w:t>
      </w:r>
      <w:r w:rsidR="001E1F22">
        <w:rPr>
          <w:rFonts w:ascii="Arial" w:hAnsi="Arial" w:cs="Arial"/>
          <w:sz w:val="24"/>
        </w:rPr>
        <w:t xml:space="preserve"> </w:t>
      </w:r>
      <w:r w:rsidR="001E1F22" w:rsidRPr="00C57177">
        <w:rPr>
          <w:rFonts w:ascii="Arial" w:hAnsi="Arial" w:cs="Arial"/>
          <w:sz w:val="24"/>
        </w:rPr>
        <w:t>[2]</w:t>
      </w:r>
      <w:r w:rsidRPr="00F5064C">
        <w:rPr>
          <w:rFonts w:ascii="Arial" w:hAnsi="Arial" w:cs="Arial"/>
          <w:sz w:val="24"/>
        </w:rPr>
        <w:t>.</w:t>
      </w:r>
    </w:p>
    <w:p w14:paraId="104CEFE4" w14:textId="77777777" w:rsidR="004B337A" w:rsidRPr="00B22CFB" w:rsidRDefault="004B337A" w:rsidP="004B337A">
      <w:pPr>
        <w:pStyle w:val="Ttulo3"/>
        <w:rPr>
          <w:sz w:val="28"/>
          <w:szCs w:val="28"/>
        </w:rPr>
      </w:pPr>
      <w:bookmarkStart w:id="71" w:name="_Toc144799946"/>
      <w:r w:rsidRPr="00B22CFB">
        <w:rPr>
          <w:sz w:val="28"/>
          <w:szCs w:val="28"/>
        </w:rPr>
        <w:t>Prompts de oportunidades de emprendimiento</w:t>
      </w:r>
      <w:bookmarkEnd w:id="71"/>
    </w:p>
    <w:p w14:paraId="729BAE9B" w14:textId="77777777" w:rsidR="004B337A" w:rsidRPr="00A65B24" w:rsidRDefault="004B337A" w:rsidP="004B337A">
      <w:pPr>
        <w:rPr>
          <w:rFonts w:ascii="Arial" w:hAnsi="Arial" w:cs="Arial"/>
          <w:sz w:val="24"/>
        </w:rPr>
      </w:pPr>
      <w:r w:rsidRPr="00CB3A03">
        <w:rPr>
          <w:rFonts w:ascii="Arial" w:hAnsi="Arial" w:cs="Arial"/>
          <w:sz w:val="24"/>
        </w:rPr>
        <w:t>como experto en minería de datos en temas de educación, dime 3 oportunidades de emprendimiento</w:t>
      </w:r>
    </w:p>
    <w:p w14:paraId="598653AA" w14:textId="77777777" w:rsidR="004B337A" w:rsidRPr="00B22CFB" w:rsidRDefault="004B337A" w:rsidP="004B337A">
      <w:pPr>
        <w:pStyle w:val="Ttulo3"/>
        <w:rPr>
          <w:sz w:val="28"/>
          <w:szCs w:val="28"/>
        </w:rPr>
      </w:pPr>
      <w:bookmarkStart w:id="72" w:name="_Toc144799947"/>
      <w:r w:rsidRPr="00B22CFB">
        <w:rPr>
          <w:sz w:val="28"/>
          <w:szCs w:val="28"/>
        </w:rPr>
        <w:t>Respuesta</w:t>
      </w:r>
      <w:bookmarkEnd w:id="72"/>
    </w:p>
    <w:p w14:paraId="11447535" w14:textId="77777777" w:rsidR="004B337A" w:rsidRPr="000774EE" w:rsidRDefault="004B337A" w:rsidP="004B337A">
      <w:pPr>
        <w:rPr>
          <w:rFonts w:ascii="Arial" w:hAnsi="Arial" w:cs="Arial"/>
          <w:sz w:val="24"/>
        </w:rPr>
      </w:pPr>
      <w:r w:rsidRPr="000774EE">
        <w:rPr>
          <w:rFonts w:ascii="Arial" w:hAnsi="Arial" w:cs="Arial"/>
          <w:sz w:val="24"/>
        </w:rPr>
        <w:t>Claro, aquí tienes tres oportunidades de emprendimiento en el campo de la minería de datos aplicada a la educación:</w:t>
      </w:r>
    </w:p>
    <w:p w14:paraId="0A511A92" w14:textId="77777777" w:rsidR="004B337A" w:rsidRPr="000774EE" w:rsidRDefault="004B337A" w:rsidP="004B337A">
      <w:pPr>
        <w:rPr>
          <w:rFonts w:ascii="Arial" w:hAnsi="Arial" w:cs="Arial"/>
          <w:sz w:val="24"/>
        </w:rPr>
      </w:pPr>
    </w:p>
    <w:p w14:paraId="6474FBE0" w14:textId="77777777" w:rsidR="004B337A" w:rsidRPr="000774EE" w:rsidRDefault="004B337A" w:rsidP="004B337A">
      <w:pPr>
        <w:rPr>
          <w:rFonts w:ascii="Arial" w:hAnsi="Arial" w:cs="Arial"/>
          <w:sz w:val="24"/>
        </w:rPr>
      </w:pPr>
      <w:r w:rsidRPr="000774EE">
        <w:rPr>
          <w:rFonts w:ascii="Arial" w:hAnsi="Arial" w:cs="Arial"/>
          <w:sz w:val="24"/>
        </w:rPr>
        <w:t>Plataforma de Personalización Educativa: Desarrollar una plataforma que utilice la minería de datos para personalizar la experiencia de aprendizaje de los estudiantes. Esta plataforma podría analizar el progreso y las preferencias de cada estudiante y ofrecer recomendaciones de contenido y actividades específicas para mejorar su rendimiento académico.</w:t>
      </w:r>
    </w:p>
    <w:p w14:paraId="76EF99FC" w14:textId="77777777" w:rsidR="004B337A" w:rsidRPr="000774EE" w:rsidRDefault="004B337A" w:rsidP="004B337A">
      <w:pPr>
        <w:rPr>
          <w:rFonts w:ascii="Arial" w:hAnsi="Arial" w:cs="Arial"/>
          <w:sz w:val="24"/>
        </w:rPr>
      </w:pPr>
    </w:p>
    <w:p w14:paraId="60F3620A" w14:textId="77777777" w:rsidR="004B337A" w:rsidRPr="000774EE" w:rsidRDefault="004B337A" w:rsidP="004B337A">
      <w:pPr>
        <w:rPr>
          <w:rFonts w:ascii="Arial" w:hAnsi="Arial" w:cs="Arial"/>
          <w:sz w:val="24"/>
        </w:rPr>
      </w:pPr>
      <w:r w:rsidRPr="000774EE">
        <w:rPr>
          <w:rFonts w:ascii="Arial" w:hAnsi="Arial" w:cs="Arial"/>
          <w:sz w:val="24"/>
        </w:rPr>
        <w:t xml:space="preserve">Análisis de Datos para Instituciones Educativas: Ofrecer servicios de análisis de datos a escuelas, universidades y otras instituciones educativas. Ayudarías a estas instituciones a recopilar, procesar y analizar datos relacionados con el rendimiento estudiantil, la eficacia de </w:t>
      </w:r>
      <w:r w:rsidRPr="000774EE">
        <w:rPr>
          <w:rFonts w:ascii="Arial" w:hAnsi="Arial" w:cs="Arial"/>
          <w:sz w:val="24"/>
        </w:rPr>
        <w:lastRenderedPageBreak/>
        <w:t>los programas y la retención de estudiantes. Esto les permitiría tomar decisiones más informadas y mejorar la calidad de la educación que ofrecen.</w:t>
      </w:r>
    </w:p>
    <w:p w14:paraId="7404FF75" w14:textId="77777777" w:rsidR="004B337A" w:rsidRPr="000774EE" w:rsidRDefault="004B337A" w:rsidP="004B337A">
      <w:pPr>
        <w:rPr>
          <w:rFonts w:ascii="Arial" w:hAnsi="Arial" w:cs="Arial"/>
          <w:sz w:val="24"/>
        </w:rPr>
      </w:pPr>
    </w:p>
    <w:p w14:paraId="7EC925EF" w14:textId="77777777" w:rsidR="004B337A" w:rsidRPr="000774EE" w:rsidRDefault="004B337A" w:rsidP="004B337A">
      <w:pPr>
        <w:rPr>
          <w:rFonts w:ascii="Arial" w:hAnsi="Arial" w:cs="Arial"/>
          <w:sz w:val="24"/>
        </w:rPr>
      </w:pPr>
      <w:r w:rsidRPr="000774EE">
        <w:rPr>
          <w:rFonts w:ascii="Arial" w:hAnsi="Arial" w:cs="Arial"/>
          <w:sz w:val="24"/>
        </w:rPr>
        <w:t>Plataforma de Evaluación de Instructores: Crear una plataforma que utilice la minería de datos para evaluar la efectividad de los instructores y profesores. Esto podría incluir el seguimiento del progreso de los estudiantes, la retroalimentación de los estudiantes y la evaluación del contenido de enseñanza. Las instituciones educativas podrían utilizar esta información para identificar áreas de mejora y brindar apoyo a los instructores.</w:t>
      </w:r>
    </w:p>
    <w:p w14:paraId="05C13A8A" w14:textId="77777777" w:rsidR="004B337A" w:rsidRPr="000774EE" w:rsidRDefault="004B337A" w:rsidP="004B337A">
      <w:pPr>
        <w:rPr>
          <w:rFonts w:ascii="Arial" w:hAnsi="Arial" w:cs="Arial"/>
          <w:sz w:val="24"/>
        </w:rPr>
      </w:pPr>
    </w:p>
    <w:p w14:paraId="60EF6538" w14:textId="354CBBCF" w:rsidR="004B337A" w:rsidRPr="00A65B24" w:rsidRDefault="004B337A" w:rsidP="004B337A">
      <w:pPr>
        <w:rPr>
          <w:rFonts w:ascii="Arial" w:hAnsi="Arial" w:cs="Arial"/>
          <w:sz w:val="24"/>
        </w:rPr>
      </w:pPr>
      <w:r w:rsidRPr="000774EE">
        <w:rPr>
          <w:rFonts w:ascii="Arial" w:hAnsi="Arial" w:cs="Arial"/>
          <w:sz w:val="24"/>
        </w:rPr>
        <w:t>Si deseas más detalles o ejemplos específicos para alguna de estas oportunidades, por favor házmelo saber</w:t>
      </w:r>
      <w:r w:rsidR="001E1F22">
        <w:rPr>
          <w:rFonts w:ascii="Arial" w:hAnsi="Arial" w:cs="Arial"/>
          <w:sz w:val="24"/>
        </w:rPr>
        <w:t xml:space="preserve"> </w:t>
      </w:r>
      <w:r w:rsidR="001E1F22" w:rsidRPr="005B2BCF">
        <w:rPr>
          <w:rFonts w:ascii="Arial" w:hAnsi="Arial" w:cs="Arial"/>
          <w:sz w:val="24"/>
        </w:rPr>
        <w:t>[1]</w:t>
      </w:r>
      <w:r w:rsidRPr="000774EE">
        <w:rPr>
          <w:rFonts w:ascii="Arial" w:hAnsi="Arial" w:cs="Arial"/>
          <w:sz w:val="24"/>
        </w:rPr>
        <w:t>.</w:t>
      </w:r>
    </w:p>
    <w:p w14:paraId="5B0B122C" w14:textId="77777777" w:rsidR="004B337A" w:rsidRPr="00B22CFB" w:rsidRDefault="004B337A" w:rsidP="004B337A">
      <w:pPr>
        <w:pStyle w:val="Ttulo3"/>
        <w:rPr>
          <w:sz w:val="28"/>
          <w:szCs w:val="28"/>
        </w:rPr>
      </w:pPr>
      <w:bookmarkStart w:id="73" w:name="_Toc144799948"/>
      <w:r w:rsidRPr="00B22CFB">
        <w:rPr>
          <w:sz w:val="28"/>
          <w:szCs w:val="28"/>
        </w:rPr>
        <w:t>Prompts de ejemplos</w:t>
      </w:r>
      <w:bookmarkEnd w:id="73"/>
    </w:p>
    <w:p w14:paraId="52C5135A" w14:textId="77777777" w:rsidR="004B337A" w:rsidRPr="00A65B24" w:rsidRDefault="004B337A" w:rsidP="004B337A">
      <w:pPr>
        <w:rPr>
          <w:rFonts w:ascii="Arial" w:hAnsi="Arial" w:cs="Arial"/>
          <w:sz w:val="24"/>
        </w:rPr>
      </w:pPr>
      <w:r w:rsidRPr="00B22CFB">
        <w:rPr>
          <w:rFonts w:ascii="Arial" w:hAnsi="Arial" w:cs="Arial"/>
          <w:sz w:val="24"/>
        </w:rPr>
        <w:t>para cada oportunidad de emprendimiento que me diste, dame ahora un ejemplo en lo que se podría aplicar</w:t>
      </w:r>
    </w:p>
    <w:p w14:paraId="6D8436B7" w14:textId="77777777" w:rsidR="004B337A" w:rsidRPr="00B22CFB" w:rsidRDefault="004B337A" w:rsidP="004B337A">
      <w:pPr>
        <w:pStyle w:val="Ttulo3"/>
        <w:rPr>
          <w:sz w:val="28"/>
          <w:szCs w:val="28"/>
        </w:rPr>
      </w:pPr>
      <w:bookmarkStart w:id="74" w:name="_Toc144799949"/>
      <w:r w:rsidRPr="00B22CFB">
        <w:rPr>
          <w:sz w:val="28"/>
          <w:szCs w:val="28"/>
        </w:rPr>
        <w:t>Respuesta</w:t>
      </w:r>
      <w:bookmarkEnd w:id="74"/>
    </w:p>
    <w:p w14:paraId="0433EE37" w14:textId="77777777" w:rsidR="004B337A" w:rsidRPr="00B22CFB" w:rsidRDefault="004B337A" w:rsidP="004B337A">
      <w:pPr>
        <w:rPr>
          <w:rFonts w:ascii="Arial" w:hAnsi="Arial" w:cs="Arial"/>
          <w:sz w:val="24"/>
        </w:rPr>
      </w:pPr>
      <w:r w:rsidRPr="00B22CFB">
        <w:rPr>
          <w:rFonts w:ascii="Arial" w:hAnsi="Arial" w:cs="Arial"/>
          <w:sz w:val="24"/>
        </w:rPr>
        <w:t>Por supuesto, aquí tienes ejemplos más detallados para cada una de las oportunidades de emprendimiento en el campo de la minería de datos aplicada a la educación:</w:t>
      </w:r>
    </w:p>
    <w:p w14:paraId="57465E77" w14:textId="77777777" w:rsidR="004B337A" w:rsidRPr="00B22CFB" w:rsidRDefault="004B337A" w:rsidP="004B337A">
      <w:pPr>
        <w:rPr>
          <w:rFonts w:ascii="Arial" w:hAnsi="Arial" w:cs="Arial"/>
          <w:sz w:val="24"/>
        </w:rPr>
      </w:pPr>
    </w:p>
    <w:p w14:paraId="41A2D4B2" w14:textId="77777777" w:rsidR="004B337A" w:rsidRPr="00B22CFB" w:rsidRDefault="004B337A" w:rsidP="004B337A">
      <w:pPr>
        <w:rPr>
          <w:rFonts w:ascii="Arial" w:hAnsi="Arial" w:cs="Arial"/>
          <w:sz w:val="24"/>
        </w:rPr>
      </w:pPr>
      <w:r w:rsidRPr="00B22CFB">
        <w:rPr>
          <w:rFonts w:ascii="Arial" w:hAnsi="Arial" w:cs="Arial"/>
          <w:sz w:val="24"/>
        </w:rPr>
        <w:t>Plataforma de Personalización Educativa:</w:t>
      </w:r>
    </w:p>
    <w:p w14:paraId="1EC685DC" w14:textId="77777777" w:rsidR="004B337A" w:rsidRPr="00B22CFB" w:rsidRDefault="004B337A" w:rsidP="004B337A">
      <w:pPr>
        <w:rPr>
          <w:rFonts w:ascii="Arial" w:hAnsi="Arial" w:cs="Arial"/>
          <w:sz w:val="24"/>
        </w:rPr>
      </w:pPr>
    </w:p>
    <w:p w14:paraId="410A108E" w14:textId="77777777" w:rsidR="004B337A" w:rsidRPr="00B22CFB" w:rsidRDefault="004B337A" w:rsidP="004B337A">
      <w:pPr>
        <w:rPr>
          <w:rFonts w:ascii="Arial" w:hAnsi="Arial" w:cs="Arial"/>
          <w:sz w:val="24"/>
        </w:rPr>
      </w:pPr>
      <w:r w:rsidRPr="00B22CFB">
        <w:rPr>
          <w:rFonts w:ascii="Arial" w:hAnsi="Arial" w:cs="Arial"/>
          <w:sz w:val="24"/>
        </w:rPr>
        <w:t xml:space="preserve">Plataforma de Aprendizaje Adaptativo: Desarrolla una plataforma de aprendizaje en línea que utiliza algoritmos de minería de datos para adaptar el contenido de los cursos en función del nivel de habilidad y el estilo de aprendizaje de cada estudiante. Por ejemplo, si un </w:t>
      </w:r>
      <w:r w:rsidRPr="00B22CFB">
        <w:rPr>
          <w:rFonts w:ascii="Arial" w:hAnsi="Arial" w:cs="Arial"/>
          <w:sz w:val="24"/>
        </w:rPr>
        <w:lastRenderedPageBreak/>
        <w:t>estudiante tiene dificultades en matemáticas, la plataforma podría ofrecer ejercicios y recursos adicionales en matemáticas para ayudarlo a mejorar.</w:t>
      </w:r>
    </w:p>
    <w:p w14:paraId="3A29E3F0" w14:textId="77777777" w:rsidR="004B337A" w:rsidRPr="00B22CFB" w:rsidRDefault="004B337A" w:rsidP="004B337A">
      <w:pPr>
        <w:rPr>
          <w:rFonts w:ascii="Arial" w:hAnsi="Arial" w:cs="Arial"/>
          <w:sz w:val="24"/>
        </w:rPr>
      </w:pPr>
    </w:p>
    <w:p w14:paraId="741A4B8C" w14:textId="77777777" w:rsidR="004B337A" w:rsidRPr="00B22CFB" w:rsidRDefault="004B337A" w:rsidP="004B337A">
      <w:pPr>
        <w:rPr>
          <w:rFonts w:ascii="Arial" w:hAnsi="Arial" w:cs="Arial"/>
          <w:sz w:val="24"/>
        </w:rPr>
      </w:pPr>
      <w:r w:rsidRPr="00B22CFB">
        <w:rPr>
          <w:rFonts w:ascii="Arial" w:hAnsi="Arial" w:cs="Arial"/>
          <w:sz w:val="24"/>
        </w:rPr>
        <w:t>Sistema de Recomendación de Cursos: Crea un sistema que analice el historial académico y los intereses de un estudiante para recomendar cursos y programas educativos específicos. Por ejemplo, si un estudiante ha mostrado un interés particular en ciencias sociales, el sistema podría recomendar cursos relacionados con esa área.</w:t>
      </w:r>
    </w:p>
    <w:p w14:paraId="2FD12023" w14:textId="77777777" w:rsidR="004B337A" w:rsidRPr="00B22CFB" w:rsidRDefault="004B337A" w:rsidP="004B337A">
      <w:pPr>
        <w:rPr>
          <w:rFonts w:ascii="Arial" w:hAnsi="Arial" w:cs="Arial"/>
          <w:sz w:val="24"/>
        </w:rPr>
      </w:pPr>
    </w:p>
    <w:p w14:paraId="04CAB64F" w14:textId="77777777" w:rsidR="004B337A" w:rsidRPr="00B22CFB" w:rsidRDefault="004B337A" w:rsidP="004B337A">
      <w:pPr>
        <w:rPr>
          <w:rFonts w:ascii="Arial" w:hAnsi="Arial" w:cs="Arial"/>
          <w:sz w:val="24"/>
        </w:rPr>
      </w:pPr>
      <w:r w:rsidRPr="00B22CFB">
        <w:rPr>
          <w:rFonts w:ascii="Arial" w:hAnsi="Arial" w:cs="Arial"/>
          <w:sz w:val="24"/>
        </w:rPr>
        <w:t>Análisis de Datos para Instituciones Educativas:</w:t>
      </w:r>
    </w:p>
    <w:p w14:paraId="6FC0B523" w14:textId="77777777" w:rsidR="004B337A" w:rsidRPr="00B22CFB" w:rsidRDefault="004B337A" w:rsidP="004B337A">
      <w:pPr>
        <w:rPr>
          <w:rFonts w:ascii="Arial" w:hAnsi="Arial" w:cs="Arial"/>
          <w:sz w:val="24"/>
        </w:rPr>
      </w:pPr>
    </w:p>
    <w:p w14:paraId="4EF1E1A5" w14:textId="77777777" w:rsidR="004B337A" w:rsidRPr="00B22CFB" w:rsidRDefault="004B337A" w:rsidP="004B337A">
      <w:pPr>
        <w:rPr>
          <w:rFonts w:ascii="Arial" w:hAnsi="Arial" w:cs="Arial"/>
          <w:sz w:val="24"/>
        </w:rPr>
      </w:pPr>
      <w:r w:rsidRPr="00B22CFB">
        <w:rPr>
          <w:rFonts w:ascii="Arial" w:hAnsi="Arial" w:cs="Arial"/>
          <w:sz w:val="24"/>
        </w:rPr>
        <w:t>Plataforma de Análisis de Rendimiento Estudiantil: Desarrolla una plataforma que recopile y analice datos de rendimiento estudiantil, como calificaciones, asistencia y participación en actividades extracurriculares. Luego, proporciona informes detallados a las instituciones educativas para identificar tendencias y áreas de mejora.</w:t>
      </w:r>
    </w:p>
    <w:p w14:paraId="306A605E" w14:textId="77777777" w:rsidR="004B337A" w:rsidRPr="00B22CFB" w:rsidRDefault="004B337A" w:rsidP="004B337A">
      <w:pPr>
        <w:rPr>
          <w:rFonts w:ascii="Arial" w:hAnsi="Arial" w:cs="Arial"/>
          <w:sz w:val="24"/>
        </w:rPr>
      </w:pPr>
    </w:p>
    <w:p w14:paraId="7BFFBF6D" w14:textId="77777777" w:rsidR="004B337A" w:rsidRPr="00B22CFB" w:rsidRDefault="004B337A" w:rsidP="004B337A">
      <w:pPr>
        <w:rPr>
          <w:rFonts w:ascii="Arial" w:hAnsi="Arial" w:cs="Arial"/>
          <w:sz w:val="24"/>
        </w:rPr>
      </w:pPr>
      <w:r w:rsidRPr="00B22CFB">
        <w:rPr>
          <w:rFonts w:ascii="Arial" w:hAnsi="Arial" w:cs="Arial"/>
          <w:sz w:val="24"/>
        </w:rPr>
        <w:t>Seguimiento de Efectividad de Programas: Ofrece servicios de seguimiento y análisis para programas educativos específicos, como programas de tutoría, para medir su efectividad en términos de mejora del rendimiento estudiantil. Esto permitirá a las instituciones ajustar sus programas según sea necesario.</w:t>
      </w:r>
    </w:p>
    <w:p w14:paraId="1D5FAB2A" w14:textId="77777777" w:rsidR="004B337A" w:rsidRPr="00B22CFB" w:rsidRDefault="004B337A" w:rsidP="004B337A">
      <w:pPr>
        <w:rPr>
          <w:rFonts w:ascii="Arial" w:hAnsi="Arial" w:cs="Arial"/>
          <w:sz w:val="24"/>
        </w:rPr>
      </w:pPr>
    </w:p>
    <w:p w14:paraId="7A3639C1" w14:textId="77777777" w:rsidR="004B337A" w:rsidRPr="00B22CFB" w:rsidRDefault="004B337A" w:rsidP="004B337A">
      <w:pPr>
        <w:rPr>
          <w:rFonts w:ascii="Arial" w:hAnsi="Arial" w:cs="Arial"/>
          <w:sz w:val="24"/>
        </w:rPr>
      </w:pPr>
      <w:r w:rsidRPr="00B22CFB">
        <w:rPr>
          <w:rFonts w:ascii="Arial" w:hAnsi="Arial" w:cs="Arial"/>
          <w:sz w:val="24"/>
        </w:rPr>
        <w:t>Plataforma de Evaluación de Instructores:</w:t>
      </w:r>
    </w:p>
    <w:p w14:paraId="0D52969B" w14:textId="77777777" w:rsidR="004B337A" w:rsidRPr="00B22CFB" w:rsidRDefault="004B337A" w:rsidP="004B337A">
      <w:pPr>
        <w:rPr>
          <w:rFonts w:ascii="Arial" w:hAnsi="Arial" w:cs="Arial"/>
          <w:sz w:val="24"/>
        </w:rPr>
      </w:pPr>
    </w:p>
    <w:p w14:paraId="34686498" w14:textId="77777777" w:rsidR="004B337A" w:rsidRPr="00B22CFB" w:rsidRDefault="004B337A" w:rsidP="004B337A">
      <w:pPr>
        <w:rPr>
          <w:rFonts w:ascii="Arial" w:hAnsi="Arial" w:cs="Arial"/>
          <w:sz w:val="24"/>
        </w:rPr>
      </w:pPr>
      <w:r w:rsidRPr="00B22CFB">
        <w:rPr>
          <w:rFonts w:ascii="Arial" w:hAnsi="Arial" w:cs="Arial"/>
          <w:sz w:val="24"/>
        </w:rPr>
        <w:t xml:space="preserve">Evaluación Continua de Instructores: Crea una plataforma que permita a los estudiantes proporcionar retroalimentación continua sobre sus instructores y cursos. Utiliza algoritmos de </w:t>
      </w:r>
      <w:r w:rsidRPr="00B22CFB">
        <w:rPr>
          <w:rFonts w:ascii="Arial" w:hAnsi="Arial" w:cs="Arial"/>
          <w:sz w:val="24"/>
        </w:rPr>
        <w:lastRenderedPageBreak/>
        <w:t>minería de datos para analizar esta retroalimentación y generar informes detallados sobre la efectividad de cada instructor.</w:t>
      </w:r>
    </w:p>
    <w:p w14:paraId="23E7DC1C" w14:textId="77777777" w:rsidR="004B337A" w:rsidRPr="00B22CFB" w:rsidRDefault="004B337A" w:rsidP="004B337A">
      <w:pPr>
        <w:rPr>
          <w:rFonts w:ascii="Arial" w:hAnsi="Arial" w:cs="Arial"/>
          <w:sz w:val="24"/>
        </w:rPr>
      </w:pPr>
    </w:p>
    <w:p w14:paraId="10F3DD31" w14:textId="77777777" w:rsidR="004B337A" w:rsidRPr="00B22CFB" w:rsidRDefault="004B337A" w:rsidP="004B337A">
      <w:pPr>
        <w:rPr>
          <w:rFonts w:ascii="Arial" w:hAnsi="Arial" w:cs="Arial"/>
          <w:sz w:val="24"/>
        </w:rPr>
      </w:pPr>
      <w:r w:rsidRPr="00B22CFB">
        <w:rPr>
          <w:rFonts w:ascii="Arial" w:hAnsi="Arial" w:cs="Arial"/>
          <w:sz w:val="24"/>
        </w:rPr>
        <w:t>Evaluación de Contenido de Enseñanza: Desarrolla una herramienta que analice el contenido de enseñanza, como materiales de clase y presentaciones, para evaluar su impacto en el aprendizaje de los estudiantes. Esto podría ayudar a los instructores a mejorar su material de enseñanza.</w:t>
      </w:r>
    </w:p>
    <w:p w14:paraId="76794B0F" w14:textId="77777777" w:rsidR="004B337A" w:rsidRPr="00B22CFB" w:rsidRDefault="004B337A" w:rsidP="004B337A">
      <w:pPr>
        <w:rPr>
          <w:rFonts w:ascii="Arial" w:hAnsi="Arial" w:cs="Arial"/>
          <w:sz w:val="24"/>
        </w:rPr>
      </w:pPr>
    </w:p>
    <w:p w14:paraId="26416960" w14:textId="5ECABA9B" w:rsidR="004B337A" w:rsidRPr="00A65B24" w:rsidRDefault="004B337A" w:rsidP="004B337A">
      <w:pPr>
        <w:rPr>
          <w:rFonts w:ascii="Arial" w:hAnsi="Arial" w:cs="Arial"/>
          <w:sz w:val="24"/>
        </w:rPr>
      </w:pPr>
      <w:r w:rsidRPr="00B22CFB">
        <w:rPr>
          <w:rFonts w:ascii="Arial" w:hAnsi="Arial" w:cs="Arial"/>
          <w:sz w:val="24"/>
        </w:rPr>
        <w:t>Estos son solo ejemplos y las oportunidades son amplias en el campo de la minería de datos educativos. Puedes adaptar estas ideas según tus intereses y recursos disponibles</w:t>
      </w:r>
      <w:r w:rsidR="001E1F22">
        <w:rPr>
          <w:rFonts w:ascii="Arial" w:hAnsi="Arial" w:cs="Arial"/>
          <w:sz w:val="24"/>
        </w:rPr>
        <w:t xml:space="preserve"> </w:t>
      </w:r>
      <w:r w:rsidR="001E1F22" w:rsidRPr="005B2BCF">
        <w:rPr>
          <w:rFonts w:ascii="Arial" w:hAnsi="Arial" w:cs="Arial"/>
          <w:sz w:val="24"/>
        </w:rPr>
        <w:t>[1]</w:t>
      </w:r>
      <w:r w:rsidRPr="00B22CFB">
        <w:rPr>
          <w:rFonts w:ascii="Arial" w:hAnsi="Arial" w:cs="Arial"/>
          <w:sz w:val="24"/>
        </w:rPr>
        <w:t>.</w:t>
      </w:r>
    </w:p>
    <w:p w14:paraId="36744325" w14:textId="77777777" w:rsidR="004B337A" w:rsidRPr="00AF51A5" w:rsidRDefault="004B337A" w:rsidP="004B337A">
      <w:pPr>
        <w:pStyle w:val="Ttulo2"/>
        <w:rPr>
          <w:sz w:val="32"/>
          <w:szCs w:val="32"/>
        </w:rPr>
      </w:pPr>
      <w:bookmarkStart w:id="75" w:name="_Toc144799950"/>
      <w:r w:rsidRPr="00AF51A5">
        <w:rPr>
          <w:sz w:val="32"/>
          <w:szCs w:val="32"/>
        </w:rPr>
        <w:t>Perfil de Internet del Comportamiento (IoB)</w:t>
      </w:r>
      <w:bookmarkEnd w:id="75"/>
    </w:p>
    <w:p w14:paraId="2540AFEB" w14:textId="77777777" w:rsidR="004B337A" w:rsidRPr="00AF51A5" w:rsidRDefault="004B337A" w:rsidP="004B337A">
      <w:pPr>
        <w:pStyle w:val="Ttulo3"/>
        <w:rPr>
          <w:sz w:val="28"/>
          <w:szCs w:val="28"/>
        </w:rPr>
      </w:pPr>
      <w:bookmarkStart w:id="76" w:name="_Toc144799951"/>
      <w:r w:rsidRPr="00AF51A5">
        <w:rPr>
          <w:sz w:val="28"/>
          <w:szCs w:val="28"/>
        </w:rPr>
        <w:t>Prompts de perfil</w:t>
      </w:r>
      <w:bookmarkEnd w:id="76"/>
    </w:p>
    <w:p w14:paraId="3DA99D2B" w14:textId="77777777" w:rsidR="004B337A" w:rsidRDefault="004B337A" w:rsidP="004B337A">
      <w:pPr>
        <w:rPr>
          <w:rFonts w:ascii="Arial" w:hAnsi="Arial" w:cs="Arial"/>
          <w:sz w:val="24"/>
        </w:rPr>
      </w:pPr>
      <w:r>
        <w:rPr>
          <w:rFonts w:ascii="Arial" w:hAnsi="Arial" w:cs="Arial"/>
          <w:sz w:val="24"/>
        </w:rPr>
        <w:t>G</w:t>
      </w:r>
      <w:r w:rsidRPr="00F5064C">
        <w:rPr>
          <w:rFonts w:ascii="Arial" w:hAnsi="Arial" w:cs="Arial"/>
          <w:sz w:val="24"/>
        </w:rPr>
        <w:t>enérame el perfil de un profesional creativo, innovador, inteligente y hábil con muchos años de experiencia experto en Internet del Comportamiento (IoB) sobre temas de educación</w:t>
      </w:r>
    </w:p>
    <w:p w14:paraId="2EFF4972" w14:textId="77777777" w:rsidR="004B337A" w:rsidRPr="00AF51A5" w:rsidRDefault="004B337A" w:rsidP="004B337A">
      <w:pPr>
        <w:pStyle w:val="Ttulo3"/>
        <w:rPr>
          <w:sz w:val="28"/>
          <w:szCs w:val="28"/>
        </w:rPr>
      </w:pPr>
      <w:bookmarkStart w:id="77" w:name="_Toc144799952"/>
      <w:r w:rsidRPr="00AF51A5">
        <w:rPr>
          <w:sz w:val="28"/>
          <w:szCs w:val="28"/>
        </w:rPr>
        <w:t>Resultados</w:t>
      </w:r>
      <w:bookmarkEnd w:id="77"/>
    </w:p>
    <w:p w14:paraId="12B1778E" w14:textId="77777777" w:rsidR="004B337A" w:rsidRPr="00F5064C" w:rsidRDefault="004B337A" w:rsidP="004B337A">
      <w:pPr>
        <w:rPr>
          <w:rFonts w:ascii="Arial" w:hAnsi="Arial" w:cs="Arial"/>
          <w:sz w:val="24"/>
        </w:rPr>
      </w:pPr>
      <w:r w:rsidRPr="00F5064C">
        <w:rPr>
          <w:rFonts w:ascii="Arial" w:hAnsi="Arial" w:cs="Arial"/>
          <w:sz w:val="24"/>
        </w:rPr>
        <w:t>Nombre: Juan Pérez</w:t>
      </w:r>
    </w:p>
    <w:p w14:paraId="3D442D98" w14:textId="77777777" w:rsidR="004B337A" w:rsidRPr="00F5064C" w:rsidRDefault="004B337A" w:rsidP="004B337A">
      <w:pPr>
        <w:rPr>
          <w:rFonts w:ascii="Arial" w:hAnsi="Arial" w:cs="Arial"/>
          <w:sz w:val="24"/>
        </w:rPr>
      </w:pPr>
      <w:r w:rsidRPr="00F5064C">
        <w:rPr>
          <w:rFonts w:ascii="Arial" w:hAnsi="Arial" w:cs="Arial"/>
          <w:sz w:val="24"/>
        </w:rPr>
        <w:t>Edad: 45 años</w:t>
      </w:r>
    </w:p>
    <w:p w14:paraId="7B960418" w14:textId="77777777" w:rsidR="004B337A" w:rsidRPr="00F5064C" w:rsidRDefault="004B337A" w:rsidP="004B337A">
      <w:pPr>
        <w:rPr>
          <w:rFonts w:ascii="Arial" w:hAnsi="Arial" w:cs="Arial"/>
          <w:sz w:val="24"/>
        </w:rPr>
      </w:pPr>
      <w:r w:rsidRPr="00F5064C">
        <w:rPr>
          <w:rFonts w:ascii="Arial" w:hAnsi="Arial" w:cs="Arial"/>
          <w:sz w:val="24"/>
        </w:rPr>
        <w:t>Educación:</w:t>
      </w:r>
    </w:p>
    <w:p w14:paraId="452811CB" w14:textId="77777777" w:rsidR="004B337A" w:rsidRPr="00F5064C" w:rsidRDefault="004B337A" w:rsidP="004B337A">
      <w:pPr>
        <w:rPr>
          <w:rFonts w:ascii="Arial" w:hAnsi="Arial" w:cs="Arial"/>
          <w:sz w:val="24"/>
        </w:rPr>
      </w:pPr>
      <w:r w:rsidRPr="00F5064C">
        <w:rPr>
          <w:rFonts w:ascii="Arial" w:hAnsi="Arial" w:cs="Arial"/>
          <w:sz w:val="24"/>
        </w:rPr>
        <w:t>* Maestría en Ciencias de la Computación, Universidad de Stanford, 2015</w:t>
      </w:r>
    </w:p>
    <w:p w14:paraId="2D3F6300" w14:textId="77777777" w:rsidR="004B337A" w:rsidRPr="00F5064C" w:rsidRDefault="004B337A" w:rsidP="004B337A">
      <w:pPr>
        <w:rPr>
          <w:rFonts w:ascii="Arial" w:hAnsi="Arial" w:cs="Arial"/>
          <w:sz w:val="24"/>
        </w:rPr>
      </w:pPr>
      <w:r w:rsidRPr="00F5064C">
        <w:rPr>
          <w:rFonts w:ascii="Arial" w:hAnsi="Arial" w:cs="Arial"/>
          <w:sz w:val="24"/>
        </w:rPr>
        <w:t>* Licenciatura en Psicología, Universidad de California, Berkeley, 2013</w:t>
      </w:r>
    </w:p>
    <w:p w14:paraId="73C5D110" w14:textId="77777777" w:rsidR="004B337A" w:rsidRPr="00F5064C" w:rsidRDefault="004B337A" w:rsidP="004B337A">
      <w:pPr>
        <w:rPr>
          <w:rFonts w:ascii="Arial" w:hAnsi="Arial" w:cs="Arial"/>
          <w:sz w:val="24"/>
        </w:rPr>
      </w:pPr>
      <w:r w:rsidRPr="00F5064C">
        <w:rPr>
          <w:rFonts w:ascii="Arial" w:hAnsi="Arial" w:cs="Arial"/>
          <w:sz w:val="24"/>
        </w:rPr>
        <w:t>Experiencia:</w:t>
      </w:r>
    </w:p>
    <w:p w14:paraId="06F23965" w14:textId="77777777" w:rsidR="004B337A" w:rsidRPr="00F5064C" w:rsidRDefault="004B337A" w:rsidP="004B337A">
      <w:pPr>
        <w:rPr>
          <w:rFonts w:ascii="Arial" w:hAnsi="Arial" w:cs="Arial"/>
          <w:sz w:val="24"/>
        </w:rPr>
      </w:pPr>
      <w:r w:rsidRPr="00F5064C">
        <w:rPr>
          <w:rFonts w:ascii="Arial" w:hAnsi="Arial" w:cs="Arial"/>
          <w:sz w:val="24"/>
        </w:rPr>
        <w:t xml:space="preserve">* </w:t>
      </w:r>
      <w:proofErr w:type="gramStart"/>
      <w:r w:rsidRPr="00F5064C">
        <w:rPr>
          <w:rFonts w:ascii="Arial" w:hAnsi="Arial" w:cs="Arial"/>
          <w:sz w:val="24"/>
        </w:rPr>
        <w:t>Director</w:t>
      </w:r>
      <w:proofErr w:type="gramEnd"/>
      <w:r w:rsidRPr="00F5064C">
        <w:rPr>
          <w:rFonts w:ascii="Arial" w:hAnsi="Arial" w:cs="Arial"/>
          <w:sz w:val="24"/>
        </w:rPr>
        <w:t xml:space="preserve"> de IoB Educativa, [Nombre de la empresa], 2020 - Presente</w:t>
      </w:r>
    </w:p>
    <w:p w14:paraId="15907E6F" w14:textId="77777777" w:rsidR="004B337A" w:rsidRPr="00F5064C" w:rsidRDefault="004B337A" w:rsidP="004B337A">
      <w:pPr>
        <w:rPr>
          <w:rFonts w:ascii="Arial" w:hAnsi="Arial" w:cs="Arial"/>
          <w:sz w:val="24"/>
        </w:rPr>
      </w:pPr>
      <w:r w:rsidRPr="00F5064C">
        <w:rPr>
          <w:rFonts w:ascii="Arial" w:hAnsi="Arial" w:cs="Arial"/>
          <w:sz w:val="24"/>
        </w:rPr>
        <w:lastRenderedPageBreak/>
        <w:t>* Desarrollo y aplicación de técnicas de IoB sobre temas de educación</w:t>
      </w:r>
    </w:p>
    <w:p w14:paraId="634F1847" w14:textId="77777777" w:rsidR="004B337A" w:rsidRPr="00F5064C" w:rsidRDefault="004B337A" w:rsidP="004B337A">
      <w:pPr>
        <w:rPr>
          <w:rFonts w:ascii="Arial" w:hAnsi="Arial" w:cs="Arial"/>
          <w:sz w:val="24"/>
        </w:rPr>
      </w:pPr>
      <w:r w:rsidRPr="00F5064C">
        <w:rPr>
          <w:rFonts w:ascii="Arial" w:hAnsi="Arial" w:cs="Arial"/>
          <w:sz w:val="24"/>
        </w:rPr>
        <w:t>* Liderazgo de equipos de desarrollo y análisis</w:t>
      </w:r>
    </w:p>
    <w:p w14:paraId="6C633F38" w14:textId="77777777" w:rsidR="004B337A" w:rsidRPr="00F5064C" w:rsidRDefault="004B337A" w:rsidP="004B337A">
      <w:pPr>
        <w:rPr>
          <w:rFonts w:ascii="Arial" w:hAnsi="Arial" w:cs="Arial"/>
          <w:sz w:val="24"/>
        </w:rPr>
      </w:pPr>
      <w:r w:rsidRPr="00F5064C">
        <w:rPr>
          <w:rFonts w:ascii="Arial" w:hAnsi="Arial" w:cs="Arial"/>
          <w:sz w:val="24"/>
        </w:rPr>
        <w:t>* Publicación de artículos académicos sobre IoB educativa</w:t>
      </w:r>
    </w:p>
    <w:p w14:paraId="367D48F8" w14:textId="77777777" w:rsidR="004B337A" w:rsidRPr="00F5064C" w:rsidRDefault="004B337A" w:rsidP="004B337A">
      <w:pPr>
        <w:rPr>
          <w:rFonts w:ascii="Arial" w:hAnsi="Arial" w:cs="Arial"/>
          <w:sz w:val="24"/>
        </w:rPr>
      </w:pPr>
    </w:p>
    <w:p w14:paraId="7F653538" w14:textId="77777777" w:rsidR="004B337A" w:rsidRPr="00F5064C" w:rsidRDefault="004B337A" w:rsidP="004B337A">
      <w:pPr>
        <w:rPr>
          <w:rFonts w:ascii="Arial" w:hAnsi="Arial" w:cs="Arial"/>
          <w:sz w:val="24"/>
        </w:rPr>
      </w:pPr>
      <w:r w:rsidRPr="00F5064C">
        <w:rPr>
          <w:rFonts w:ascii="Arial" w:hAnsi="Arial" w:cs="Arial"/>
          <w:sz w:val="24"/>
        </w:rPr>
        <w:t>Director de Desarrollo de Productos de IoB Educativa, [Nombre de la empresa], 2018 - 2020</w:t>
      </w:r>
    </w:p>
    <w:p w14:paraId="68B7B175" w14:textId="77777777" w:rsidR="004B337A" w:rsidRPr="00F5064C" w:rsidRDefault="004B337A" w:rsidP="004B337A">
      <w:pPr>
        <w:rPr>
          <w:rFonts w:ascii="Arial" w:hAnsi="Arial" w:cs="Arial"/>
          <w:sz w:val="24"/>
        </w:rPr>
      </w:pPr>
      <w:r w:rsidRPr="00F5064C">
        <w:rPr>
          <w:rFonts w:ascii="Arial" w:hAnsi="Arial" w:cs="Arial"/>
          <w:sz w:val="24"/>
        </w:rPr>
        <w:t>Desarrollo de productos de IoB educativos</w:t>
      </w:r>
    </w:p>
    <w:p w14:paraId="6A1FC91E" w14:textId="77777777" w:rsidR="004B337A" w:rsidRPr="00F5064C" w:rsidRDefault="004B337A" w:rsidP="004B337A">
      <w:pPr>
        <w:rPr>
          <w:rFonts w:ascii="Arial" w:hAnsi="Arial" w:cs="Arial"/>
          <w:sz w:val="24"/>
        </w:rPr>
      </w:pPr>
      <w:r w:rsidRPr="00F5064C">
        <w:rPr>
          <w:rFonts w:ascii="Arial" w:hAnsi="Arial" w:cs="Arial"/>
          <w:sz w:val="24"/>
        </w:rPr>
        <w:t>Liderazgo de equipos de desarrollo</w:t>
      </w:r>
    </w:p>
    <w:p w14:paraId="60736827" w14:textId="77777777" w:rsidR="004B337A" w:rsidRPr="00F5064C" w:rsidRDefault="004B337A" w:rsidP="004B337A">
      <w:pPr>
        <w:rPr>
          <w:rFonts w:ascii="Arial" w:hAnsi="Arial" w:cs="Arial"/>
          <w:sz w:val="24"/>
        </w:rPr>
      </w:pPr>
      <w:r w:rsidRPr="00F5064C">
        <w:rPr>
          <w:rFonts w:ascii="Arial" w:hAnsi="Arial" w:cs="Arial"/>
          <w:sz w:val="24"/>
        </w:rPr>
        <w:t>Director de IoB Educativa, [Nombre de la empresa], 2016 - 2018</w:t>
      </w:r>
    </w:p>
    <w:p w14:paraId="466F7B5B" w14:textId="77777777" w:rsidR="004B337A" w:rsidRPr="00F5064C" w:rsidRDefault="004B337A" w:rsidP="004B337A">
      <w:pPr>
        <w:rPr>
          <w:rFonts w:ascii="Arial" w:hAnsi="Arial" w:cs="Arial"/>
          <w:sz w:val="24"/>
        </w:rPr>
      </w:pPr>
      <w:r w:rsidRPr="00F5064C">
        <w:rPr>
          <w:rFonts w:ascii="Arial" w:hAnsi="Arial" w:cs="Arial"/>
          <w:sz w:val="24"/>
        </w:rPr>
        <w:t>IoB educativa</w:t>
      </w:r>
    </w:p>
    <w:p w14:paraId="3DDC2E12" w14:textId="77777777" w:rsidR="004B337A" w:rsidRPr="00F5064C" w:rsidRDefault="004B337A" w:rsidP="004B337A">
      <w:pPr>
        <w:rPr>
          <w:rFonts w:ascii="Arial" w:hAnsi="Arial" w:cs="Arial"/>
          <w:sz w:val="24"/>
        </w:rPr>
      </w:pPr>
      <w:r w:rsidRPr="00F5064C">
        <w:rPr>
          <w:rFonts w:ascii="Arial" w:hAnsi="Arial" w:cs="Arial"/>
          <w:sz w:val="24"/>
        </w:rPr>
        <w:t>Liderazgo de equipos de IoB Habilidades y competencias:</w:t>
      </w:r>
    </w:p>
    <w:p w14:paraId="42E0447A" w14:textId="77777777" w:rsidR="004B337A" w:rsidRPr="00F5064C" w:rsidRDefault="004B337A" w:rsidP="004B337A">
      <w:pPr>
        <w:rPr>
          <w:rFonts w:ascii="Arial" w:hAnsi="Arial" w:cs="Arial"/>
          <w:sz w:val="24"/>
        </w:rPr>
      </w:pPr>
      <w:r w:rsidRPr="00F5064C">
        <w:rPr>
          <w:rFonts w:ascii="Arial" w:hAnsi="Arial" w:cs="Arial"/>
          <w:sz w:val="24"/>
        </w:rPr>
        <w:t>Habilidades de informática</w:t>
      </w:r>
    </w:p>
    <w:p w14:paraId="30AFD14A" w14:textId="77777777" w:rsidR="004B337A" w:rsidRPr="00F5064C" w:rsidRDefault="004B337A" w:rsidP="004B337A">
      <w:pPr>
        <w:rPr>
          <w:rFonts w:ascii="Arial" w:hAnsi="Arial" w:cs="Arial"/>
          <w:sz w:val="24"/>
        </w:rPr>
      </w:pPr>
      <w:r w:rsidRPr="00F5064C">
        <w:rPr>
          <w:rFonts w:ascii="Arial" w:hAnsi="Arial" w:cs="Arial"/>
          <w:sz w:val="24"/>
        </w:rPr>
        <w:t>Habilidades de desarrollo de software</w:t>
      </w:r>
    </w:p>
    <w:p w14:paraId="63FCDCF8" w14:textId="77777777" w:rsidR="004B337A" w:rsidRPr="00F5064C" w:rsidRDefault="004B337A" w:rsidP="004B337A">
      <w:pPr>
        <w:rPr>
          <w:rFonts w:ascii="Arial" w:hAnsi="Arial" w:cs="Arial"/>
          <w:sz w:val="24"/>
        </w:rPr>
      </w:pPr>
      <w:r w:rsidRPr="00F5064C">
        <w:rPr>
          <w:rFonts w:ascii="Arial" w:hAnsi="Arial" w:cs="Arial"/>
          <w:sz w:val="24"/>
        </w:rPr>
        <w:t>Habilidades de comunicación</w:t>
      </w:r>
    </w:p>
    <w:p w14:paraId="76B6152B" w14:textId="77777777" w:rsidR="004B337A" w:rsidRPr="00F5064C" w:rsidRDefault="004B337A" w:rsidP="004B337A">
      <w:pPr>
        <w:rPr>
          <w:rFonts w:ascii="Arial" w:hAnsi="Arial" w:cs="Arial"/>
          <w:sz w:val="24"/>
        </w:rPr>
      </w:pPr>
      <w:r w:rsidRPr="00F5064C">
        <w:rPr>
          <w:rFonts w:ascii="Arial" w:hAnsi="Arial" w:cs="Arial"/>
          <w:sz w:val="24"/>
        </w:rPr>
        <w:t>Conocimiento de la industria educativa Reconocimientos y premios:</w:t>
      </w:r>
    </w:p>
    <w:p w14:paraId="42571539" w14:textId="77777777" w:rsidR="004B337A" w:rsidRPr="00F5064C" w:rsidRDefault="004B337A" w:rsidP="004B337A">
      <w:pPr>
        <w:rPr>
          <w:rFonts w:ascii="Arial" w:hAnsi="Arial" w:cs="Arial"/>
          <w:sz w:val="24"/>
        </w:rPr>
      </w:pPr>
      <w:r w:rsidRPr="00F5064C">
        <w:rPr>
          <w:rFonts w:ascii="Arial" w:hAnsi="Arial" w:cs="Arial"/>
          <w:sz w:val="24"/>
        </w:rPr>
        <w:t xml:space="preserve">Premio al </w:t>
      </w:r>
      <w:proofErr w:type="gramStart"/>
      <w:r w:rsidRPr="00F5064C">
        <w:rPr>
          <w:rFonts w:ascii="Arial" w:hAnsi="Arial" w:cs="Arial"/>
          <w:sz w:val="24"/>
        </w:rPr>
        <w:t>Director</w:t>
      </w:r>
      <w:proofErr w:type="gramEnd"/>
      <w:r w:rsidRPr="00F5064C">
        <w:rPr>
          <w:rFonts w:ascii="Arial" w:hAnsi="Arial" w:cs="Arial"/>
          <w:sz w:val="24"/>
        </w:rPr>
        <w:t xml:space="preserve"> de IoB Educativa del Año, 2022</w:t>
      </w:r>
    </w:p>
    <w:p w14:paraId="21D5F643" w14:textId="77777777" w:rsidR="004B337A" w:rsidRPr="00F5064C" w:rsidRDefault="004B337A" w:rsidP="004B337A">
      <w:pPr>
        <w:rPr>
          <w:rFonts w:ascii="Arial" w:hAnsi="Arial" w:cs="Arial"/>
          <w:sz w:val="24"/>
        </w:rPr>
      </w:pPr>
      <w:r w:rsidRPr="00F5064C">
        <w:rPr>
          <w:rFonts w:ascii="Arial" w:hAnsi="Arial" w:cs="Arial"/>
          <w:sz w:val="24"/>
        </w:rPr>
        <w:t xml:space="preserve">Premio al </w:t>
      </w:r>
      <w:proofErr w:type="gramStart"/>
      <w:r w:rsidRPr="00F5064C">
        <w:rPr>
          <w:rFonts w:ascii="Arial" w:hAnsi="Arial" w:cs="Arial"/>
          <w:sz w:val="24"/>
        </w:rPr>
        <w:t>Director</w:t>
      </w:r>
      <w:proofErr w:type="gramEnd"/>
      <w:r w:rsidRPr="00F5064C">
        <w:rPr>
          <w:rFonts w:ascii="Arial" w:hAnsi="Arial" w:cs="Arial"/>
          <w:sz w:val="24"/>
        </w:rPr>
        <w:t xml:space="preserve"> de Desarrollo de Productos de IoB Educativa del Año, 2020</w:t>
      </w:r>
    </w:p>
    <w:p w14:paraId="285537EA" w14:textId="77777777" w:rsidR="004B337A" w:rsidRDefault="004B337A" w:rsidP="004B337A">
      <w:pPr>
        <w:rPr>
          <w:rFonts w:ascii="Arial" w:hAnsi="Arial" w:cs="Arial"/>
          <w:sz w:val="24"/>
        </w:rPr>
      </w:pPr>
      <w:r w:rsidRPr="00F5064C">
        <w:rPr>
          <w:rFonts w:ascii="Arial" w:hAnsi="Arial" w:cs="Arial"/>
          <w:sz w:val="24"/>
        </w:rPr>
        <w:t xml:space="preserve">Premio al </w:t>
      </w:r>
      <w:proofErr w:type="gramStart"/>
      <w:r w:rsidRPr="00F5064C">
        <w:rPr>
          <w:rFonts w:ascii="Arial" w:hAnsi="Arial" w:cs="Arial"/>
          <w:sz w:val="24"/>
        </w:rPr>
        <w:t>Director</w:t>
      </w:r>
      <w:proofErr w:type="gramEnd"/>
      <w:r w:rsidRPr="00F5064C">
        <w:rPr>
          <w:rFonts w:ascii="Arial" w:hAnsi="Arial" w:cs="Arial"/>
          <w:sz w:val="24"/>
        </w:rPr>
        <w:t xml:space="preserve"> de IoB Educativa del Año, 2018</w:t>
      </w:r>
    </w:p>
    <w:p w14:paraId="684EE219" w14:textId="77777777" w:rsidR="004B337A" w:rsidRDefault="004B337A" w:rsidP="004B337A">
      <w:pPr>
        <w:rPr>
          <w:rFonts w:ascii="Arial" w:hAnsi="Arial" w:cs="Arial"/>
          <w:sz w:val="24"/>
        </w:rPr>
      </w:pPr>
      <w:r>
        <w:rPr>
          <w:rFonts w:ascii="Arial" w:hAnsi="Arial" w:cs="Arial"/>
          <w:sz w:val="24"/>
        </w:rPr>
        <w:t>Logros:</w:t>
      </w:r>
    </w:p>
    <w:p w14:paraId="3544CDF9" w14:textId="77777777" w:rsidR="004B337A" w:rsidRPr="00F5064C" w:rsidRDefault="004B337A" w:rsidP="004B337A">
      <w:pPr>
        <w:rPr>
          <w:rFonts w:ascii="Arial" w:hAnsi="Arial" w:cs="Arial"/>
          <w:sz w:val="24"/>
        </w:rPr>
      </w:pPr>
      <w:r w:rsidRPr="00F5064C">
        <w:rPr>
          <w:rFonts w:ascii="Arial" w:hAnsi="Arial" w:cs="Arial"/>
          <w:sz w:val="24"/>
        </w:rPr>
        <w:t>Lideró el desarrollo de un nuevo sistema de recomendación de cursos basado en datos que ayudó a los estudiantes a encontrar los cursos adecuados para sus necesidades.</w:t>
      </w:r>
    </w:p>
    <w:p w14:paraId="2B9E8AB9" w14:textId="77777777" w:rsidR="004B337A" w:rsidRPr="00F5064C" w:rsidRDefault="004B337A" w:rsidP="004B337A">
      <w:pPr>
        <w:rPr>
          <w:rFonts w:ascii="Arial" w:hAnsi="Arial" w:cs="Arial"/>
          <w:sz w:val="24"/>
        </w:rPr>
      </w:pPr>
      <w:r w:rsidRPr="00F5064C">
        <w:rPr>
          <w:rFonts w:ascii="Arial" w:hAnsi="Arial" w:cs="Arial"/>
          <w:sz w:val="24"/>
        </w:rPr>
        <w:lastRenderedPageBreak/>
        <w:t>Creó un nuevo modelo de aprendizaje automático que ayudó a los estudiantes a aprender de forma más efectiva.</w:t>
      </w:r>
    </w:p>
    <w:p w14:paraId="7C3C96B2" w14:textId="413849C8" w:rsidR="004B337A" w:rsidRDefault="004B337A" w:rsidP="004B337A">
      <w:pPr>
        <w:rPr>
          <w:rFonts w:ascii="Arial" w:hAnsi="Arial" w:cs="Arial"/>
          <w:sz w:val="24"/>
        </w:rPr>
      </w:pPr>
      <w:r w:rsidRPr="00F5064C">
        <w:rPr>
          <w:rFonts w:ascii="Arial" w:hAnsi="Arial" w:cs="Arial"/>
          <w:sz w:val="24"/>
        </w:rPr>
        <w:t>Publicó un artículo académico que demostró el uso de la IoB para mejorar la educación</w:t>
      </w:r>
      <w:r w:rsidR="001E1F22">
        <w:rPr>
          <w:rFonts w:ascii="Arial" w:hAnsi="Arial" w:cs="Arial"/>
          <w:sz w:val="24"/>
        </w:rPr>
        <w:t xml:space="preserve"> </w:t>
      </w:r>
      <w:r w:rsidR="001E1F22" w:rsidRPr="00C57177">
        <w:rPr>
          <w:rFonts w:ascii="Arial" w:hAnsi="Arial" w:cs="Arial"/>
          <w:sz w:val="24"/>
        </w:rPr>
        <w:t>[2]</w:t>
      </w:r>
      <w:r w:rsidRPr="00F5064C">
        <w:rPr>
          <w:rFonts w:ascii="Arial" w:hAnsi="Arial" w:cs="Arial"/>
          <w:sz w:val="24"/>
        </w:rPr>
        <w:t>.</w:t>
      </w:r>
    </w:p>
    <w:p w14:paraId="3B6E3369" w14:textId="77777777" w:rsidR="004B337A" w:rsidRPr="00AF51A5" w:rsidRDefault="004B337A" w:rsidP="004B337A">
      <w:pPr>
        <w:pStyle w:val="Ttulo3"/>
        <w:rPr>
          <w:sz w:val="28"/>
          <w:szCs w:val="28"/>
        </w:rPr>
      </w:pPr>
      <w:bookmarkStart w:id="78" w:name="_Toc144799953"/>
      <w:r w:rsidRPr="00AF51A5">
        <w:rPr>
          <w:sz w:val="28"/>
          <w:szCs w:val="28"/>
        </w:rPr>
        <w:t>Prompts de oportunidades de emprendimiento</w:t>
      </w:r>
      <w:bookmarkEnd w:id="78"/>
    </w:p>
    <w:p w14:paraId="0DB709A8" w14:textId="77777777" w:rsidR="004B337A" w:rsidRPr="00A65B24" w:rsidRDefault="004B337A" w:rsidP="004B337A">
      <w:pPr>
        <w:rPr>
          <w:rFonts w:ascii="Arial" w:hAnsi="Arial" w:cs="Arial"/>
          <w:sz w:val="24"/>
        </w:rPr>
      </w:pPr>
      <w:r w:rsidRPr="00D71B0D">
        <w:rPr>
          <w:rFonts w:ascii="Arial" w:hAnsi="Arial" w:cs="Arial"/>
          <w:sz w:val="24"/>
        </w:rPr>
        <w:t>como experto en internet del comportamiento en temas de educacion, dime 3 oportunidades de emprendimiento</w:t>
      </w:r>
    </w:p>
    <w:p w14:paraId="41FA2296" w14:textId="77777777" w:rsidR="004B337A" w:rsidRPr="00AF51A5" w:rsidRDefault="004B337A" w:rsidP="004B337A">
      <w:pPr>
        <w:pStyle w:val="Ttulo3"/>
        <w:rPr>
          <w:sz w:val="28"/>
          <w:szCs w:val="28"/>
        </w:rPr>
      </w:pPr>
      <w:bookmarkStart w:id="79" w:name="_Toc144799954"/>
      <w:r w:rsidRPr="00AF51A5">
        <w:rPr>
          <w:sz w:val="28"/>
          <w:szCs w:val="28"/>
        </w:rPr>
        <w:t>Respuesta</w:t>
      </w:r>
      <w:bookmarkEnd w:id="79"/>
    </w:p>
    <w:p w14:paraId="340DA2F1" w14:textId="77777777" w:rsidR="004B337A" w:rsidRPr="00964D6C" w:rsidRDefault="004B337A" w:rsidP="004B337A">
      <w:pPr>
        <w:rPr>
          <w:rFonts w:ascii="Arial" w:hAnsi="Arial" w:cs="Arial"/>
          <w:sz w:val="24"/>
        </w:rPr>
      </w:pPr>
      <w:r w:rsidRPr="00964D6C">
        <w:rPr>
          <w:rFonts w:ascii="Arial" w:hAnsi="Arial" w:cs="Arial"/>
          <w:sz w:val="24"/>
        </w:rPr>
        <w:t>Por supuesto, aquí tienes tres oportunidades de emprendimiento en el campo de Internet del Comportamiento (IoB) enfocadas en la educación:</w:t>
      </w:r>
    </w:p>
    <w:p w14:paraId="0A30D836" w14:textId="77777777" w:rsidR="004B337A" w:rsidRPr="00964D6C" w:rsidRDefault="004B337A" w:rsidP="004B337A">
      <w:pPr>
        <w:rPr>
          <w:rFonts w:ascii="Arial" w:hAnsi="Arial" w:cs="Arial"/>
          <w:sz w:val="24"/>
        </w:rPr>
      </w:pPr>
    </w:p>
    <w:p w14:paraId="0EE34F3C" w14:textId="77777777" w:rsidR="004B337A" w:rsidRPr="00964D6C" w:rsidRDefault="004B337A" w:rsidP="004B337A">
      <w:pPr>
        <w:rPr>
          <w:rFonts w:ascii="Arial" w:hAnsi="Arial" w:cs="Arial"/>
          <w:sz w:val="24"/>
        </w:rPr>
      </w:pPr>
      <w:r w:rsidRPr="00964D6C">
        <w:rPr>
          <w:rFonts w:ascii="Arial" w:hAnsi="Arial" w:cs="Arial"/>
          <w:sz w:val="24"/>
        </w:rPr>
        <w:t>Plataforma de Personalización de Contenido Educativo: Desarrollar una plataforma que utilice la recopilación de datos de comportamiento de estudiantes para personalizar su experiencia de aprendizaje. Esto podría incluir recomendaciones de contenido, adaptación de la dificultad de los ejercicios o la identificación temprana de posibles áreas de dificultad. La plataforma podría venderse a instituciones educativas o directamente a estudiantes.</w:t>
      </w:r>
    </w:p>
    <w:p w14:paraId="41636C71" w14:textId="77777777" w:rsidR="004B337A" w:rsidRPr="00964D6C" w:rsidRDefault="004B337A" w:rsidP="004B337A">
      <w:pPr>
        <w:rPr>
          <w:rFonts w:ascii="Arial" w:hAnsi="Arial" w:cs="Arial"/>
          <w:sz w:val="24"/>
        </w:rPr>
      </w:pPr>
    </w:p>
    <w:p w14:paraId="1E43F502" w14:textId="77777777" w:rsidR="004B337A" w:rsidRPr="00964D6C" w:rsidRDefault="004B337A" w:rsidP="004B337A">
      <w:pPr>
        <w:rPr>
          <w:rFonts w:ascii="Arial" w:hAnsi="Arial" w:cs="Arial"/>
          <w:sz w:val="24"/>
        </w:rPr>
      </w:pPr>
      <w:r w:rsidRPr="00964D6C">
        <w:rPr>
          <w:rFonts w:ascii="Arial" w:hAnsi="Arial" w:cs="Arial"/>
          <w:sz w:val="24"/>
        </w:rPr>
        <w:t>Herramienta de Monitoreo y Mejora del Compromiso Estudiantil: Crear una aplicación o software que permita a profesores y administradores educativos monitorear el compromiso de los estudiantes en tiempo real. Utilizando datos de IoB, la herramienta podría proporcionar alertas tempranas sobre estudiantes que puedan necesitar intervención y sugerencias para mejorar el compromiso.</w:t>
      </w:r>
    </w:p>
    <w:p w14:paraId="301B0BEB" w14:textId="77777777" w:rsidR="004B337A" w:rsidRPr="00964D6C" w:rsidRDefault="004B337A" w:rsidP="004B337A">
      <w:pPr>
        <w:rPr>
          <w:rFonts w:ascii="Arial" w:hAnsi="Arial" w:cs="Arial"/>
          <w:sz w:val="24"/>
        </w:rPr>
      </w:pPr>
    </w:p>
    <w:p w14:paraId="18A50712" w14:textId="77777777" w:rsidR="004B337A" w:rsidRPr="00964D6C" w:rsidRDefault="004B337A" w:rsidP="004B337A">
      <w:pPr>
        <w:rPr>
          <w:rFonts w:ascii="Arial" w:hAnsi="Arial" w:cs="Arial"/>
          <w:sz w:val="24"/>
        </w:rPr>
      </w:pPr>
      <w:r w:rsidRPr="00964D6C">
        <w:rPr>
          <w:rFonts w:ascii="Arial" w:hAnsi="Arial" w:cs="Arial"/>
          <w:sz w:val="24"/>
        </w:rPr>
        <w:lastRenderedPageBreak/>
        <w:t>Plataforma de Aprendizaje Social y Colaborativo: Desarrollar una plataforma que fomente el aprendizaje social y colaborativo utilizando datos de comportamiento. Esto podría incluir características como la formación de grupos de estudio basados en intereses y comportamientos similares, juegos educativos cooperativos o recomendaciones de compañeros de estudio. La plataforma podría dirigirse tanto a instituciones educativas como a grupos de aprendices independientes.</w:t>
      </w:r>
    </w:p>
    <w:p w14:paraId="0E0D0912" w14:textId="77777777" w:rsidR="004B337A" w:rsidRPr="00964D6C" w:rsidRDefault="004B337A" w:rsidP="004B337A">
      <w:pPr>
        <w:rPr>
          <w:rFonts w:ascii="Arial" w:hAnsi="Arial" w:cs="Arial"/>
          <w:sz w:val="24"/>
        </w:rPr>
      </w:pPr>
    </w:p>
    <w:p w14:paraId="2521AE9D" w14:textId="7E2AFAA5" w:rsidR="004B337A" w:rsidRPr="00A65B24" w:rsidRDefault="004B337A" w:rsidP="004B337A">
      <w:pPr>
        <w:rPr>
          <w:rFonts w:ascii="Arial" w:hAnsi="Arial" w:cs="Arial"/>
          <w:sz w:val="24"/>
        </w:rPr>
      </w:pPr>
      <w:r w:rsidRPr="00964D6C">
        <w:rPr>
          <w:rFonts w:ascii="Arial" w:hAnsi="Arial" w:cs="Arial"/>
          <w:sz w:val="24"/>
        </w:rPr>
        <w:t>Para cada una de estas oportunidades, es importante considerar la ética y la privacidad de los datos de los estudiantes, así como cumplir con las regulaciones de protección de datos, especialmente en el entorno educativo. Además, la transparencia en la recopilación y el uso de datos de comportamiento es fundamental para ganar la confianza de los usuarios y las instituciones educativas</w:t>
      </w:r>
      <w:r w:rsidR="001E1F22">
        <w:rPr>
          <w:rFonts w:ascii="Arial" w:hAnsi="Arial" w:cs="Arial"/>
          <w:sz w:val="24"/>
        </w:rPr>
        <w:t xml:space="preserve"> </w:t>
      </w:r>
      <w:r w:rsidR="001E1F22" w:rsidRPr="005B2BCF">
        <w:rPr>
          <w:rFonts w:ascii="Arial" w:hAnsi="Arial" w:cs="Arial"/>
          <w:sz w:val="24"/>
        </w:rPr>
        <w:t>[1]</w:t>
      </w:r>
      <w:r w:rsidRPr="00964D6C">
        <w:rPr>
          <w:rFonts w:ascii="Arial" w:hAnsi="Arial" w:cs="Arial"/>
          <w:sz w:val="24"/>
        </w:rPr>
        <w:t>.</w:t>
      </w:r>
    </w:p>
    <w:p w14:paraId="183483EC" w14:textId="77777777" w:rsidR="004B337A" w:rsidRPr="00AF51A5" w:rsidRDefault="004B337A" w:rsidP="004B337A">
      <w:pPr>
        <w:pStyle w:val="Ttulo3"/>
        <w:rPr>
          <w:sz w:val="28"/>
          <w:szCs w:val="28"/>
        </w:rPr>
      </w:pPr>
      <w:bookmarkStart w:id="80" w:name="_Toc144799955"/>
      <w:r w:rsidRPr="00AF51A5">
        <w:rPr>
          <w:sz w:val="28"/>
          <w:szCs w:val="28"/>
        </w:rPr>
        <w:t>Prompts de ejemplos</w:t>
      </w:r>
      <w:bookmarkEnd w:id="80"/>
    </w:p>
    <w:p w14:paraId="31B5A1C4" w14:textId="77777777" w:rsidR="004B337A" w:rsidRPr="00A65B24" w:rsidRDefault="004B337A" w:rsidP="004B337A">
      <w:pPr>
        <w:rPr>
          <w:rFonts w:ascii="Arial" w:hAnsi="Arial" w:cs="Arial"/>
          <w:sz w:val="24"/>
        </w:rPr>
      </w:pPr>
      <w:r w:rsidRPr="00AF51A5">
        <w:rPr>
          <w:rFonts w:ascii="Arial" w:hAnsi="Arial" w:cs="Arial"/>
          <w:sz w:val="24"/>
        </w:rPr>
        <w:t>para cada oportunidad de emprendimiento que me diste, dame ahora un ejemplo en lo que se podría aplicar</w:t>
      </w:r>
    </w:p>
    <w:p w14:paraId="200BBC6A" w14:textId="77777777" w:rsidR="004B337A" w:rsidRPr="00AF51A5" w:rsidRDefault="004B337A" w:rsidP="004B337A">
      <w:pPr>
        <w:pStyle w:val="Ttulo3"/>
        <w:rPr>
          <w:sz w:val="28"/>
          <w:szCs w:val="28"/>
        </w:rPr>
      </w:pPr>
      <w:bookmarkStart w:id="81" w:name="_Toc144799956"/>
      <w:r w:rsidRPr="00AF51A5">
        <w:rPr>
          <w:sz w:val="28"/>
          <w:szCs w:val="28"/>
        </w:rPr>
        <w:t>Respuesta</w:t>
      </w:r>
      <w:bookmarkEnd w:id="81"/>
    </w:p>
    <w:p w14:paraId="7D47EAAC" w14:textId="77777777" w:rsidR="004B337A" w:rsidRPr="00AF51A5" w:rsidRDefault="004B337A" w:rsidP="004B337A">
      <w:pPr>
        <w:rPr>
          <w:rFonts w:ascii="Arial" w:hAnsi="Arial" w:cs="Arial"/>
          <w:sz w:val="24"/>
        </w:rPr>
      </w:pPr>
      <w:r w:rsidRPr="00AF51A5">
        <w:rPr>
          <w:rFonts w:ascii="Arial" w:hAnsi="Arial" w:cs="Arial"/>
          <w:sz w:val="24"/>
        </w:rPr>
        <w:t>Claro, aquí te proporciono ejemplos específicos para cada oportunidad de emprendimiento en el campo de Internet del Comportamiento (IoB) enfocadas en la educación:</w:t>
      </w:r>
    </w:p>
    <w:p w14:paraId="4B02C337" w14:textId="77777777" w:rsidR="004B337A" w:rsidRPr="00AF51A5" w:rsidRDefault="004B337A" w:rsidP="004B337A">
      <w:pPr>
        <w:rPr>
          <w:rFonts w:ascii="Arial" w:hAnsi="Arial" w:cs="Arial"/>
          <w:sz w:val="24"/>
        </w:rPr>
      </w:pPr>
    </w:p>
    <w:p w14:paraId="44080333" w14:textId="77777777" w:rsidR="004B337A" w:rsidRPr="00AF51A5" w:rsidRDefault="004B337A" w:rsidP="004B337A">
      <w:pPr>
        <w:rPr>
          <w:rFonts w:ascii="Arial" w:hAnsi="Arial" w:cs="Arial"/>
          <w:sz w:val="24"/>
        </w:rPr>
      </w:pPr>
      <w:r w:rsidRPr="00AF51A5">
        <w:rPr>
          <w:rFonts w:ascii="Arial" w:hAnsi="Arial" w:cs="Arial"/>
          <w:sz w:val="24"/>
        </w:rPr>
        <w:t>Plataforma de Personalización de Contenido Educativo:</w:t>
      </w:r>
    </w:p>
    <w:p w14:paraId="026F9CCA" w14:textId="77777777" w:rsidR="004B337A" w:rsidRPr="00AF51A5" w:rsidRDefault="004B337A" w:rsidP="004B337A">
      <w:pPr>
        <w:rPr>
          <w:rFonts w:ascii="Arial" w:hAnsi="Arial" w:cs="Arial"/>
          <w:sz w:val="24"/>
        </w:rPr>
      </w:pPr>
    </w:p>
    <w:p w14:paraId="0EDE9C05" w14:textId="77777777" w:rsidR="004B337A" w:rsidRPr="00AF51A5" w:rsidRDefault="004B337A" w:rsidP="004B337A">
      <w:pPr>
        <w:rPr>
          <w:rFonts w:ascii="Arial" w:hAnsi="Arial" w:cs="Arial"/>
          <w:sz w:val="24"/>
        </w:rPr>
      </w:pPr>
      <w:r w:rsidRPr="00AF51A5">
        <w:rPr>
          <w:rFonts w:ascii="Arial" w:hAnsi="Arial" w:cs="Arial"/>
          <w:sz w:val="24"/>
        </w:rPr>
        <w:t>Ejemplo: "EduLearnAI"</w:t>
      </w:r>
    </w:p>
    <w:p w14:paraId="0D142CDC" w14:textId="77777777" w:rsidR="004B337A" w:rsidRPr="00AF51A5" w:rsidRDefault="004B337A" w:rsidP="004B337A">
      <w:pPr>
        <w:rPr>
          <w:rFonts w:ascii="Arial" w:hAnsi="Arial" w:cs="Arial"/>
          <w:sz w:val="24"/>
        </w:rPr>
      </w:pPr>
    </w:p>
    <w:p w14:paraId="5A09B183" w14:textId="77777777" w:rsidR="004B337A" w:rsidRPr="00AF51A5" w:rsidRDefault="004B337A" w:rsidP="004B337A">
      <w:pPr>
        <w:rPr>
          <w:rFonts w:ascii="Arial" w:hAnsi="Arial" w:cs="Arial"/>
          <w:sz w:val="24"/>
        </w:rPr>
      </w:pPr>
      <w:r w:rsidRPr="00AF51A5">
        <w:rPr>
          <w:rFonts w:ascii="Arial" w:hAnsi="Arial" w:cs="Arial"/>
          <w:sz w:val="24"/>
        </w:rPr>
        <w:lastRenderedPageBreak/>
        <w:t>Descripción: EduLearnAI es una plataforma en línea que utiliza datos de comportamiento de estudiantes para personalizar su experiencia de aprendizaje. Cuando un estudiante se registra, la plataforma evalúa su nivel de conocimiento y habilidades mediante pruebas iniciales y rastrea su progreso mientras interactúa con el contenido educativo. A medida que el estudiante avanza, EduLearnAI ajusta automáticamente el nivel de dificultad de los ejercicios y recomienda contenido adicional que se adapte a sus necesidades de aprendizaje. Además, proporciona a los profesores informes detallados sobre el progreso de sus estudiantes y sugerencias para intervenciones específicas.</w:t>
      </w:r>
    </w:p>
    <w:p w14:paraId="40EBD445" w14:textId="77777777" w:rsidR="004B337A" w:rsidRPr="00AF51A5" w:rsidRDefault="004B337A" w:rsidP="004B337A">
      <w:pPr>
        <w:rPr>
          <w:rFonts w:ascii="Arial" w:hAnsi="Arial" w:cs="Arial"/>
          <w:sz w:val="24"/>
        </w:rPr>
      </w:pPr>
    </w:p>
    <w:p w14:paraId="323B2133" w14:textId="77777777" w:rsidR="004B337A" w:rsidRPr="00AF51A5" w:rsidRDefault="004B337A" w:rsidP="004B337A">
      <w:pPr>
        <w:rPr>
          <w:rFonts w:ascii="Arial" w:hAnsi="Arial" w:cs="Arial"/>
          <w:sz w:val="24"/>
        </w:rPr>
      </w:pPr>
      <w:r w:rsidRPr="00AF51A5">
        <w:rPr>
          <w:rFonts w:ascii="Arial" w:hAnsi="Arial" w:cs="Arial"/>
          <w:sz w:val="24"/>
        </w:rPr>
        <w:t>Herramienta de Monitoreo y Mejora del Compromiso Estudiantil:</w:t>
      </w:r>
    </w:p>
    <w:p w14:paraId="21757BF8" w14:textId="77777777" w:rsidR="004B337A" w:rsidRPr="00AF51A5" w:rsidRDefault="004B337A" w:rsidP="004B337A">
      <w:pPr>
        <w:rPr>
          <w:rFonts w:ascii="Arial" w:hAnsi="Arial" w:cs="Arial"/>
          <w:sz w:val="24"/>
        </w:rPr>
      </w:pPr>
    </w:p>
    <w:p w14:paraId="332195C9" w14:textId="77777777" w:rsidR="004B337A" w:rsidRPr="00AF51A5" w:rsidRDefault="004B337A" w:rsidP="004B337A">
      <w:pPr>
        <w:rPr>
          <w:rFonts w:ascii="Arial" w:hAnsi="Arial" w:cs="Arial"/>
          <w:sz w:val="24"/>
        </w:rPr>
      </w:pPr>
      <w:r w:rsidRPr="00AF51A5">
        <w:rPr>
          <w:rFonts w:ascii="Arial" w:hAnsi="Arial" w:cs="Arial"/>
          <w:sz w:val="24"/>
        </w:rPr>
        <w:t>Ejemplo: "EduEngage Monitor"</w:t>
      </w:r>
    </w:p>
    <w:p w14:paraId="2A7C1ECE" w14:textId="77777777" w:rsidR="004B337A" w:rsidRPr="00AF51A5" w:rsidRDefault="004B337A" w:rsidP="004B337A">
      <w:pPr>
        <w:rPr>
          <w:rFonts w:ascii="Arial" w:hAnsi="Arial" w:cs="Arial"/>
          <w:sz w:val="24"/>
        </w:rPr>
      </w:pPr>
    </w:p>
    <w:p w14:paraId="76B6960E" w14:textId="77777777" w:rsidR="004B337A" w:rsidRPr="00AF51A5" w:rsidRDefault="004B337A" w:rsidP="004B337A">
      <w:pPr>
        <w:rPr>
          <w:rFonts w:ascii="Arial" w:hAnsi="Arial" w:cs="Arial"/>
          <w:sz w:val="24"/>
        </w:rPr>
      </w:pPr>
      <w:r w:rsidRPr="00AF51A5">
        <w:rPr>
          <w:rFonts w:ascii="Arial" w:hAnsi="Arial" w:cs="Arial"/>
          <w:sz w:val="24"/>
        </w:rPr>
        <w:t>Descripción: EduEngage Monitor es una aplicación diseñada para profesores y administradores educativos. Utiliza sensores de comportamiento, como cámaras y micrófonos en el aula, para recopilar datos sobre el comportamiento de los estudiantes en tiempo real. Detecta señales de desinterés, distracción o confusión, y envía alertas a los profesores. También ofrece análisis posteriores a la clase para identificar patrones de compromiso y áreas que pueden necesitar atención. Además, proporciona recomendaciones basadas en datos para mejorar el compromiso, como la adaptación de la enseñanza o la inclusión de ejercicios interactivos.</w:t>
      </w:r>
    </w:p>
    <w:p w14:paraId="55A79364" w14:textId="77777777" w:rsidR="004B337A" w:rsidRPr="00AF51A5" w:rsidRDefault="004B337A" w:rsidP="004B337A">
      <w:pPr>
        <w:rPr>
          <w:rFonts w:ascii="Arial" w:hAnsi="Arial" w:cs="Arial"/>
          <w:sz w:val="24"/>
        </w:rPr>
      </w:pPr>
    </w:p>
    <w:p w14:paraId="18CE4A5B" w14:textId="77777777" w:rsidR="004B337A" w:rsidRPr="00AF51A5" w:rsidRDefault="004B337A" w:rsidP="004B337A">
      <w:pPr>
        <w:rPr>
          <w:rFonts w:ascii="Arial" w:hAnsi="Arial" w:cs="Arial"/>
          <w:sz w:val="24"/>
        </w:rPr>
      </w:pPr>
      <w:r w:rsidRPr="00AF51A5">
        <w:rPr>
          <w:rFonts w:ascii="Arial" w:hAnsi="Arial" w:cs="Arial"/>
          <w:sz w:val="24"/>
        </w:rPr>
        <w:t>Plataforma de Aprendizaje Social y Colaborativo:</w:t>
      </w:r>
    </w:p>
    <w:p w14:paraId="3D075588" w14:textId="77777777" w:rsidR="004B337A" w:rsidRPr="00AF51A5" w:rsidRDefault="004B337A" w:rsidP="004B337A">
      <w:pPr>
        <w:rPr>
          <w:rFonts w:ascii="Arial" w:hAnsi="Arial" w:cs="Arial"/>
          <w:sz w:val="24"/>
        </w:rPr>
      </w:pPr>
    </w:p>
    <w:p w14:paraId="5D691F64" w14:textId="77777777" w:rsidR="004B337A" w:rsidRPr="00AF51A5" w:rsidRDefault="004B337A" w:rsidP="004B337A">
      <w:pPr>
        <w:rPr>
          <w:rFonts w:ascii="Arial" w:hAnsi="Arial" w:cs="Arial"/>
          <w:sz w:val="24"/>
        </w:rPr>
      </w:pPr>
      <w:r w:rsidRPr="00AF51A5">
        <w:rPr>
          <w:rFonts w:ascii="Arial" w:hAnsi="Arial" w:cs="Arial"/>
          <w:sz w:val="24"/>
        </w:rPr>
        <w:t>Ejemplo: "StudyHub Connect"</w:t>
      </w:r>
    </w:p>
    <w:p w14:paraId="24E62921" w14:textId="77777777" w:rsidR="004B337A" w:rsidRPr="00AF51A5" w:rsidRDefault="004B337A" w:rsidP="004B337A">
      <w:pPr>
        <w:rPr>
          <w:rFonts w:ascii="Arial" w:hAnsi="Arial" w:cs="Arial"/>
          <w:sz w:val="24"/>
        </w:rPr>
      </w:pPr>
    </w:p>
    <w:p w14:paraId="2CC49CBF" w14:textId="77777777" w:rsidR="004B337A" w:rsidRPr="00AF51A5" w:rsidRDefault="004B337A" w:rsidP="004B337A">
      <w:pPr>
        <w:rPr>
          <w:rFonts w:ascii="Arial" w:hAnsi="Arial" w:cs="Arial"/>
          <w:sz w:val="24"/>
        </w:rPr>
      </w:pPr>
      <w:r w:rsidRPr="00AF51A5">
        <w:rPr>
          <w:rFonts w:ascii="Arial" w:hAnsi="Arial" w:cs="Arial"/>
          <w:sz w:val="24"/>
        </w:rPr>
        <w:t>Descripción: StudyHub Connect es una plataforma de aprendizaje social basada en IoB. Los estudiantes pueden unirse a grupos de estudio virtuales basados en sus intereses y comportamientos de aprendizaje. La plataforma utiliza datos de comportamiento para emparejar a estudiantes con objetivos similares y ofrece una variedad de herramientas de colaboración, como videoconferencias, chat en vivo y pizarra compartida. Además, incorpora elementos de gamificación para mantener a los estudiantes motivados y ofrece recompensas por logros de aprendizaje. Esto fomenta la interacción social y colaborativa, lo que mejora la retención y el compromiso de los estudiantes.</w:t>
      </w:r>
    </w:p>
    <w:p w14:paraId="0DBE295A" w14:textId="77777777" w:rsidR="004B337A" w:rsidRPr="00AF51A5" w:rsidRDefault="004B337A" w:rsidP="004B337A">
      <w:pPr>
        <w:rPr>
          <w:rFonts w:ascii="Arial" w:hAnsi="Arial" w:cs="Arial"/>
          <w:sz w:val="24"/>
        </w:rPr>
      </w:pPr>
    </w:p>
    <w:p w14:paraId="4D43E6CA" w14:textId="7C3251C6" w:rsidR="00F578C6" w:rsidRDefault="004B337A" w:rsidP="00F578C6">
      <w:pPr>
        <w:rPr>
          <w:rFonts w:ascii="Arial" w:hAnsi="Arial" w:cs="Arial"/>
          <w:sz w:val="24"/>
        </w:rPr>
      </w:pPr>
      <w:r w:rsidRPr="00AF51A5">
        <w:rPr>
          <w:rFonts w:ascii="Arial" w:hAnsi="Arial" w:cs="Arial"/>
          <w:sz w:val="24"/>
        </w:rPr>
        <w:t>Estos ejemplos ilustran cómo las oportunidades de emprendimiento en IoB pueden aplicarse de manera efectiva en el campo de la educación, beneficiando tanto a estudiantes como a profesores. Además, destacan la importancia de la personalización, el monitoreo y la colaboración para mejorar la experiencia educativa</w:t>
      </w:r>
      <w:r w:rsidR="001E1F22">
        <w:rPr>
          <w:rFonts w:ascii="Arial" w:hAnsi="Arial" w:cs="Arial"/>
          <w:sz w:val="24"/>
        </w:rPr>
        <w:t xml:space="preserve"> </w:t>
      </w:r>
      <w:r w:rsidR="001E1F22" w:rsidRPr="005B2BCF">
        <w:rPr>
          <w:rFonts w:ascii="Arial" w:hAnsi="Arial" w:cs="Arial"/>
          <w:sz w:val="24"/>
        </w:rPr>
        <w:t>[1]</w:t>
      </w:r>
      <w:r w:rsidR="00F578C6">
        <w:rPr>
          <w:rFonts w:ascii="Arial" w:hAnsi="Arial" w:cs="Arial"/>
          <w:sz w:val="24"/>
        </w:rPr>
        <w:t>.</w:t>
      </w:r>
    </w:p>
    <w:p w14:paraId="46ADA769" w14:textId="77777777" w:rsidR="00F578C6" w:rsidRDefault="00F578C6" w:rsidP="00F578C6">
      <w:pPr>
        <w:rPr>
          <w:rFonts w:ascii="Arial" w:hAnsi="Arial" w:cs="Arial"/>
          <w:sz w:val="24"/>
        </w:rPr>
      </w:pPr>
    </w:p>
    <w:p w14:paraId="14D83ED1" w14:textId="65B6F28D" w:rsidR="00F578C6" w:rsidRDefault="005B2BCF" w:rsidP="00F578C6">
      <w:pPr>
        <w:rPr>
          <w:rFonts w:ascii="Arial" w:hAnsi="Arial" w:cs="Arial"/>
          <w:b/>
          <w:bCs/>
          <w:sz w:val="24"/>
        </w:rPr>
      </w:pPr>
      <w:r>
        <w:rPr>
          <w:rFonts w:ascii="Arial" w:hAnsi="Arial" w:cs="Arial"/>
          <w:b/>
          <w:bCs/>
          <w:sz w:val="24"/>
        </w:rPr>
        <w:t xml:space="preserve">Fuentes </w:t>
      </w:r>
      <w:r w:rsidR="001E1F22">
        <w:rPr>
          <w:rFonts w:ascii="Arial" w:hAnsi="Arial" w:cs="Arial"/>
          <w:b/>
          <w:bCs/>
          <w:sz w:val="24"/>
        </w:rPr>
        <w:t>bibliográficas</w:t>
      </w:r>
    </w:p>
    <w:p w14:paraId="5FA5E58C" w14:textId="77777777" w:rsidR="005B2BCF" w:rsidRDefault="005B2BCF" w:rsidP="005B2BCF">
      <w:pPr>
        <w:ind w:firstLine="0"/>
        <w:rPr>
          <w:rFonts w:ascii="Arial" w:hAnsi="Arial" w:cs="Arial"/>
          <w:b/>
          <w:bCs/>
          <w:sz w:val="24"/>
        </w:rPr>
      </w:pPr>
    </w:p>
    <w:p w14:paraId="342FF6C0" w14:textId="1636A489" w:rsidR="005B2BCF" w:rsidRDefault="005B2BCF" w:rsidP="005B2BCF">
      <w:pPr>
        <w:ind w:firstLine="0"/>
        <w:rPr>
          <w:rFonts w:ascii="Arial" w:hAnsi="Arial" w:cs="Arial"/>
          <w:sz w:val="24"/>
        </w:rPr>
      </w:pPr>
      <w:r w:rsidRPr="005B2BCF">
        <w:rPr>
          <w:rFonts w:ascii="Arial" w:hAnsi="Arial" w:cs="Arial"/>
          <w:sz w:val="24"/>
        </w:rPr>
        <w:t>[1]</w:t>
      </w:r>
      <w:r>
        <w:rPr>
          <w:rFonts w:ascii="Arial" w:hAnsi="Arial" w:cs="Arial"/>
          <w:sz w:val="24"/>
        </w:rPr>
        <w:t xml:space="preserve"> </w:t>
      </w:r>
      <w:r w:rsidRPr="005B2BCF">
        <w:rPr>
          <w:rFonts w:ascii="Arial" w:hAnsi="Arial" w:cs="Arial"/>
          <w:sz w:val="24"/>
        </w:rPr>
        <w:t xml:space="preserve">OpenAI. “Inteligencia Artificial”. ChatGPT. Accedido el 5 de septiembre de 2023. [En línea]. Disponible: </w:t>
      </w:r>
      <w:hyperlink r:id="rId14" w:history="1">
        <w:r w:rsidRPr="003D559B">
          <w:rPr>
            <w:rStyle w:val="Hipervnculo"/>
            <w:rFonts w:ascii="Arial" w:hAnsi="Arial" w:cs="Arial"/>
            <w:sz w:val="24"/>
          </w:rPr>
          <w:t>https://chat.openai.com/</w:t>
        </w:r>
      </w:hyperlink>
    </w:p>
    <w:p w14:paraId="69D923C6" w14:textId="77777777" w:rsidR="005B2BCF" w:rsidRDefault="005B2BCF" w:rsidP="005B2BCF">
      <w:pPr>
        <w:ind w:firstLine="0"/>
        <w:rPr>
          <w:rFonts w:ascii="Arial" w:hAnsi="Arial" w:cs="Arial"/>
          <w:sz w:val="24"/>
        </w:rPr>
      </w:pPr>
    </w:p>
    <w:p w14:paraId="3EEB7014" w14:textId="77777777" w:rsidR="00C57177" w:rsidRDefault="00C57177" w:rsidP="00C57177">
      <w:pPr>
        <w:ind w:firstLine="0"/>
        <w:rPr>
          <w:rFonts w:ascii="Arial" w:hAnsi="Arial" w:cs="Arial"/>
          <w:sz w:val="24"/>
        </w:rPr>
      </w:pPr>
      <w:r w:rsidRPr="00C57177">
        <w:rPr>
          <w:rFonts w:ascii="Arial" w:hAnsi="Arial" w:cs="Arial"/>
          <w:sz w:val="24"/>
        </w:rPr>
        <w:t>[2]</w:t>
      </w:r>
      <w:r>
        <w:rPr>
          <w:rFonts w:ascii="Arial" w:hAnsi="Arial" w:cs="Arial"/>
          <w:sz w:val="24"/>
        </w:rPr>
        <w:t xml:space="preserve"> </w:t>
      </w:r>
      <w:r w:rsidRPr="00C57177">
        <w:rPr>
          <w:rFonts w:ascii="Arial" w:hAnsi="Arial" w:cs="Arial"/>
          <w:sz w:val="24"/>
        </w:rPr>
        <w:t>Google AI. “Inteligencia artificial”. Bard. Accedido el 5 de septiembre de 2023. [En línea]. Disponible: https://bard.google.com/?hl=es_419</w:t>
      </w:r>
    </w:p>
    <w:p w14:paraId="0F942504" w14:textId="77777777" w:rsidR="00C57177" w:rsidRDefault="00C57177" w:rsidP="00C57177">
      <w:pPr>
        <w:ind w:firstLine="0"/>
        <w:rPr>
          <w:rFonts w:ascii="Arial" w:hAnsi="Arial" w:cs="Arial"/>
          <w:sz w:val="24"/>
        </w:rPr>
      </w:pPr>
    </w:p>
    <w:p w14:paraId="5E4D3FC6" w14:textId="75D57EEA" w:rsidR="00C57177" w:rsidRPr="005B2BCF" w:rsidRDefault="00C57177" w:rsidP="00C57177">
      <w:pPr>
        <w:ind w:firstLine="0"/>
        <w:rPr>
          <w:rFonts w:ascii="Arial" w:hAnsi="Arial" w:cs="Arial"/>
          <w:sz w:val="24"/>
        </w:rPr>
        <w:sectPr w:rsidR="00C57177" w:rsidRPr="005B2BCF" w:rsidSect="009E5829">
          <w:headerReference w:type="default" r:id="rId15"/>
          <w:footerReference w:type="even" r:id="rId16"/>
          <w:footerReference w:type="default" r:id="rId17"/>
          <w:footerReference w:type="first" r:id="rId18"/>
          <w:type w:val="oddPage"/>
          <w:pgSz w:w="12240" w:h="15840" w:code="1"/>
          <w:pgMar w:top="1950" w:right="1183" w:bottom="1418" w:left="1134" w:header="0" w:footer="0" w:gutter="0"/>
          <w:pgNumType w:start="0"/>
          <w:cols w:space="708"/>
          <w:titlePg/>
          <w:docGrid w:linePitch="360"/>
        </w:sectPr>
      </w:pPr>
    </w:p>
    <w:p w14:paraId="54948A43" w14:textId="77777777" w:rsidR="00853E51" w:rsidRPr="00F71AD4" w:rsidRDefault="00853E51" w:rsidP="004B337A">
      <w:pPr>
        <w:ind w:firstLine="0"/>
        <w:rPr>
          <w:lang w:val="es-MX"/>
        </w:rPr>
      </w:pPr>
    </w:p>
    <w:sectPr w:rsidR="00853E51" w:rsidRPr="00F71AD4" w:rsidSect="005E4BEA">
      <w:headerReference w:type="first" r:id="rId19"/>
      <w:type w:val="oddPage"/>
      <w:pgSz w:w="15840" w:h="12240" w:orient="landscape" w:code="1"/>
      <w:pgMar w:top="1134" w:right="1950" w:bottom="1185" w:left="1418"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D618C" w14:textId="77777777" w:rsidR="00E403DB" w:rsidRDefault="00E403DB" w:rsidP="00CF1001">
      <w:pPr>
        <w:spacing w:before="0" w:after="0" w:line="240" w:lineRule="auto"/>
      </w:pPr>
      <w:r>
        <w:separator/>
      </w:r>
    </w:p>
  </w:endnote>
  <w:endnote w:type="continuationSeparator" w:id="0">
    <w:p w14:paraId="77BF97C2" w14:textId="77777777" w:rsidR="00E403DB" w:rsidRDefault="00E403DB" w:rsidP="00CF10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seo 700">
    <w:altName w:val="Times New Roman"/>
    <w:panose1 w:val="00000000000000000000"/>
    <w:charset w:val="00"/>
    <w:family w:val="modern"/>
    <w:notTrueType/>
    <w:pitch w:val="variable"/>
    <w:sig w:usb0="A00000A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8383A" w14:textId="77777777" w:rsidR="00CF1001" w:rsidRPr="00F40B34" w:rsidRDefault="00CE535C" w:rsidP="00D5755C">
    <w:pPr>
      <w:pStyle w:val="Piedepgina"/>
      <w:numPr>
        <w:ilvl w:val="0"/>
        <w:numId w:val="1"/>
      </w:numPr>
      <w:tabs>
        <w:tab w:val="clear" w:pos="8504"/>
        <w:tab w:val="right" w:pos="8838"/>
      </w:tabs>
      <w:spacing w:before="1400"/>
      <w:rPr>
        <w:sz w:val="16"/>
        <w:szCs w:val="16"/>
        <w:lang w:val="es-ES"/>
      </w:rPr>
    </w:pPr>
    <w:r>
      <w:rPr>
        <w:noProof/>
        <w:lang w:val="es-MX" w:eastAsia="es-MX"/>
      </w:rPr>
      <w:drawing>
        <wp:anchor distT="0" distB="0" distL="114300" distR="114300" simplePos="0" relativeHeight="251655168" behindDoc="1" locked="0" layoutInCell="1" allowOverlap="1" wp14:anchorId="02B61BAE" wp14:editId="1F50A49A">
          <wp:simplePos x="0" y="0"/>
          <wp:positionH relativeFrom="column">
            <wp:posOffset>-619125</wp:posOffset>
          </wp:positionH>
          <wp:positionV relativeFrom="paragraph">
            <wp:posOffset>-536575</wp:posOffset>
          </wp:positionV>
          <wp:extent cx="5732145" cy="1574165"/>
          <wp:effectExtent l="0" t="0" r="0" b="0"/>
          <wp:wrapNone/>
          <wp:docPr id="8" name="Imagen 207" descr="C:\Users\Esteban Juárez\Desktop\pie izquierdo aten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7" descr="C:\Users\Esteban Juárez\Desktop\pie izquierdo atene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1574165"/>
                  </a:xfrm>
                  <a:prstGeom prst="rect">
                    <a:avLst/>
                  </a:prstGeom>
                  <a:noFill/>
                  <a:ln>
                    <a:noFill/>
                  </a:ln>
                </pic:spPr>
              </pic:pic>
            </a:graphicData>
          </a:graphic>
          <wp14:sizeRelH relativeFrom="page">
            <wp14:pctWidth>0</wp14:pctWidth>
          </wp14:sizeRelH>
          <wp14:sizeRelV relativeFrom="page">
            <wp14:pctHeight>0</wp14:pctHeight>
          </wp14:sizeRelV>
        </wp:anchor>
      </w:drawing>
    </w:r>
    <w:r w:rsidR="00CF1001" w:rsidRPr="00F40B34">
      <w:rPr>
        <w:sz w:val="16"/>
        <w:szCs w:val="16"/>
        <w:lang w:val="es-ES"/>
      </w:rPr>
      <w:tab/>
    </w:r>
    <w:r w:rsidR="00F56FBD">
      <w:fldChar w:fldCharType="begin"/>
    </w:r>
    <w:r w:rsidR="00CF1001">
      <w:instrText xml:space="preserve"> </w:instrText>
    </w:r>
    <w:r w:rsidR="008C7921">
      <w:instrText>PAGE</w:instrText>
    </w:r>
    <w:r w:rsidR="00CF1001">
      <w:instrText xml:space="preserve">   \* MERGEFORMAT </w:instrText>
    </w:r>
    <w:r w:rsidR="00F56FBD">
      <w:fldChar w:fldCharType="separate"/>
    </w:r>
    <w:r w:rsidR="0074641E" w:rsidRPr="0074641E">
      <w:rPr>
        <w:noProof/>
        <w:sz w:val="16"/>
        <w:szCs w:val="16"/>
        <w:lang w:val="es-ES"/>
      </w:rPr>
      <w:t>2</w:t>
    </w:r>
    <w:r w:rsidR="00F56FBD">
      <w:fldChar w:fldCharType="end"/>
    </w:r>
    <w:r w:rsidR="00732FC8">
      <w:tab/>
    </w:r>
    <w:r w:rsidR="00E0397F">
      <w:rPr>
        <w:b/>
        <w:color w:val="C00000"/>
      </w:rPr>
      <w:t>Enero - Junio</w:t>
    </w:r>
  </w:p>
  <w:p w14:paraId="3491CDDB" w14:textId="77777777" w:rsidR="00CF1001" w:rsidRDefault="00CF100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7F8B" w14:textId="4B62A83D" w:rsidR="0096755D" w:rsidRPr="00F71AD4" w:rsidRDefault="00F56FBD" w:rsidP="003701A5">
    <w:pPr>
      <w:pStyle w:val="Piedepgina"/>
      <w:jc w:val="center"/>
      <w:rPr>
        <w:b/>
        <w:color w:val="C00000"/>
      </w:rPr>
    </w:pPr>
    <w:r w:rsidRPr="00F71AD4">
      <w:rPr>
        <w:b/>
        <w:i/>
        <w:color w:val="C00000"/>
        <w:lang w:val="es-MX"/>
      </w:rPr>
      <w:fldChar w:fldCharType="begin"/>
    </w:r>
    <w:r w:rsidR="003701A5" w:rsidRPr="00F71AD4">
      <w:rPr>
        <w:b/>
        <w:i/>
        <w:color w:val="C00000"/>
        <w:lang w:val="es-MX"/>
      </w:rPr>
      <w:instrText xml:space="preserve"> CREATEDATE  \@ "dd' de 'MMMM' de 'yyyy"  \* MERGEFORMAT </w:instrText>
    </w:r>
    <w:r w:rsidRPr="00F71AD4">
      <w:rPr>
        <w:b/>
        <w:i/>
        <w:color w:val="C00000"/>
        <w:lang w:val="es-MX"/>
      </w:rPr>
      <w:fldChar w:fldCharType="separate"/>
    </w:r>
    <w:r w:rsidR="00F439F8">
      <w:rPr>
        <w:b/>
        <w:i/>
        <w:noProof/>
        <w:color w:val="C00000"/>
        <w:lang w:val="es-MX"/>
      </w:rPr>
      <w:t>05</w:t>
    </w:r>
    <w:r w:rsidR="00CE535C">
      <w:rPr>
        <w:b/>
        <w:i/>
        <w:noProof/>
        <w:color w:val="C00000"/>
        <w:lang w:val="es-MX"/>
      </w:rPr>
      <w:t xml:space="preserve"> de </w:t>
    </w:r>
    <w:r w:rsidR="00F439F8">
      <w:rPr>
        <w:b/>
        <w:i/>
        <w:noProof/>
        <w:color w:val="C00000"/>
        <w:lang w:val="es-MX"/>
      </w:rPr>
      <w:t>septiembre</w:t>
    </w:r>
    <w:r w:rsidR="00CE535C">
      <w:rPr>
        <w:b/>
        <w:i/>
        <w:noProof/>
        <w:color w:val="C00000"/>
        <w:lang w:val="es-MX"/>
      </w:rPr>
      <w:t xml:space="preserve"> de 20</w:t>
    </w:r>
    <w:r w:rsidRPr="00F71AD4">
      <w:rPr>
        <w:b/>
        <w:i/>
        <w:color w:val="C00000"/>
        <w:lang w:val="es-MX"/>
      </w:rPr>
      <w:fldChar w:fldCharType="end"/>
    </w:r>
    <w:r w:rsidR="00F439F8">
      <w:rPr>
        <w:b/>
        <w:i/>
        <w:color w:val="C00000"/>
        <w:lang w:val="es-MX"/>
      </w:rPr>
      <w:t>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8E221" w14:textId="77777777" w:rsidR="00380777" w:rsidRPr="00D5755C" w:rsidRDefault="00D5755C" w:rsidP="00D5755C">
    <w:pPr>
      <w:pStyle w:val="Piedepgina"/>
      <w:tabs>
        <w:tab w:val="clear" w:pos="8504"/>
        <w:tab w:val="right" w:pos="8838"/>
      </w:tabs>
      <w:spacing w:before="1400"/>
      <w:ind w:firstLine="0"/>
      <w:rPr>
        <w:sz w:val="16"/>
        <w:szCs w:val="16"/>
        <w:lang w:val="es-ES"/>
      </w:rPr>
    </w:pPr>
    <w:r>
      <w:rPr>
        <w:b/>
        <w:color w:val="C00000"/>
      </w:rPr>
      <w:t>Enero – Junio</w:t>
    </w:r>
    <w:r>
      <w:rPr>
        <w:sz w:val="16"/>
        <w:szCs w:val="16"/>
        <w:lang w:val="es-ES"/>
      </w:rPr>
      <w:t xml:space="preserve">                                                                                                                           </w:t>
    </w:r>
    <w:r w:rsidR="00380777">
      <w:rPr>
        <w:b/>
        <w:color w:val="C00000"/>
      </w:rPr>
      <w:t>2012</w:t>
    </w:r>
  </w:p>
  <w:p w14:paraId="7147D3C4" w14:textId="77777777" w:rsidR="00380777" w:rsidRDefault="00380777" w:rsidP="00380777">
    <w:pPr>
      <w:pStyle w:val="Piedepgina"/>
    </w:pPr>
  </w:p>
  <w:p w14:paraId="6B9406DA" w14:textId="77777777" w:rsidR="00380777" w:rsidRDefault="0038077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7C39A" w14:textId="2BA6074B" w:rsidR="00675F21" w:rsidRPr="00F40B34" w:rsidRDefault="00CE535C" w:rsidP="00E334B5">
    <w:pPr>
      <w:pStyle w:val="Piedepgina"/>
      <w:tabs>
        <w:tab w:val="clear" w:pos="8504"/>
        <w:tab w:val="right" w:pos="8838"/>
      </w:tabs>
      <w:spacing w:before="1400"/>
      <w:ind w:left="360" w:firstLine="0"/>
      <w:jc w:val="right"/>
      <w:rPr>
        <w:sz w:val="16"/>
        <w:szCs w:val="16"/>
        <w:lang w:val="es-ES"/>
      </w:rPr>
    </w:pPr>
    <w:r>
      <w:rPr>
        <w:noProof/>
        <w:lang w:val="es-MX" w:eastAsia="es-MX"/>
      </w:rPr>
      <w:drawing>
        <wp:anchor distT="0" distB="0" distL="114300" distR="114300" simplePos="0" relativeHeight="251653120" behindDoc="1" locked="0" layoutInCell="1" allowOverlap="1" wp14:anchorId="04304431" wp14:editId="4AB4BC34">
          <wp:simplePos x="0" y="0"/>
          <wp:positionH relativeFrom="column">
            <wp:posOffset>-98516</wp:posOffset>
          </wp:positionH>
          <wp:positionV relativeFrom="paragraph">
            <wp:posOffset>-294005</wp:posOffset>
          </wp:positionV>
          <wp:extent cx="5732145" cy="1574165"/>
          <wp:effectExtent l="0" t="0" r="1905" b="6985"/>
          <wp:wrapNone/>
          <wp:docPr id="847882242" name="Imagen 847882242" descr="C:\Users\Esteban Juárez\Desktop\pie izquierdo aten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Users\Esteban Juárez\Desktop\pie izquierdo atene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1574165"/>
                  </a:xfrm>
                  <a:prstGeom prst="rect">
                    <a:avLst/>
                  </a:prstGeom>
                  <a:noFill/>
                  <a:ln>
                    <a:noFill/>
                  </a:ln>
                </pic:spPr>
              </pic:pic>
            </a:graphicData>
          </a:graphic>
          <wp14:sizeRelH relativeFrom="page">
            <wp14:pctWidth>0</wp14:pctWidth>
          </wp14:sizeRelH>
          <wp14:sizeRelV relativeFrom="page">
            <wp14:pctHeight>0</wp14:pctHeight>
          </wp14:sizeRelV>
        </wp:anchor>
      </w:drawing>
    </w:r>
    <w:r w:rsidR="00675F21" w:rsidRPr="00F40B34">
      <w:rPr>
        <w:sz w:val="16"/>
        <w:szCs w:val="16"/>
        <w:lang w:val="es-ES"/>
      </w:rPr>
      <w:tab/>
    </w:r>
    <w:r w:rsidR="00155535" w:rsidRPr="00E334B5">
      <w:rPr>
        <w:rFonts w:ascii="Museo 700" w:hAnsi="Museo 700"/>
        <w:b/>
        <w:sz w:val="16"/>
        <w:szCs w:val="16"/>
      </w:rPr>
      <w:fldChar w:fldCharType="begin"/>
    </w:r>
    <w:r w:rsidR="00155535" w:rsidRPr="00E334B5">
      <w:rPr>
        <w:rFonts w:ascii="Museo 700" w:hAnsi="Museo 700"/>
        <w:b/>
        <w:sz w:val="16"/>
        <w:szCs w:val="16"/>
      </w:rPr>
      <w:instrText xml:space="preserve"> PAGE   \* MERGEFORMAT </w:instrText>
    </w:r>
    <w:r w:rsidR="00155535" w:rsidRPr="00E334B5">
      <w:rPr>
        <w:rFonts w:ascii="Museo 700" w:hAnsi="Museo 700"/>
        <w:b/>
        <w:sz w:val="16"/>
        <w:szCs w:val="16"/>
      </w:rPr>
      <w:fldChar w:fldCharType="separate"/>
    </w:r>
    <w:r w:rsidR="006878A7" w:rsidRPr="006878A7">
      <w:rPr>
        <w:rFonts w:ascii="Museo 700" w:hAnsi="Museo 700"/>
        <w:b/>
        <w:noProof/>
        <w:sz w:val="16"/>
        <w:szCs w:val="16"/>
        <w:lang w:val="es-ES"/>
      </w:rPr>
      <w:t>4</w:t>
    </w:r>
    <w:r w:rsidR="00155535" w:rsidRPr="00E334B5">
      <w:rPr>
        <w:rFonts w:ascii="Museo 700" w:hAnsi="Museo 700"/>
        <w:b/>
        <w:noProof/>
        <w:sz w:val="16"/>
        <w:szCs w:val="16"/>
        <w:lang w:val="es-ES"/>
      </w:rPr>
      <w:fldChar w:fldCharType="end"/>
    </w:r>
    <w:r w:rsidR="00675F21">
      <w:tab/>
    </w:r>
    <w:r w:rsidR="004B337A">
      <w:rPr>
        <w:b/>
        <w:color w:val="C00000"/>
      </w:rPr>
      <w:t>Agosto</w:t>
    </w:r>
    <w:r w:rsidR="003F360A">
      <w:rPr>
        <w:b/>
        <w:color w:val="C00000"/>
      </w:rPr>
      <w:t xml:space="preserve"> </w:t>
    </w:r>
    <w:r w:rsidR="000C19C9">
      <w:rPr>
        <w:b/>
        <w:color w:val="C00000"/>
      </w:rPr>
      <w:t>–</w:t>
    </w:r>
    <w:r w:rsidR="003F360A">
      <w:rPr>
        <w:b/>
        <w:color w:val="C00000"/>
      </w:rPr>
      <w:t xml:space="preserve"> </w:t>
    </w:r>
    <w:r w:rsidR="004B337A">
      <w:rPr>
        <w:b/>
        <w:color w:val="C00000"/>
      </w:rPr>
      <w:t>Diciembre</w:t>
    </w:r>
  </w:p>
  <w:p w14:paraId="3CE7DC8A" w14:textId="77777777" w:rsidR="00675F21" w:rsidRDefault="00675F2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9309" w14:textId="558A4918" w:rsidR="00CF1001" w:rsidRDefault="007C7C20" w:rsidP="00E334B5">
    <w:pPr>
      <w:pStyle w:val="Piedepgina"/>
      <w:tabs>
        <w:tab w:val="clear" w:pos="8504"/>
        <w:tab w:val="left" w:pos="9142"/>
      </w:tabs>
      <w:spacing w:before="1400"/>
      <w:ind w:firstLine="0"/>
    </w:pPr>
    <w:r>
      <w:rPr>
        <w:noProof/>
        <w:lang w:val="es-MX" w:eastAsia="es-MX"/>
      </w:rPr>
      <w:drawing>
        <wp:anchor distT="0" distB="0" distL="114300" distR="114300" simplePos="0" relativeHeight="251656192" behindDoc="1" locked="0" layoutInCell="1" allowOverlap="1" wp14:anchorId="12A4FDC5" wp14:editId="5EA8311A">
          <wp:simplePos x="0" y="0"/>
          <wp:positionH relativeFrom="column">
            <wp:posOffset>498566</wp:posOffset>
          </wp:positionH>
          <wp:positionV relativeFrom="paragraph">
            <wp:posOffset>-308610</wp:posOffset>
          </wp:positionV>
          <wp:extent cx="5909310" cy="1250950"/>
          <wp:effectExtent l="0" t="0" r="0" b="6350"/>
          <wp:wrapNone/>
          <wp:docPr id="1244304029" name="Imagen 1244304029" descr="C:\Users\Esteban Juárez\Desktop\pie derecho aten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9" descr="C:\Users\Esteban Juárez\Desktop\pie derecho ateneo.jpg"/>
                  <pic:cNvPicPr>
                    <a:picLocks noChangeAspect="1" noChangeArrowheads="1"/>
                  </pic:cNvPicPr>
                </pic:nvPicPr>
                <pic:blipFill>
                  <a:blip r:embed="rId1">
                    <a:extLst>
                      <a:ext uri="{28A0092B-C50C-407E-A947-70E740481C1C}">
                        <a14:useLocalDpi xmlns:a14="http://schemas.microsoft.com/office/drawing/2010/main" val="0"/>
                      </a:ext>
                    </a:extLst>
                  </a:blip>
                  <a:srcRect b="25391"/>
                  <a:stretch>
                    <a:fillRect/>
                  </a:stretch>
                </pic:blipFill>
                <pic:spPr bwMode="auto">
                  <a:xfrm>
                    <a:off x="0" y="0"/>
                    <a:ext cx="5909310" cy="1250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0288" behindDoc="1" locked="0" layoutInCell="1" allowOverlap="1" wp14:anchorId="757097AC" wp14:editId="7B778A88">
          <wp:simplePos x="0" y="0"/>
          <wp:positionH relativeFrom="margin">
            <wp:posOffset>5840730</wp:posOffset>
          </wp:positionH>
          <wp:positionV relativeFrom="margin">
            <wp:posOffset>8224611</wp:posOffset>
          </wp:positionV>
          <wp:extent cx="460375" cy="495935"/>
          <wp:effectExtent l="0" t="0" r="0" b="0"/>
          <wp:wrapSquare wrapText="bothSides"/>
          <wp:docPr id="938072470" name="Imagen 938072470" descr="C:\Users\Esteban Juárez\Desktop\logo tec 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Esteban Juárez\Desktop\logo tec gris.jpg"/>
                  <pic:cNvPicPr>
                    <a:picLocks noChangeAspect="1" noChangeArrowheads="1"/>
                  </pic:cNvPicPr>
                </pic:nvPicPr>
                <pic:blipFill>
                  <a:blip r:embed="rId2">
                    <a:extLst>
                      <a:ext uri="{28A0092B-C50C-407E-A947-70E740481C1C}">
                        <a14:useLocalDpi xmlns:a14="http://schemas.microsoft.com/office/drawing/2010/main" val="0"/>
                      </a:ext>
                    </a:extLst>
                  </a:blip>
                  <a:srcRect b="32727"/>
                  <a:stretch>
                    <a:fillRect/>
                  </a:stretch>
                </pic:blipFill>
                <pic:spPr bwMode="auto">
                  <a:xfrm>
                    <a:off x="0" y="0"/>
                    <a:ext cx="460375" cy="495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19C9">
      <w:rPr>
        <w:b/>
        <w:color w:val="C00000"/>
      </w:rPr>
      <w:t>20</w:t>
    </w:r>
    <w:r w:rsidR="00431085">
      <w:rPr>
        <w:b/>
        <w:color w:val="C00000"/>
      </w:rPr>
      <w:t>23</w:t>
    </w:r>
    <w:r w:rsidR="00E334B5">
      <w:rPr>
        <w:b/>
        <w:color w:val="C00000"/>
      </w:rPr>
      <w:t xml:space="preserve">   </w:t>
    </w:r>
    <w:r w:rsidR="00CF1001">
      <w:tab/>
    </w:r>
    <w:r w:rsidR="00F56FBD" w:rsidRPr="00E334B5">
      <w:rPr>
        <w:rFonts w:ascii="Museo 700" w:hAnsi="Museo 700"/>
        <w:b/>
        <w:sz w:val="16"/>
        <w:szCs w:val="16"/>
      </w:rPr>
      <w:fldChar w:fldCharType="begin"/>
    </w:r>
    <w:r w:rsidR="00CF1001" w:rsidRPr="00E334B5">
      <w:rPr>
        <w:rFonts w:ascii="Museo 700" w:hAnsi="Museo 700"/>
        <w:b/>
        <w:sz w:val="16"/>
        <w:szCs w:val="16"/>
      </w:rPr>
      <w:instrText xml:space="preserve"> </w:instrText>
    </w:r>
    <w:r w:rsidR="008C7921" w:rsidRPr="00E334B5">
      <w:rPr>
        <w:rFonts w:ascii="Museo 700" w:hAnsi="Museo 700"/>
        <w:b/>
        <w:sz w:val="16"/>
        <w:szCs w:val="16"/>
      </w:rPr>
      <w:instrText>PAGE</w:instrText>
    </w:r>
    <w:r w:rsidR="00CF1001" w:rsidRPr="00E334B5">
      <w:rPr>
        <w:rFonts w:ascii="Museo 700" w:hAnsi="Museo 700"/>
        <w:b/>
        <w:sz w:val="16"/>
        <w:szCs w:val="16"/>
      </w:rPr>
      <w:instrText xml:space="preserve">   \* MERGEFORMAT </w:instrText>
    </w:r>
    <w:r w:rsidR="00F56FBD" w:rsidRPr="00E334B5">
      <w:rPr>
        <w:rFonts w:ascii="Museo 700" w:hAnsi="Museo 700"/>
        <w:b/>
        <w:sz w:val="16"/>
        <w:szCs w:val="16"/>
      </w:rPr>
      <w:fldChar w:fldCharType="separate"/>
    </w:r>
    <w:r w:rsidR="006878A7">
      <w:rPr>
        <w:rFonts w:ascii="Museo 700" w:hAnsi="Museo 700"/>
        <w:b/>
        <w:noProof/>
        <w:sz w:val="16"/>
        <w:szCs w:val="16"/>
      </w:rPr>
      <w:t>5</w:t>
    </w:r>
    <w:r w:rsidR="00F56FBD" w:rsidRPr="00E334B5">
      <w:rPr>
        <w:rFonts w:ascii="Museo 700" w:hAnsi="Museo 700"/>
        <w:b/>
        <w:sz w:val="16"/>
        <w:szCs w:val="16"/>
      </w:rPr>
      <w:fldChar w:fldCharType="end"/>
    </w:r>
  </w:p>
  <w:p w14:paraId="4B9B6BCD" w14:textId="77777777" w:rsidR="00935BE6" w:rsidRDefault="00935B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986D" w14:textId="66BA71CD" w:rsidR="002D77CA" w:rsidRPr="005E4BEA" w:rsidRDefault="00F439F8" w:rsidP="005E4BEA">
    <w:pPr>
      <w:spacing w:after="360"/>
      <w:rPr>
        <w:b/>
        <w:color w:val="C00000"/>
      </w:rPr>
    </w:pPr>
    <w:r>
      <w:rPr>
        <w:b/>
        <w:color w:val="C00000"/>
      </w:rPr>
      <w:t>Agosto</w:t>
    </w:r>
    <w:r w:rsidR="005E4BEA" w:rsidRPr="000A6B2A">
      <w:rPr>
        <w:b/>
        <w:color w:val="C00000"/>
      </w:rPr>
      <w:t xml:space="preserve"> – </w:t>
    </w:r>
    <w:r>
      <w:rPr>
        <w:b/>
        <w:color w:val="C00000"/>
      </w:rPr>
      <w:t>diciembre</w:t>
    </w:r>
    <w:r w:rsidR="005E4BEA" w:rsidRPr="000A6B2A">
      <w:rPr>
        <w:b/>
        <w:color w:val="C00000"/>
      </w:rPr>
      <w:t xml:space="preserve">              </w:t>
    </w:r>
    <w:r w:rsidR="005E4BEA">
      <w:rPr>
        <w:b/>
        <w:color w:val="C00000"/>
      </w:rPr>
      <w:t xml:space="preserve">                         </w:t>
    </w:r>
    <w:r w:rsidR="005E4BEA" w:rsidRPr="000A6B2A">
      <w:rPr>
        <w:b/>
        <w:color w:val="C00000"/>
      </w:rPr>
      <w:t xml:space="preserve">                                                                          </w:t>
    </w:r>
    <w:r w:rsidR="005E4BEA">
      <w:rPr>
        <w:b/>
        <w:color w:val="C00000"/>
      </w:rPr>
      <w:t xml:space="preserve">                                </w:t>
    </w:r>
    <w:r w:rsidR="005E4BEA" w:rsidRPr="000A6B2A">
      <w:rPr>
        <w:b/>
        <w:color w:val="C00000"/>
      </w:rPr>
      <w:t xml:space="preserve">                  20</w:t>
    </w:r>
    <w:r>
      <w:rPr>
        <w:b/>
        <w:color w:val="C00000"/>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EDE6A" w14:textId="77777777" w:rsidR="00E403DB" w:rsidRDefault="00E403DB" w:rsidP="00CF1001">
      <w:pPr>
        <w:spacing w:before="0" w:after="0" w:line="240" w:lineRule="auto"/>
      </w:pPr>
      <w:r>
        <w:separator/>
      </w:r>
    </w:p>
  </w:footnote>
  <w:footnote w:type="continuationSeparator" w:id="0">
    <w:p w14:paraId="56914ACC" w14:textId="77777777" w:rsidR="00E403DB" w:rsidRDefault="00E403DB" w:rsidP="00CF10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303A4" w14:textId="77777777" w:rsidR="009E5829" w:rsidRDefault="009E5829" w:rsidP="00A13BCD">
    <w:pPr>
      <w:pStyle w:val="Encabezado"/>
      <w:spacing w:line="276" w:lineRule="auto"/>
      <w:ind w:firstLine="0"/>
      <w:jc w:val="right"/>
      <w:rPr>
        <w:noProof/>
        <w:sz w:val="16"/>
        <w:lang w:val="es-MX" w:eastAsia="es-MX"/>
      </w:rPr>
    </w:pPr>
  </w:p>
  <w:p w14:paraId="32AF94D4" w14:textId="77777777" w:rsidR="009E5829" w:rsidRDefault="009E5829" w:rsidP="00A13BCD">
    <w:pPr>
      <w:pStyle w:val="Encabezado"/>
      <w:spacing w:line="276" w:lineRule="auto"/>
      <w:ind w:firstLine="0"/>
      <w:jc w:val="right"/>
      <w:rPr>
        <w:noProof/>
        <w:sz w:val="16"/>
        <w:lang w:val="es-MX" w:eastAsia="es-MX"/>
      </w:rPr>
    </w:pPr>
  </w:p>
  <w:p w14:paraId="14ED5260" w14:textId="3BBF8B18" w:rsidR="00D5755C" w:rsidRPr="00732FC8" w:rsidRDefault="00CE535C" w:rsidP="00A13BCD">
    <w:pPr>
      <w:pStyle w:val="Encabezado"/>
      <w:spacing w:line="276" w:lineRule="auto"/>
      <w:ind w:firstLine="0"/>
      <w:jc w:val="right"/>
    </w:pPr>
    <w:r>
      <w:rPr>
        <w:noProof/>
        <w:lang w:val="es-MX" w:eastAsia="es-MX"/>
      </w:rPr>
      <w:drawing>
        <wp:anchor distT="0" distB="0" distL="114300" distR="114300" simplePos="0" relativeHeight="251654144" behindDoc="1" locked="0" layoutInCell="1" allowOverlap="1" wp14:anchorId="6C6790F9" wp14:editId="5C31968B">
          <wp:simplePos x="0" y="0"/>
          <wp:positionH relativeFrom="column">
            <wp:posOffset>60960</wp:posOffset>
          </wp:positionH>
          <wp:positionV relativeFrom="paragraph">
            <wp:posOffset>-217170</wp:posOffset>
          </wp:positionV>
          <wp:extent cx="525780" cy="838200"/>
          <wp:effectExtent l="0" t="0" r="7620" b="0"/>
          <wp:wrapSquare wrapText="bothSides"/>
          <wp:docPr id="10" name="Imagen 1" descr="C:\Users\Esteban Juárez\Desktop\logo tec 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Esteban Juárez\Desktop\logo tec gr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25BE">
      <w:rPr>
        <w:noProof/>
        <w:sz w:val="16"/>
        <w:lang w:val="es-MX" w:eastAsia="es-MX"/>
      </w:rPr>
      <w:t xml:space="preserve">Ingeniería </w:t>
    </w:r>
    <w:r w:rsidR="00F439F8">
      <w:rPr>
        <w:noProof/>
        <w:sz w:val="16"/>
        <w:lang w:val="es-MX" w:eastAsia="es-MX"/>
      </w:rPr>
      <w:t>Informatica</w:t>
    </w:r>
    <w:r w:rsidR="00D5755C" w:rsidRPr="00732FC8">
      <w:rPr>
        <w:sz w:val="16"/>
      </w:rPr>
      <w:br/>
    </w:r>
    <w:r w:rsidR="000C19C9">
      <w:rPr>
        <w:b/>
        <w:color w:val="C00000"/>
        <w:sz w:val="16"/>
      </w:rPr>
      <w:t>In</w:t>
    </w:r>
    <w:r w:rsidR="00F439F8">
      <w:rPr>
        <w:b/>
        <w:color w:val="C00000"/>
        <w:sz w:val="16"/>
      </w:rPr>
      <w:t>novación Tecnológica</w:t>
    </w:r>
  </w:p>
  <w:p w14:paraId="6F7DD9AE" w14:textId="77777777" w:rsidR="00D5755C" w:rsidRDefault="00D5755C" w:rsidP="00F71AD4">
    <w:pPr>
      <w:pStyle w:val="Encabezado"/>
      <w:spacing w:line="276" w:lineRule="aut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5559" w14:textId="77777777" w:rsidR="00FB486E" w:rsidRDefault="00CE535C" w:rsidP="00FB486E">
    <w:pPr>
      <w:pStyle w:val="Encabezado"/>
      <w:jc w:val="center"/>
    </w:pPr>
    <w:r>
      <w:rPr>
        <w:noProof/>
        <w:lang w:val="es-MX" w:eastAsia="es-MX"/>
      </w:rPr>
      <w:drawing>
        <wp:anchor distT="0" distB="0" distL="114300" distR="114300" simplePos="0" relativeHeight="251661312" behindDoc="1" locked="0" layoutInCell="1" allowOverlap="1" wp14:anchorId="75693686" wp14:editId="605D9F53">
          <wp:simplePos x="0" y="0"/>
          <wp:positionH relativeFrom="column">
            <wp:posOffset>341630</wp:posOffset>
          </wp:positionH>
          <wp:positionV relativeFrom="page">
            <wp:posOffset>734060</wp:posOffset>
          </wp:positionV>
          <wp:extent cx="5896610" cy="1590675"/>
          <wp:effectExtent l="0" t="0" r="0" b="0"/>
          <wp:wrapThrough wrapText="bothSides">
            <wp:wrapPolygon edited="0">
              <wp:start x="18213" y="0"/>
              <wp:lineTo x="3768" y="259"/>
              <wp:lineTo x="2373" y="517"/>
              <wp:lineTo x="2373" y="4139"/>
              <wp:lineTo x="209" y="18108"/>
              <wp:lineTo x="349" y="20695"/>
              <wp:lineTo x="6211" y="20695"/>
              <wp:lineTo x="16050" y="20177"/>
              <wp:lineTo x="20586" y="19143"/>
              <wp:lineTo x="20586" y="16556"/>
              <wp:lineTo x="21284" y="12417"/>
              <wp:lineTo x="21144" y="6208"/>
              <wp:lineTo x="20725" y="4139"/>
              <wp:lineTo x="20795" y="2846"/>
              <wp:lineTo x="19958" y="1035"/>
              <wp:lineTo x="18841" y="0"/>
              <wp:lineTo x="18213" y="0"/>
            </wp:wrapPolygon>
          </wp:wrapThrough>
          <wp:docPr id="9" name="Imagen 206" descr="C:\Users\EaD Rosa Cano\Dropbox\0 CA Ateneo\Veranos de investigación\2012\2 Delfín\5 Evidencias\1 Logos\4 Ateneo\Ateneo 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6" descr="C:\Users\EaD Rosa Cano\Dropbox\0 CA Ateneo\Veranos de investigación\2012\2 Delfín\5 Evidencias\1 Logos\4 Ateneo\Ateneo Te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6610" cy="15906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E73C" w14:textId="77777777" w:rsidR="00380777" w:rsidRPr="00732FC8" w:rsidRDefault="00380777" w:rsidP="00380777">
    <w:pPr>
      <w:pStyle w:val="Encabezado"/>
      <w:spacing w:line="276" w:lineRule="auto"/>
      <w:ind w:firstLine="0"/>
      <w:jc w:val="left"/>
    </w:pPr>
  </w:p>
  <w:p w14:paraId="162CB201" w14:textId="77777777" w:rsidR="009E5829" w:rsidRDefault="00CE535C">
    <w:pPr>
      <w:pStyle w:val="Encabezado"/>
    </w:pPr>
    <w:r>
      <w:rPr>
        <w:noProof/>
        <w:lang w:val="es-MX" w:eastAsia="es-MX"/>
      </w:rPr>
      <w:drawing>
        <wp:anchor distT="0" distB="0" distL="114300" distR="114300" simplePos="0" relativeHeight="251657216" behindDoc="0" locked="0" layoutInCell="1" allowOverlap="1" wp14:anchorId="73C758DF" wp14:editId="41A96B4E">
          <wp:simplePos x="0" y="0"/>
          <wp:positionH relativeFrom="column">
            <wp:posOffset>209550</wp:posOffset>
          </wp:positionH>
          <wp:positionV relativeFrom="paragraph">
            <wp:posOffset>11430</wp:posOffset>
          </wp:positionV>
          <wp:extent cx="525780" cy="837565"/>
          <wp:effectExtent l="0" t="0" r="0" b="0"/>
          <wp:wrapSquare wrapText="bothSides"/>
          <wp:docPr id="7" name="Imagen 1" descr="C:\Users\Esteban Juárez\Desktop\logo tec 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Esteban Juárez\Desktop\logo tec gr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837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8240" behindDoc="0" locked="0" layoutInCell="1" allowOverlap="1" wp14:anchorId="1B8678C3" wp14:editId="10D39A1F">
          <wp:simplePos x="0" y="0"/>
          <wp:positionH relativeFrom="column">
            <wp:posOffset>4777105</wp:posOffset>
          </wp:positionH>
          <wp:positionV relativeFrom="paragraph">
            <wp:posOffset>189865</wp:posOffset>
          </wp:positionV>
          <wp:extent cx="1620520" cy="520065"/>
          <wp:effectExtent l="0" t="0" r="0" b="0"/>
          <wp:wrapNone/>
          <wp:docPr id="6" name="Imagen 5" descr="E:\8vo Semestre []\Cultura Empresarial []\Formatos RCano\logoModificadosiLogo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E:\8vo Semestre []\Cultura Empresarial []\Formatos RCano\logoModificadosiLogotec.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0520" cy="5200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9B7D1" w14:textId="77777777" w:rsidR="009E5829" w:rsidRDefault="009E5829" w:rsidP="00A13BCD">
    <w:pPr>
      <w:pStyle w:val="Encabezado"/>
      <w:spacing w:line="276" w:lineRule="auto"/>
      <w:ind w:firstLine="0"/>
      <w:jc w:val="left"/>
      <w:rPr>
        <w:b/>
        <w:color w:val="C00000"/>
      </w:rPr>
    </w:pPr>
  </w:p>
  <w:p w14:paraId="3EDDC69C" w14:textId="77777777" w:rsidR="009E5829" w:rsidRDefault="009E5829" w:rsidP="00A13BCD">
    <w:pPr>
      <w:pStyle w:val="Encabezado"/>
      <w:spacing w:line="276" w:lineRule="auto"/>
      <w:ind w:firstLine="0"/>
      <w:jc w:val="left"/>
      <w:rPr>
        <w:b/>
        <w:color w:val="C00000"/>
      </w:rPr>
    </w:pPr>
  </w:p>
  <w:p w14:paraId="5D1927E9" w14:textId="1C0925E8" w:rsidR="00D5755C" w:rsidRPr="003F360A" w:rsidRDefault="00CE535C" w:rsidP="00A13BCD">
    <w:pPr>
      <w:pStyle w:val="Encabezado"/>
      <w:spacing w:line="276" w:lineRule="auto"/>
      <w:ind w:firstLine="0"/>
      <w:jc w:val="left"/>
      <w:rPr>
        <w:b/>
      </w:rPr>
    </w:pPr>
    <w:r>
      <w:rPr>
        <w:noProof/>
        <w:lang w:val="es-MX" w:eastAsia="es-MX"/>
      </w:rPr>
      <w:drawing>
        <wp:anchor distT="0" distB="0" distL="114300" distR="114300" simplePos="0" relativeHeight="251659264" behindDoc="0" locked="0" layoutInCell="1" allowOverlap="1" wp14:anchorId="20CC6377" wp14:editId="5C109BA7">
          <wp:simplePos x="0" y="0"/>
          <wp:positionH relativeFrom="column">
            <wp:posOffset>4646295</wp:posOffset>
          </wp:positionH>
          <wp:positionV relativeFrom="paragraph">
            <wp:posOffset>-91440</wp:posOffset>
          </wp:positionV>
          <wp:extent cx="1623060" cy="518160"/>
          <wp:effectExtent l="0" t="0" r="0" b="0"/>
          <wp:wrapNone/>
          <wp:docPr id="1435520289" name="Imagen 1435520289" descr="E:\8vo Semestre []\Cultura Empresarial []\Formatos RCano\logoModificadosiLogo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E:\8vo Semestre []\Cultura Empresarial []\Formatos RCano\logoModificadosiLogote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060" cy="518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B337A">
      <w:rPr>
        <w:b/>
        <w:color w:val="C00000"/>
      </w:rPr>
      <w:t>Conociendo los tipos de emprendimiento</w:t>
    </w:r>
    <w:r w:rsidR="00D5755C" w:rsidRPr="000C19C9">
      <w:br/>
    </w:r>
    <w:r w:rsidR="000C19C9">
      <w:rPr>
        <w:b/>
      </w:rPr>
      <w:t>INA1. AA1, INA2. AA2,</w:t>
    </w:r>
    <w:r w:rsidR="001D25BE" w:rsidRPr="000C19C9">
      <w:rPr>
        <w:b/>
      </w:rPr>
      <w:t xml:space="preserve"> &amp; </w:t>
    </w:r>
    <w:r w:rsidR="000C19C9">
      <w:rPr>
        <w:b/>
      </w:rPr>
      <w:t>INA3. AA3.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67984" w14:textId="77777777" w:rsidR="005E4BEA" w:rsidRPr="00732FC8" w:rsidRDefault="005E4BEA" w:rsidP="00380777">
    <w:pPr>
      <w:pStyle w:val="Encabezado"/>
      <w:spacing w:line="276" w:lineRule="auto"/>
      <w:ind w:firstLine="0"/>
      <w:jc w:val="left"/>
    </w:pPr>
  </w:p>
  <w:p w14:paraId="35C0ACBF" w14:textId="77777777" w:rsidR="005E4BEA" w:rsidRDefault="005E4BEA">
    <w:pPr>
      <w:pStyle w:val="Encabezado"/>
    </w:pPr>
    <w:r>
      <w:rPr>
        <w:noProof/>
        <w:lang w:val="es-MX" w:eastAsia="es-MX"/>
      </w:rPr>
      <w:drawing>
        <wp:anchor distT="0" distB="0" distL="114300" distR="114300" simplePos="0" relativeHeight="251664384" behindDoc="0" locked="0" layoutInCell="1" allowOverlap="1" wp14:anchorId="340A76B9" wp14:editId="10795FAA">
          <wp:simplePos x="0" y="0"/>
          <wp:positionH relativeFrom="margin">
            <wp:posOffset>-443865</wp:posOffset>
          </wp:positionH>
          <wp:positionV relativeFrom="paragraph">
            <wp:posOffset>137160</wp:posOffset>
          </wp:positionV>
          <wp:extent cx="525780" cy="837565"/>
          <wp:effectExtent l="0" t="0" r="7620" b="635"/>
          <wp:wrapSquare wrapText="bothSides"/>
          <wp:docPr id="18" name="Imagen 18" descr="C:\Users\Esteban Juárez\Desktop\logo tec 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Esteban Juárez\Desktop\logo tec gr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837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5408" behindDoc="0" locked="0" layoutInCell="1" allowOverlap="1" wp14:anchorId="1B57C90A" wp14:editId="11C834AA">
          <wp:simplePos x="0" y="0"/>
          <wp:positionH relativeFrom="margin">
            <wp:posOffset>6981190</wp:posOffset>
          </wp:positionH>
          <wp:positionV relativeFrom="paragraph">
            <wp:posOffset>130810</wp:posOffset>
          </wp:positionV>
          <wp:extent cx="1620520" cy="520065"/>
          <wp:effectExtent l="0" t="0" r="0" b="0"/>
          <wp:wrapNone/>
          <wp:docPr id="19" name="Imagen 5" descr="E:\8vo Semestre []\Cultura Empresarial []\Formatos RCano\logoModificadosiLogo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E:\8vo Semestre []\Cultura Empresarial []\Formatos RCano\logoModificadosiLogotec.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0520" cy="5200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4365C"/>
    <w:multiLevelType w:val="multilevel"/>
    <w:tmpl w:val="26C0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37804"/>
    <w:multiLevelType w:val="hybridMultilevel"/>
    <w:tmpl w:val="22DCC180"/>
    <w:lvl w:ilvl="0" w:tplc="9634E12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E0D34FF"/>
    <w:multiLevelType w:val="hybridMultilevel"/>
    <w:tmpl w:val="642C4CC6"/>
    <w:lvl w:ilvl="0" w:tplc="22AA1E9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3927064"/>
    <w:multiLevelType w:val="hybridMultilevel"/>
    <w:tmpl w:val="642C4CC6"/>
    <w:lvl w:ilvl="0" w:tplc="22AA1E9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86268104">
    <w:abstractNumId w:val="1"/>
  </w:num>
  <w:num w:numId="2" w16cid:durableId="779371813">
    <w:abstractNumId w:val="3"/>
  </w:num>
  <w:num w:numId="3" w16cid:durableId="2015299200">
    <w:abstractNumId w:val="2"/>
  </w:num>
  <w:num w:numId="4" w16cid:durableId="1467816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evenAndOddHeaders/>
  <w:drawingGridHorizontalSpacing w:val="90"/>
  <w:drawingGridVerticalSpacing w:val="360"/>
  <w:displayHorizontalDrawingGridEvery w:val="0"/>
  <w:displayVerticalDrawingGridEvery w:val="0"/>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35C"/>
    <w:rsid w:val="00030579"/>
    <w:rsid w:val="000735F3"/>
    <w:rsid w:val="000934B8"/>
    <w:rsid w:val="000A7E61"/>
    <w:rsid w:val="000C19C9"/>
    <w:rsid w:val="00155535"/>
    <w:rsid w:val="001628CA"/>
    <w:rsid w:val="001A3C75"/>
    <w:rsid w:val="001B5DD0"/>
    <w:rsid w:val="001D25BE"/>
    <w:rsid w:val="001E1F22"/>
    <w:rsid w:val="00210D6A"/>
    <w:rsid w:val="00271888"/>
    <w:rsid w:val="002A139E"/>
    <w:rsid w:val="002D53AB"/>
    <w:rsid w:val="002D77CA"/>
    <w:rsid w:val="003701A5"/>
    <w:rsid w:val="00380777"/>
    <w:rsid w:val="00397857"/>
    <w:rsid w:val="003C4D0B"/>
    <w:rsid w:val="003F360A"/>
    <w:rsid w:val="00431085"/>
    <w:rsid w:val="004361A2"/>
    <w:rsid w:val="00445519"/>
    <w:rsid w:val="004B337A"/>
    <w:rsid w:val="004C1E83"/>
    <w:rsid w:val="0052625A"/>
    <w:rsid w:val="005B2BCF"/>
    <w:rsid w:val="005D7DE0"/>
    <w:rsid w:val="005E4BEA"/>
    <w:rsid w:val="00675F21"/>
    <w:rsid w:val="006878A7"/>
    <w:rsid w:val="00732FC8"/>
    <w:rsid w:val="0074641E"/>
    <w:rsid w:val="00757CB3"/>
    <w:rsid w:val="00776C3C"/>
    <w:rsid w:val="00793C00"/>
    <w:rsid w:val="007C7C20"/>
    <w:rsid w:val="00815D92"/>
    <w:rsid w:val="00836ECE"/>
    <w:rsid w:val="00853E51"/>
    <w:rsid w:val="00865CDA"/>
    <w:rsid w:val="008C6370"/>
    <w:rsid w:val="008C7921"/>
    <w:rsid w:val="00906E86"/>
    <w:rsid w:val="009266E3"/>
    <w:rsid w:val="00935BE6"/>
    <w:rsid w:val="00936756"/>
    <w:rsid w:val="0096755D"/>
    <w:rsid w:val="009E5829"/>
    <w:rsid w:val="00A13BCD"/>
    <w:rsid w:val="00AD69C3"/>
    <w:rsid w:val="00AE7266"/>
    <w:rsid w:val="00B32205"/>
    <w:rsid w:val="00B86B6A"/>
    <w:rsid w:val="00BC0EDC"/>
    <w:rsid w:val="00C35E11"/>
    <w:rsid w:val="00C56022"/>
    <w:rsid w:val="00C57177"/>
    <w:rsid w:val="00C63186"/>
    <w:rsid w:val="00CE535C"/>
    <w:rsid w:val="00CF1001"/>
    <w:rsid w:val="00D01199"/>
    <w:rsid w:val="00D5755C"/>
    <w:rsid w:val="00D644E6"/>
    <w:rsid w:val="00D831F6"/>
    <w:rsid w:val="00D85A21"/>
    <w:rsid w:val="00E0397F"/>
    <w:rsid w:val="00E334B5"/>
    <w:rsid w:val="00E403DB"/>
    <w:rsid w:val="00E4211C"/>
    <w:rsid w:val="00E62CA4"/>
    <w:rsid w:val="00E63686"/>
    <w:rsid w:val="00F12111"/>
    <w:rsid w:val="00F2074A"/>
    <w:rsid w:val="00F31EE8"/>
    <w:rsid w:val="00F439F8"/>
    <w:rsid w:val="00F56FBD"/>
    <w:rsid w:val="00F578C6"/>
    <w:rsid w:val="00F71AD4"/>
    <w:rsid w:val="00FB2DC7"/>
    <w:rsid w:val="00FB486E"/>
  </w:rsids>
  <m:mathPr>
    <m:mathFont m:val="Cambria Math"/>
    <m:brkBin m:val="before"/>
    <m:brkBinSub m:val="--"/>
    <m:smallFrac m:val="0"/>
    <m:dispDef m:val="0"/>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35B23FE3"/>
  <w15:docId w15:val="{1FE83387-11FB-417C-9780-4E97C1D0B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59C"/>
    <w:pPr>
      <w:spacing w:before="120" w:after="120" w:line="360" w:lineRule="auto"/>
      <w:ind w:firstLine="709"/>
      <w:jc w:val="both"/>
    </w:pPr>
    <w:rPr>
      <w:rFonts w:ascii="Verdana" w:hAnsi="Verdana"/>
      <w:sz w:val="18"/>
      <w:szCs w:val="24"/>
      <w:lang w:val="es-ES_tradnl" w:eastAsia="en-US"/>
    </w:rPr>
  </w:style>
  <w:style w:type="paragraph" w:styleId="Ttulo1">
    <w:name w:val="heading 1"/>
    <w:basedOn w:val="Normal"/>
    <w:next w:val="Normal"/>
    <w:link w:val="Ttulo1Car"/>
    <w:uiPriority w:val="9"/>
    <w:qFormat/>
    <w:rsid w:val="0068159C"/>
    <w:pPr>
      <w:keepNext/>
      <w:keepLines/>
      <w:spacing w:before="480" w:after="0"/>
      <w:outlineLvl w:val="0"/>
    </w:pPr>
    <w:rPr>
      <w:rFonts w:eastAsia="Times New Roman"/>
      <w:b/>
      <w:bCs/>
      <w:color w:val="D90035"/>
      <w:sz w:val="28"/>
      <w:szCs w:val="28"/>
    </w:rPr>
  </w:style>
  <w:style w:type="paragraph" w:styleId="Ttulo2">
    <w:name w:val="heading 2"/>
    <w:basedOn w:val="Normal"/>
    <w:next w:val="Normal"/>
    <w:link w:val="Ttulo2Car"/>
    <w:uiPriority w:val="9"/>
    <w:qFormat/>
    <w:rsid w:val="0068159C"/>
    <w:pPr>
      <w:keepNext/>
      <w:keepLines/>
      <w:spacing w:before="200" w:after="0"/>
      <w:outlineLvl w:val="1"/>
    </w:pPr>
    <w:rPr>
      <w:rFonts w:eastAsia="Times New Roman"/>
      <w:b/>
      <w:bCs/>
      <w:color w:val="000000"/>
      <w:sz w:val="24"/>
      <w:szCs w:val="26"/>
    </w:rPr>
  </w:style>
  <w:style w:type="paragraph" w:styleId="Ttulo3">
    <w:name w:val="heading 3"/>
    <w:basedOn w:val="Normal"/>
    <w:next w:val="Normal"/>
    <w:link w:val="Ttulo3Car"/>
    <w:uiPriority w:val="9"/>
    <w:qFormat/>
    <w:rsid w:val="0068159C"/>
    <w:pPr>
      <w:keepNext/>
      <w:keepLines/>
      <w:spacing w:before="200" w:after="0"/>
      <w:outlineLvl w:val="2"/>
    </w:pPr>
    <w:rPr>
      <w:rFonts w:eastAsia="Times New Roman"/>
      <w:b/>
      <w:bCs/>
      <w:color w:val="D90035"/>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3EFC"/>
    <w:pPr>
      <w:tabs>
        <w:tab w:val="center" w:pos="4252"/>
        <w:tab w:val="right" w:pos="8504"/>
      </w:tabs>
      <w:spacing w:after="0"/>
    </w:pPr>
  </w:style>
  <w:style w:type="character" w:customStyle="1" w:styleId="EncabezadoCar">
    <w:name w:val="Encabezado Car"/>
    <w:basedOn w:val="Fuentedeprrafopredeter"/>
    <w:link w:val="Encabezado"/>
    <w:uiPriority w:val="99"/>
    <w:rsid w:val="00243EFC"/>
  </w:style>
  <w:style w:type="paragraph" w:styleId="Piedepgina">
    <w:name w:val="footer"/>
    <w:basedOn w:val="Normal"/>
    <w:link w:val="PiedepginaCar"/>
    <w:uiPriority w:val="99"/>
    <w:unhideWhenUsed/>
    <w:rsid w:val="00243EFC"/>
    <w:pPr>
      <w:tabs>
        <w:tab w:val="center" w:pos="4252"/>
        <w:tab w:val="right" w:pos="8504"/>
      </w:tabs>
      <w:spacing w:after="0"/>
    </w:pPr>
  </w:style>
  <w:style w:type="character" w:customStyle="1" w:styleId="PiedepginaCar">
    <w:name w:val="Pie de página Car"/>
    <w:basedOn w:val="Fuentedeprrafopredeter"/>
    <w:link w:val="Piedepgina"/>
    <w:uiPriority w:val="99"/>
    <w:rsid w:val="00243EFC"/>
  </w:style>
  <w:style w:type="paragraph" w:styleId="NormalWeb">
    <w:name w:val="Normal (Web)"/>
    <w:basedOn w:val="Normal"/>
    <w:uiPriority w:val="99"/>
    <w:semiHidden/>
    <w:unhideWhenUsed/>
    <w:rsid w:val="0068159C"/>
    <w:pPr>
      <w:spacing w:before="100" w:beforeAutospacing="1" w:after="100" w:afterAutospacing="1"/>
    </w:pPr>
    <w:rPr>
      <w:rFonts w:ascii="Times New Roman" w:eastAsia="Times New Roman" w:hAnsi="Times New Roman"/>
      <w:sz w:val="24"/>
      <w:lang w:val="es-ES" w:eastAsia="es-ES"/>
    </w:rPr>
  </w:style>
  <w:style w:type="character" w:customStyle="1" w:styleId="Ttulo1Car">
    <w:name w:val="Título 1 Car"/>
    <w:link w:val="Ttulo1"/>
    <w:uiPriority w:val="9"/>
    <w:rsid w:val="0068159C"/>
    <w:rPr>
      <w:rFonts w:ascii="Verdana" w:eastAsia="Times New Roman" w:hAnsi="Verdana" w:cs="Times New Roman"/>
      <w:b/>
      <w:bCs/>
      <w:color w:val="D90035"/>
      <w:sz w:val="28"/>
      <w:szCs w:val="28"/>
    </w:rPr>
  </w:style>
  <w:style w:type="character" w:customStyle="1" w:styleId="Ttulo2Car">
    <w:name w:val="Título 2 Car"/>
    <w:link w:val="Ttulo2"/>
    <w:uiPriority w:val="9"/>
    <w:rsid w:val="0068159C"/>
    <w:rPr>
      <w:rFonts w:ascii="Verdana" w:eastAsia="Times New Roman" w:hAnsi="Verdana" w:cs="Times New Roman"/>
      <w:b/>
      <w:bCs/>
      <w:color w:val="000000"/>
      <w:szCs w:val="26"/>
    </w:rPr>
  </w:style>
  <w:style w:type="character" w:customStyle="1" w:styleId="Ttulo3Car">
    <w:name w:val="Título 3 Car"/>
    <w:link w:val="Ttulo3"/>
    <w:uiPriority w:val="9"/>
    <w:rsid w:val="0068159C"/>
    <w:rPr>
      <w:rFonts w:ascii="Verdana" w:eastAsia="Times New Roman" w:hAnsi="Verdana" w:cs="Times New Roman"/>
      <w:b/>
      <w:bCs/>
      <w:color w:val="D90035"/>
      <w:sz w:val="20"/>
    </w:rPr>
  </w:style>
  <w:style w:type="paragraph" w:styleId="Textodeglobo">
    <w:name w:val="Balloon Text"/>
    <w:basedOn w:val="Normal"/>
    <w:link w:val="TextodegloboCar"/>
    <w:uiPriority w:val="99"/>
    <w:semiHidden/>
    <w:unhideWhenUsed/>
    <w:rsid w:val="00EA354C"/>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EA354C"/>
    <w:rPr>
      <w:rFonts w:ascii="Tahoma" w:hAnsi="Tahoma" w:cs="Tahoma"/>
      <w:sz w:val="16"/>
      <w:szCs w:val="16"/>
    </w:rPr>
  </w:style>
  <w:style w:type="character" w:styleId="Hipervnculo">
    <w:name w:val="Hyperlink"/>
    <w:uiPriority w:val="99"/>
    <w:unhideWhenUsed/>
    <w:rsid w:val="00EE5A32"/>
    <w:rPr>
      <w:color w:val="0000FF"/>
      <w:u w:val="single"/>
    </w:rPr>
  </w:style>
  <w:style w:type="paragraph" w:styleId="Ttulo">
    <w:name w:val="Title"/>
    <w:basedOn w:val="Normal"/>
    <w:next w:val="Normal"/>
    <w:link w:val="TtuloCar"/>
    <w:uiPriority w:val="10"/>
    <w:qFormat/>
    <w:rsid w:val="003C4D0B"/>
    <w:pPr>
      <w:spacing w:before="0" w:after="300" w:line="240" w:lineRule="auto"/>
      <w:contextualSpacing/>
      <w:jc w:val="center"/>
    </w:pPr>
    <w:rPr>
      <w:rFonts w:eastAsia="Times New Roman"/>
      <w:b/>
      <w:color w:val="C00000"/>
      <w:spacing w:val="5"/>
      <w:kern w:val="28"/>
      <w:sz w:val="52"/>
      <w:szCs w:val="52"/>
    </w:rPr>
  </w:style>
  <w:style w:type="character" w:customStyle="1" w:styleId="TtuloCar">
    <w:name w:val="Título Car"/>
    <w:link w:val="Ttulo"/>
    <w:uiPriority w:val="10"/>
    <w:rsid w:val="003C4D0B"/>
    <w:rPr>
      <w:rFonts w:ascii="Verdana" w:eastAsia="Times New Roman" w:hAnsi="Verdana" w:cs="Times New Roman"/>
      <w:b/>
      <w:color w:val="C00000"/>
      <w:spacing w:val="5"/>
      <w:kern w:val="28"/>
      <w:sz w:val="52"/>
      <w:szCs w:val="52"/>
      <w:lang w:val="es-ES_tradnl" w:eastAsia="en-US"/>
    </w:rPr>
  </w:style>
  <w:style w:type="character" w:styleId="Textodelmarcadordeposicin">
    <w:name w:val="Placeholder Text"/>
    <w:uiPriority w:val="99"/>
    <w:unhideWhenUsed/>
    <w:rsid w:val="00271888"/>
    <w:rPr>
      <w:color w:val="808080"/>
    </w:rPr>
  </w:style>
  <w:style w:type="paragraph" w:styleId="TtuloTDC">
    <w:name w:val="TOC Heading"/>
    <w:basedOn w:val="Ttulo1"/>
    <w:next w:val="Normal"/>
    <w:uiPriority w:val="39"/>
    <w:unhideWhenUsed/>
    <w:qFormat/>
    <w:rsid w:val="004B337A"/>
    <w:pPr>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lang w:val="es-MX" w:eastAsia="es-MX"/>
    </w:rPr>
  </w:style>
  <w:style w:type="paragraph" w:styleId="TDC2">
    <w:name w:val="toc 2"/>
    <w:basedOn w:val="Normal"/>
    <w:next w:val="Normal"/>
    <w:autoRedefine/>
    <w:uiPriority w:val="39"/>
    <w:unhideWhenUsed/>
    <w:rsid w:val="004B337A"/>
    <w:pPr>
      <w:spacing w:after="100"/>
      <w:ind w:left="180"/>
    </w:pPr>
  </w:style>
  <w:style w:type="paragraph" w:styleId="TDC1">
    <w:name w:val="toc 1"/>
    <w:basedOn w:val="Normal"/>
    <w:next w:val="Normal"/>
    <w:autoRedefine/>
    <w:uiPriority w:val="39"/>
    <w:unhideWhenUsed/>
    <w:rsid w:val="004B337A"/>
    <w:pPr>
      <w:spacing w:after="100"/>
    </w:pPr>
  </w:style>
  <w:style w:type="paragraph" w:styleId="TDC3">
    <w:name w:val="toc 3"/>
    <w:basedOn w:val="Normal"/>
    <w:next w:val="Normal"/>
    <w:autoRedefine/>
    <w:uiPriority w:val="39"/>
    <w:unhideWhenUsed/>
    <w:rsid w:val="004B337A"/>
    <w:pPr>
      <w:spacing w:after="100"/>
      <w:ind w:left="360"/>
    </w:pPr>
  </w:style>
  <w:style w:type="character" w:styleId="Mencinsinresolver">
    <w:name w:val="Unresolved Mention"/>
    <w:basedOn w:val="Fuentedeprrafopredeter"/>
    <w:uiPriority w:val="99"/>
    <w:semiHidden/>
    <w:unhideWhenUsed/>
    <w:rsid w:val="005B2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794449">
      <w:bodyDiv w:val="1"/>
      <w:marLeft w:val="0"/>
      <w:marRight w:val="0"/>
      <w:marTop w:val="0"/>
      <w:marBottom w:val="0"/>
      <w:divBdr>
        <w:top w:val="none" w:sz="0" w:space="0" w:color="auto"/>
        <w:left w:val="none" w:sz="0" w:space="0" w:color="auto"/>
        <w:bottom w:val="none" w:sz="0" w:space="0" w:color="auto"/>
        <w:right w:val="none" w:sz="0" w:space="0" w:color="auto"/>
      </w:divBdr>
      <w:divsChild>
        <w:div w:id="1133790978">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hat.openai.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_rels/footer5.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n\AppData\Local\Temp\T&#237;tulo%20de%20la%20Tare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998D5-4C6C-46CA-9A8F-1E298DA5E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Título de la Tarea.dot</Template>
  <TotalTime>92</TotalTime>
  <Pages>67</Pages>
  <Words>13311</Words>
  <Characters>73211</Characters>
  <Application>Microsoft Office Word</Application>
  <DocSecurity>0</DocSecurity>
  <Lines>610</Lines>
  <Paragraphs>172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Salamanca</Company>
  <LinksUpToDate>false</LinksUpToDate>
  <CharactersWithSpaces>86350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c:creator>
  <cp:keywords/>
  <cp:lastModifiedBy>Nav Nav</cp:lastModifiedBy>
  <cp:revision>5</cp:revision>
  <cp:lastPrinted>2010-10-26T22:29:00Z</cp:lastPrinted>
  <dcterms:created xsi:type="dcterms:W3CDTF">2019-05-30T19:12:00Z</dcterms:created>
  <dcterms:modified xsi:type="dcterms:W3CDTF">2023-09-05T18:23:00Z</dcterms:modified>
</cp:coreProperties>
</file>